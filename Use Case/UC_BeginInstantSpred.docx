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5A742" w14:textId="77777777" w:rsidR="0085281A" w:rsidRDefault="0085281A" w:rsidP="00032423">
      <w:pPr>
        <w:jc w:val="center"/>
      </w:pPr>
    </w:p>
    <w:p w14:paraId="612E6FC8" w14:textId="77777777" w:rsidR="0097409B" w:rsidRDefault="0097409B" w:rsidP="00032423">
      <w:pPr>
        <w:jc w:val="center"/>
      </w:pPr>
    </w:p>
    <w:p w14:paraId="4D833F92" w14:textId="77777777" w:rsidR="0097409B" w:rsidRDefault="0097409B" w:rsidP="00032423">
      <w:pPr>
        <w:jc w:val="center"/>
      </w:pPr>
    </w:p>
    <w:p w14:paraId="3F2A9DCE" w14:textId="77777777" w:rsidR="0097409B" w:rsidRDefault="0097409B" w:rsidP="00032423">
      <w:pPr>
        <w:jc w:val="center"/>
      </w:pPr>
    </w:p>
    <w:p w14:paraId="60F4B28A" w14:textId="77777777" w:rsidR="0097409B" w:rsidRDefault="0097409B" w:rsidP="00032423">
      <w:pPr>
        <w:jc w:val="center"/>
      </w:pPr>
    </w:p>
    <w:p w14:paraId="267235A5" w14:textId="77777777" w:rsidR="0097409B" w:rsidRDefault="0097409B" w:rsidP="00032423">
      <w:pPr>
        <w:jc w:val="center"/>
      </w:pPr>
    </w:p>
    <w:p w14:paraId="0680C8CC" w14:textId="77777777" w:rsidR="0097409B" w:rsidRDefault="0097409B" w:rsidP="00032423">
      <w:pPr>
        <w:jc w:val="center"/>
      </w:pPr>
    </w:p>
    <w:p w14:paraId="15A3E306" w14:textId="77777777" w:rsidR="0097409B" w:rsidRDefault="0097409B" w:rsidP="00032423">
      <w:pPr>
        <w:jc w:val="center"/>
      </w:pPr>
    </w:p>
    <w:p w14:paraId="4B491766" w14:textId="77777777"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14:paraId="26EA0122" w14:textId="77777777" w:rsidTr="00995C76">
        <w:tc>
          <w:tcPr>
            <w:tcW w:w="7672" w:type="dxa"/>
          </w:tcPr>
          <w:p w14:paraId="4E138310" w14:textId="77777777" w:rsidR="0097409B" w:rsidRDefault="0097409B" w:rsidP="00995C76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14:paraId="5D97E2F0" w14:textId="77777777" w:rsidR="00761EFA" w:rsidRPr="00761EFA" w:rsidRDefault="00D631B4" w:rsidP="00FB4277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</w:rPr>
              <w:t>Use Case: Begin Instant Spread</w:t>
            </w:r>
          </w:p>
        </w:tc>
      </w:tr>
    </w:tbl>
    <w:p w14:paraId="7A3A370F" w14:textId="77777777" w:rsidR="0097409B" w:rsidRDefault="0097409B" w:rsidP="00032423">
      <w:pPr>
        <w:jc w:val="center"/>
      </w:pPr>
    </w:p>
    <w:p w14:paraId="265F461E" w14:textId="77777777" w:rsidR="0097409B" w:rsidRDefault="0097409B" w:rsidP="00032423">
      <w:pPr>
        <w:jc w:val="center"/>
      </w:pPr>
    </w:p>
    <w:p w14:paraId="3011B68E" w14:textId="77777777" w:rsidR="0097409B" w:rsidRDefault="0097409B" w:rsidP="00032423">
      <w:pPr>
        <w:jc w:val="center"/>
      </w:pPr>
    </w:p>
    <w:p w14:paraId="32952E44" w14:textId="77777777" w:rsidR="0097409B" w:rsidRDefault="0097409B" w:rsidP="00032423">
      <w:pPr>
        <w:jc w:val="center"/>
      </w:pPr>
    </w:p>
    <w:p w14:paraId="201CC7E3" w14:textId="77777777" w:rsidR="0097409B" w:rsidRDefault="0097409B" w:rsidP="00032423">
      <w:pPr>
        <w:jc w:val="center"/>
      </w:pPr>
    </w:p>
    <w:p w14:paraId="0B2D197F" w14:textId="77777777" w:rsidR="0097409B" w:rsidRDefault="0097409B" w:rsidP="00032423">
      <w:pPr>
        <w:jc w:val="center"/>
      </w:pPr>
    </w:p>
    <w:p w14:paraId="5C37E24B" w14:textId="77777777" w:rsidR="0097409B" w:rsidRDefault="0097409B" w:rsidP="00032423">
      <w:pPr>
        <w:jc w:val="center"/>
      </w:pPr>
    </w:p>
    <w:p w14:paraId="66F14A2F" w14:textId="77777777" w:rsidR="0097409B" w:rsidRDefault="0097409B" w:rsidP="00032423">
      <w:pPr>
        <w:jc w:val="center"/>
      </w:pPr>
    </w:p>
    <w:p w14:paraId="51B7DF57" w14:textId="77777777" w:rsidR="0097409B" w:rsidRDefault="0097409B" w:rsidP="00032423">
      <w:pPr>
        <w:jc w:val="center"/>
      </w:pPr>
    </w:p>
    <w:p w14:paraId="15FFE686" w14:textId="77777777" w:rsidR="0097409B" w:rsidRDefault="0097409B" w:rsidP="00032423">
      <w:pPr>
        <w:jc w:val="center"/>
      </w:pPr>
    </w:p>
    <w:p w14:paraId="153B54F6" w14:textId="77777777" w:rsidR="0097409B" w:rsidRDefault="0097409B" w:rsidP="00032423">
      <w:pPr>
        <w:jc w:val="center"/>
      </w:pPr>
    </w:p>
    <w:p w14:paraId="20371046" w14:textId="77777777" w:rsidR="0097409B" w:rsidRDefault="0097409B" w:rsidP="00032423">
      <w:pPr>
        <w:jc w:val="center"/>
      </w:pPr>
    </w:p>
    <w:p w14:paraId="7B781C07" w14:textId="77777777" w:rsidR="0097409B" w:rsidRDefault="0097409B" w:rsidP="00032423">
      <w:pPr>
        <w:jc w:val="center"/>
      </w:pPr>
    </w:p>
    <w:p w14:paraId="49D82723" w14:textId="77777777" w:rsidR="0097409B" w:rsidRDefault="0097409B" w:rsidP="00032423">
      <w:pPr>
        <w:jc w:val="center"/>
      </w:pPr>
    </w:p>
    <w:p w14:paraId="04624774" w14:textId="77777777" w:rsidR="0097409B" w:rsidRDefault="0097409B" w:rsidP="00032423">
      <w:pPr>
        <w:jc w:val="center"/>
      </w:pPr>
    </w:p>
    <w:p w14:paraId="495BE988" w14:textId="77777777" w:rsidR="0097409B" w:rsidRDefault="0097409B" w:rsidP="00032423">
      <w:pPr>
        <w:jc w:val="center"/>
      </w:pPr>
    </w:p>
    <w:p w14:paraId="661AEFAE" w14:textId="77777777" w:rsidR="0097409B" w:rsidRDefault="0097409B" w:rsidP="00032423">
      <w:pPr>
        <w:jc w:val="center"/>
      </w:pPr>
    </w:p>
    <w:p w14:paraId="3269C7EB" w14:textId="77777777" w:rsidR="0097409B" w:rsidRDefault="0097409B" w:rsidP="00032423">
      <w:pPr>
        <w:jc w:val="center"/>
      </w:pPr>
    </w:p>
    <w:p w14:paraId="1F2756D1" w14:textId="77777777" w:rsidR="0097409B" w:rsidRDefault="0097409B" w:rsidP="00032423">
      <w:pPr>
        <w:jc w:val="center"/>
      </w:pPr>
    </w:p>
    <w:p w14:paraId="433A5E9A" w14:textId="77777777" w:rsidR="0097409B" w:rsidRDefault="0097409B" w:rsidP="00032423">
      <w:pPr>
        <w:jc w:val="center"/>
      </w:pPr>
    </w:p>
    <w:p w14:paraId="314C0925" w14:textId="77777777" w:rsidR="0097409B" w:rsidRDefault="0097409B" w:rsidP="00032423">
      <w:pPr>
        <w:jc w:val="center"/>
      </w:pPr>
    </w:p>
    <w:p w14:paraId="4D07AA0E" w14:textId="77777777" w:rsidR="0097409B" w:rsidRDefault="0097409B" w:rsidP="00032423">
      <w:pPr>
        <w:jc w:val="center"/>
      </w:pPr>
    </w:p>
    <w:p w14:paraId="3A13BE37" w14:textId="77777777" w:rsidR="0097409B" w:rsidRDefault="0097409B" w:rsidP="00032423">
      <w:pPr>
        <w:jc w:val="center"/>
      </w:pPr>
    </w:p>
    <w:p w14:paraId="227529BC" w14:textId="77777777" w:rsidR="0097409B" w:rsidRDefault="0097409B" w:rsidP="00032423">
      <w:pPr>
        <w:jc w:val="center"/>
      </w:pPr>
    </w:p>
    <w:p w14:paraId="03CEDE67" w14:textId="77777777" w:rsidR="0097409B" w:rsidRDefault="0097409B" w:rsidP="00032423">
      <w:pPr>
        <w:jc w:val="center"/>
      </w:pPr>
    </w:p>
    <w:p w14:paraId="3236C560" w14:textId="77777777" w:rsidR="0097409B" w:rsidRDefault="0097409B" w:rsidP="00032423">
      <w:pPr>
        <w:jc w:val="center"/>
      </w:pPr>
    </w:p>
    <w:p w14:paraId="7A3EB0F0" w14:textId="77777777" w:rsidR="0097409B" w:rsidRDefault="0097409B" w:rsidP="00032423">
      <w:pPr>
        <w:jc w:val="center"/>
      </w:pPr>
    </w:p>
    <w:p w14:paraId="5216E8D0" w14:textId="77777777" w:rsidR="0097409B" w:rsidRDefault="0097409B" w:rsidP="00032423">
      <w:pPr>
        <w:jc w:val="center"/>
      </w:pPr>
    </w:p>
    <w:p w14:paraId="53EE56B1" w14:textId="77777777"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14:paraId="54A213A6" w14:textId="77777777" w:rsidTr="00F465DD">
        <w:tc>
          <w:tcPr>
            <w:tcW w:w="2394" w:type="dxa"/>
          </w:tcPr>
          <w:p w14:paraId="7980AA0D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14:paraId="5808A830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5F290FD4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14:paraId="4551226A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14:paraId="5AF098C4" w14:textId="77777777" w:rsidTr="00F465DD">
        <w:tc>
          <w:tcPr>
            <w:tcW w:w="2394" w:type="dxa"/>
          </w:tcPr>
          <w:p w14:paraId="68D8AAA8" w14:textId="77777777" w:rsidR="00F465DD" w:rsidRDefault="00BD1EAB" w:rsidP="008C7FBD">
            <w:r>
              <w:t>26</w:t>
            </w:r>
            <w:r w:rsidR="00F465DD">
              <w:t>-</w:t>
            </w:r>
            <w:r w:rsidR="002F4B92">
              <w:t>J</w:t>
            </w:r>
            <w:r w:rsidR="00F465DD">
              <w:t>an-12</w:t>
            </w:r>
          </w:p>
        </w:tc>
        <w:tc>
          <w:tcPr>
            <w:tcW w:w="2394" w:type="dxa"/>
          </w:tcPr>
          <w:p w14:paraId="5B17E9B0" w14:textId="77777777"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14:paraId="3F6CEC0A" w14:textId="77777777" w:rsidR="00F465DD" w:rsidRDefault="00BD1EAB" w:rsidP="008C7FBD">
            <w:r>
              <w:t>First</w:t>
            </w:r>
            <w:r w:rsidR="00F465DD">
              <w:t xml:space="preserve"> draft</w:t>
            </w:r>
          </w:p>
        </w:tc>
        <w:tc>
          <w:tcPr>
            <w:tcW w:w="2394" w:type="dxa"/>
          </w:tcPr>
          <w:p w14:paraId="50A81313" w14:textId="77777777" w:rsidR="00F465DD" w:rsidRDefault="00C66814" w:rsidP="008C7FBD">
            <w:r>
              <w:t>Tanner Smith</w:t>
            </w:r>
          </w:p>
        </w:tc>
      </w:tr>
      <w:tr w:rsidR="00F465DD" w14:paraId="4EF46C1E" w14:textId="77777777" w:rsidTr="00F465DD">
        <w:tc>
          <w:tcPr>
            <w:tcW w:w="2394" w:type="dxa"/>
          </w:tcPr>
          <w:p w14:paraId="5B218160" w14:textId="77777777" w:rsidR="00F465DD" w:rsidRDefault="00CF5A6A" w:rsidP="008C7FBD">
            <w:r>
              <w:t>28-Jan-12</w:t>
            </w:r>
          </w:p>
        </w:tc>
        <w:tc>
          <w:tcPr>
            <w:tcW w:w="2394" w:type="dxa"/>
          </w:tcPr>
          <w:p w14:paraId="2F6D287A" w14:textId="77777777" w:rsidR="00F465DD" w:rsidRDefault="00CF5A6A" w:rsidP="008C7FBD">
            <w:r>
              <w:t>1.1</w:t>
            </w:r>
          </w:p>
        </w:tc>
        <w:tc>
          <w:tcPr>
            <w:tcW w:w="2394" w:type="dxa"/>
          </w:tcPr>
          <w:p w14:paraId="09B699AE" w14:textId="77777777" w:rsidR="00F465DD" w:rsidRDefault="00CF5A6A" w:rsidP="008C7FBD">
            <w:r>
              <w:t>QA Formatting</w:t>
            </w:r>
          </w:p>
        </w:tc>
        <w:tc>
          <w:tcPr>
            <w:tcW w:w="2394" w:type="dxa"/>
          </w:tcPr>
          <w:p w14:paraId="3D325505" w14:textId="77777777" w:rsidR="00F465DD" w:rsidRDefault="00CF5A6A" w:rsidP="008C7FBD">
            <w:r>
              <w:t xml:space="preserve">Sean </w:t>
            </w:r>
            <w:proofErr w:type="spellStart"/>
            <w:r>
              <w:t>Marek</w:t>
            </w:r>
            <w:proofErr w:type="spellEnd"/>
          </w:p>
        </w:tc>
      </w:tr>
      <w:tr w:rsidR="00F465DD" w14:paraId="28762EB0" w14:textId="77777777" w:rsidTr="00F465DD">
        <w:tc>
          <w:tcPr>
            <w:tcW w:w="2394" w:type="dxa"/>
          </w:tcPr>
          <w:p w14:paraId="11E4A9CC" w14:textId="77777777" w:rsidR="00F465DD" w:rsidRDefault="00F465DD" w:rsidP="008C7FBD"/>
        </w:tc>
        <w:tc>
          <w:tcPr>
            <w:tcW w:w="2394" w:type="dxa"/>
          </w:tcPr>
          <w:p w14:paraId="0C52A3FF" w14:textId="77777777" w:rsidR="00F465DD" w:rsidRDefault="00F465DD" w:rsidP="008C7FBD"/>
        </w:tc>
        <w:tc>
          <w:tcPr>
            <w:tcW w:w="2394" w:type="dxa"/>
          </w:tcPr>
          <w:p w14:paraId="596A198B" w14:textId="77777777" w:rsidR="00F465DD" w:rsidRDefault="00F465DD" w:rsidP="008C7FBD"/>
        </w:tc>
        <w:tc>
          <w:tcPr>
            <w:tcW w:w="2394" w:type="dxa"/>
          </w:tcPr>
          <w:p w14:paraId="5662D445" w14:textId="77777777" w:rsidR="00F465DD" w:rsidRDefault="00F465DD" w:rsidP="008C7FBD"/>
        </w:tc>
      </w:tr>
    </w:tbl>
    <w:p w14:paraId="58E9E4B0" w14:textId="77777777"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F70A1B" w14:textId="77777777"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14:paraId="5CB5318F" w14:textId="77777777" w:rsidR="00C6161B" w:rsidRDefault="00CF2D90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6161B">
            <w:rPr>
              <w:noProof/>
            </w:rPr>
            <w:t>1.</w:t>
          </w:r>
          <w:r w:rsidR="00C6161B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C6161B">
            <w:rPr>
              <w:noProof/>
            </w:rPr>
            <w:t>Begin Instant Spread</w:t>
          </w:r>
          <w:r w:rsidR="00C6161B">
            <w:rPr>
              <w:noProof/>
            </w:rPr>
            <w:tab/>
          </w:r>
          <w:r w:rsidR="00C6161B">
            <w:rPr>
              <w:noProof/>
            </w:rPr>
            <w:fldChar w:fldCharType="begin"/>
          </w:r>
          <w:r w:rsidR="00C6161B">
            <w:rPr>
              <w:noProof/>
            </w:rPr>
            <w:instrText xml:space="preserve"> PAGEREF _Toc189483166 \h </w:instrText>
          </w:r>
          <w:r w:rsidR="00C6161B">
            <w:rPr>
              <w:noProof/>
            </w:rPr>
          </w:r>
          <w:r w:rsidR="00C6161B">
            <w:rPr>
              <w:noProof/>
            </w:rPr>
            <w:fldChar w:fldCharType="separate"/>
          </w:r>
          <w:r w:rsidR="00C6161B">
            <w:rPr>
              <w:noProof/>
            </w:rPr>
            <w:t>4</w:t>
          </w:r>
          <w:r w:rsidR="00C6161B">
            <w:rPr>
              <w:noProof/>
            </w:rPr>
            <w:fldChar w:fldCharType="end"/>
          </w:r>
        </w:p>
        <w:p w14:paraId="2E3B2340" w14:textId="77777777" w:rsidR="00C6161B" w:rsidRDefault="00C6161B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Brief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DC42219" w14:textId="77777777" w:rsidR="00C6161B" w:rsidRDefault="00C6161B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5CD65F" w14:textId="77777777" w:rsidR="00C6161B" w:rsidRDefault="00C6161B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Involved Actors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C98EAAD" w14:textId="77777777" w:rsidR="00C6161B" w:rsidRDefault="00C6161B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16FEBD5" w14:textId="77777777" w:rsidR="00C6161B" w:rsidRDefault="00C6161B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Post 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DB6FCF5" w14:textId="77777777" w:rsidR="00C6161B" w:rsidRDefault="00C6161B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Invariants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0130DC8" w14:textId="77777777" w:rsidR="00C6161B" w:rsidRDefault="00C6161B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049623" w14:textId="77777777" w:rsidR="00C6161B" w:rsidRDefault="00C6161B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Basic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008671" w14:textId="77777777" w:rsidR="00C6161B" w:rsidRDefault="00C6161B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Extension Points - None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4329310" w14:textId="77777777" w:rsidR="00C6161B" w:rsidRDefault="00C6161B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Scenarios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340A9E0" w14:textId="77777777" w:rsidR="00C6161B" w:rsidRDefault="00C6161B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Happy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2C1C0C7" w14:textId="77777777" w:rsidR="00C6161B" w:rsidRDefault="00C6161B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Rainy Day 1 – Too little signal strength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4595CF" w14:textId="77777777"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14:paraId="249112EC" w14:textId="77777777" w:rsidR="00CF2D90" w:rsidRDefault="00CF2D90" w:rsidP="008C7FBD"/>
    <w:p w14:paraId="6C8FB0B6" w14:textId="77777777" w:rsidR="00930062" w:rsidRDefault="00930062">
      <w:pPr>
        <w:widowControl/>
        <w:spacing w:line="240" w:lineRule="auto"/>
      </w:pPr>
      <w:r>
        <w:br w:type="page"/>
      </w:r>
      <w:bookmarkStart w:id="0" w:name="_GoBack"/>
      <w:bookmarkEnd w:id="0"/>
    </w:p>
    <w:p w14:paraId="5F7B332C" w14:textId="77777777" w:rsidR="00DD3800" w:rsidRDefault="00B21CA0" w:rsidP="002D6621">
      <w:pPr>
        <w:pStyle w:val="Title"/>
      </w:pPr>
      <w:r>
        <w:lastRenderedPageBreak/>
        <w:t>Use Case: Begin Instant Spread</w:t>
      </w:r>
    </w:p>
    <w:p w14:paraId="1466FEF8" w14:textId="77777777" w:rsidR="002D6621" w:rsidRDefault="00035194" w:rsidP="002D6621">
      <w:pPr>
        <w:pStyle w:val="Heading1"/>
      </w:pPr>
      <w:bookmarkStart w:id="1" w:name="_Toc189483166"/>
      <w:r>
        <w:t>Begin Instant Spread</w:t>
      </w:r>
      <w:bookmarkEnd w:id="1"/>
    </w:p>
    <w:p w14:paraId="4E503DB8" w14:textId="77777777" w:rsidR="002D6621" w:rsidRDefault="002D43F9" w:rsidP="002D6621">
      <w:pPr>
        <w:pStyle w:val="Heading2"/>
      </w:pPr>
      <w:bookmarkStart w:id="2" w:name="_Toc189483167"/>
      <w:r>
        <w:t>Brief Description</w:t>
      </w:r>
      <w:bookmarkEnd w:id="2"/>
    </w:p>
    <w:p w14:paraId="775C9C93" w14:textId="77777777" w:rsidR="002D43F9" w:rsidRDefault="00AA4B6F" w:rsidP="00AA4B6F">
      <w:pPr>
        <w:pStyle w:val="BodyText"/>
      </w:pPr>
      <w:r w:rsidRPr="00AA4B6F">
        <w:t>This use case allows the player to select a victim within range to attempt an infection on.</w:t>
      </w:r>
    </w:p>
    <w:p w14:paraId="36EFA059" w14:textId="77777777" w:rsidR="003C106D" w:rsidRDefault="003C106D" w:rsidP="00AA4B6F">
      <w:pPr>
        <w:pStyle w:val="BodyText"/>
      </w:pPr>
    </w:p>
    <w:p w14:paraId="21E7545F" w14:textId="77777777" w:rsidR="003C106D" w:rsidRDefault="003C106D" w:rsidP="006965FC">
      <w:pPr>
        <w:pStyle w:val="Heading2"/>
      </w:pPr>
      <w:bookmarkStart w:id="3" w:name="_Toc189483168"/>
      <w:r>
        <w:t>Requirements Trace</w:t>
      </w:r>
      <w:bookmarkEnd w:id="3"/>
    </w:p>
    <w:p w14:paraId="429C726A" w14:textId="438BF33A" w:rsidR="003C106D" w:rsidRDefault="00241FEE" w:rsidP="003C106D">
      <w:pPr>
        <w:pStyle w:val="BodyText"/>
      </w:pPr>
      <w:r>
        <w:t>13</w:t>
      </w:r>
    </w:p>
    <w:p w14:paraId="06DE254D" w14:textId="77777777" w:rsidR="003C106D" w:rsidRDefault="003C106D" w:rsidP="003C106D">
      <w:pPr>
        <w:pStyle w:val="BodyText"/>
      </w:pPr>
    </w:p>
    <w:p w14:paraId="1349B7D1" w14:textId="77777777" w:rsidR="003C106D" w:rsidRDefault="003C106D" w:rsidP="006965FC">
      <w:pPr>
        <w:pStyle w:val="Heading2"/>
      </w:pPr>
      <w:bookmarkStart w:id="4" w:name="_Toc189483169"/>
      <w:r>
        <w:t>Involved Actors</w:t>
      </w:r>
      <w:bookmarkEnd w:id="4"/>
    </w:p>
    <w:p w14:paraId="0E1D9349" w14:textId="77777777" w:rsidR="003C106D" w:rsidRDefault="003C106D" w:rsidP="003C106D">
      <w:pPr>
        <w:pStyle w:val="BodyText"/>
      </w:pPr>
      <w:r>
        <w:t>User</w:t>
      </w:r>
    </w:p>
    <w:p w14:paraId="1FA82081" w14:textId="77777777" w:rsidR="003C106D" w:rsidRDefault="003C106D" w:rsidP="003C106D">
      <w:pPr>
        <w:pStyle w:val="BodyText"/>
      </w:pPr>
    </w:p>
    <w:p w14:paraId="0FF3A532" w14:textId="77777777" w:rsidR="003C106D" w:rsidRDefault="003C106D" w:rsidP="006965FC">
      <w:pPr>
        <w:pStyle w:val="Heading2"/>
      </w:pPr>
      <w:bookmarkStart w:id="5" w:name="_Toc189483170"/>
      <w:r>
        <w:t>Preconditions</w:t>
      </w:r>
      <w:bookmarkEnd w:id="5"/>
    </w:p>
    <w:p w14:paraId="111528B6" w14:textId="77777777" w:rsidR="003C106D" w:rsidRDefault="003C106D" w:rsidP="006965FC">
      <w:pPr>
        <w:pStyle w:val="BodyNumbered"/>
      </w:pPr>
      <w:r>
        <w:t>The user has a virus selected</w:t>
      </w:r>
    </w:p>
    <w:p w14:paraId="73C794C6" w14:textId="77777777" w:rsidR="003C106D" w:rsidRDefault="003C106D" w:rsidP="006965FC">
      <w:pPr>
        <w:pStyle w:val="BodyNumbered"/>
      </w:pPr>
      <w:r>
        <w:t>The user is in online mode</w:t>
      </w:r>
    </w:p>
    <w:p w14:paraId="4AA354C8" w14:textId="77777777" w:rsidR="003C106D" w:rsidRDefault="003C106D" w:rsidP="003C106D">
      <w:pPr>
        <w:pStyle w:val="BodyText"/>
      </w:pPr>
    </w:p>
    <w:p w14:paraId="76F86960" w14:textId="77777777" w:rsidR="003C106D" w:rsidRDefault="003C106D" w:rsidP="001F003D">
      <w:pPr>
        <w:pStyle w:val="Heading2"/>
      </w:pPr>
      <w:bookmarkStart w:id="6" w:name="_Toc189483171"/>
      <w:r>
        <w:t>Post conditions</w:t>
      </w:r>
      <w:bookmarkEnd w:id="6"/>
    </w:p>
    <w:p w14:paraId="32EF7738" w14:textId="77777777" w:rsidR="003C106D" w:rsidRPr="0026275A" w:rsidRDefault="003C106D" w:rsidP="0026275A">
      <w:pPr>
        <w:pStyle w:val="BodyNumbered"/>
      </w:pPr>
      <w:r>
        <w:t>System will</w:t>
      </w:r>
      <w:r w:rsidRPr="0026275A">
        <w:t xml:space="preserve"> indicate whether the infection was successful or not.</w:t>
      </w:r>
    </w:p>
    <w:p w14:paraId="27BD7630" w14:textId="77777777" w:rsidR="003C106D" w:rsidRPr="0026275A" w:rsidRDefault="003C106D" w:rsidP="0026275A">
      <w:pPr>
        <w:pStyle w:val="BodyNumbered"/>
      </w:pPr>
      <w:r w:rsidRPr="0026275A">
        <w:t>At signal strength LOW_GPS_ABSOLUTE, app will inform user of</w:t>
      </w:r>
      <w:r w:rsidR="0026275A" w:rsidRPr="0026275A">
        <w:t xml:space="preserve"> their poor </w:t>
      </w:r>
      <w:r w:rsidRPr="0026275A">
        <w:t>reception.</w:t>
      </w:r>
    </w:p>
    <w:p w14:paraId="2A6BD6EC" w14:textId="77777777" w:rsidR="003C106D" w:rsidRDefault="003C106D" w:rsidP="003C106D">
      <w:pPr>
        <w:pStyle w:val="BodyText"/>
      </w:pPr>
    </w:p>
    <w:p w14:paraId="0620DA27" w14:textId="77777777" w:rsidR="003C106D" w:rsidRDefault="003C106D" w:rsidP="00E23BF6">
      <w:pPr>
        <w:pStyle w:val="Heading2"/>
      </w:pPr>
      <w:bookmarkStart w:id="7" w:name="_Toc189483172"/>
      <w:r>
        <w:t>Invariants</w:t>
      </w:r>
      <w:bookmarkEnd w:id="7"/>
    </w:p>
    <w:p w14:paraId="355DC969" w14:textId="60CCF6C4" w:rsidR="003C106D" w:rsidRDefault="003C106D" w:rsidP="003C106D">
      <w:pPr>
        <w:pStyle w:val="BodyText"/>
      </w:pPr>
    </w:p>
    <w:p w14:paraId="6A04804F" w14:textId="77777777" w:rsidR="00366B3E" w:rsidRDefault="00366B3E">
      <w:pPr>
        <w:widowControl/>
        <w:spacing w:line="240" w:lineRule="auto"/>
        <w:rPr>
          <w:rFonts w:ascii="Century Gothic" w:hAnsi="Century Gothic"/>
          <w:sz w:val="22"/>
        </w:rPr>
      </w:pPr>
      <w:r>
        <w:br w:type="page"/>
      </w:r>
    </w:p>
    <w:p w14:paraId="49BB3542" w14:textId="77777777" w:rsidR="003C106D" w:rsidRDefault="003C106D" w:rsidP="00E23BF6">
      <w:pPr>
        <w:pStyle w:val="Heading1"/>
      </w:pPr>
      <w:bookmarkStart w:id="8" w:name="_Toc189483173"/>
      <w:r>
        <w:lastRenderedPageBreak/>
        <w:t>Flow of Events</w:t>
      </w:r>
      <w:bookmarkEnd w:id="8"/>
    </w:p>
    <w:p w14:paraId="2DF707A9" w14:textId="77777777" w:rsidR="003C106D" w:rsidRDefault="003C106D" w:rsidP="00366B3E">
      <w:pPr>
        <w:pStyle w:val="Heading2"/>
      </w:pPr>
      <w:bookmarkStart w:id="9" w:name="_Toc189483174"/>
      <w:r>
        <w:t>Basic Flow</w:t>
      </w:r>
      <w:bookmarkEnd w:id="9"/>
      <w:r>
        <w:t xml:space="preserve"> </w:t>
      </w:r>
    </w:p>
    <w:p w14:paraId="78ED9A56" w14:textId="77777777" w:rsidR="003C106D" w:rsidRDefault="003C106D" w:rsidP="003C106D">
      <w:pPr>
        <w:pStyle w:val="BodyText"/>
      </w:pPr>
      <w:r>
        <w:t>This use case starts when app user wants to spread their virus to other nearby players</w:t>
      </w:r>
    </w:p>
    <w:p w14:paraId="4E46BB12" w14:textId="77777777" w:rsidR="003C106D" w:rsidRDefault="003C106D" w:rsidP="003C106D">
      <w:pPr>
        <w:pStyle w:val="BodyText"/>
      </w:pPr>
      <w:r>
        <w:t>1.</w:t>
      </w:r>
      <w:r>
        <w:tab/>
        <w:t>User selects Instant Spread from their virus</w:t>
      </w:r>
    </w:p>
    <w:p w14:paraId="0A8375B0" w14:textId="77777777" w:rsidR="003C106D" w:rsidRDefault="003C106D" w:rsidP="003C106D">
      <w:pPr>
        <w:pStyle w:val="BodyText"/>
      </w:pPr>
      <w:r>
        <w:t>2.</w:t>
      </w:r>
      <w:r>
        <w:tab/>
        <w:t>System checks for good signal strength before attempting connection</w:t>
      </w:r>
    </w:p>
    <w:p w14:paraId="704693BC" w14:textId="77777777" w:rsidR="003C106D" w:rsidRDefault="003C106D" w:rsidP="003C106D">
      <w:pPr>
        <w:pStyle w:val="BodyText"/>
      </w:pPr>
      <w:r>
        <w:t>3.</w:t>
      </w:r>
      <w:r>
        <w:tab/>
        <w:t>System updates the users location</w:t>
      </w:r>
    </w:p>
    <w:p w14:paraId="5E9E9958" w14:textId="77777777" w:rsidR="003C106D" w:rsidRDefault="003C106D" w:rsidP="003C106D">
      <w:pPr>
        <w:pStyle w:val="BodyText"/>
      </w:pPr>
      <w:r>
        <w:t>4.</w:t>
      </w:r>
      <w:r>
        <w:tab/>
        <w:t>System queries server for all players within proximity</w:t>
      </w:r>
    </w:p>
    <w:p w14:paraId="056D9D2A" w14:textId="77777777" w:rsidR="003C106D" w:rsidRDefault="003C106D" w:rsidP="003C106D">
      <w:pPr>
        <w:pStyle w:val="BodyText"/>
      </w:pPr>
      <w:r>
        <w:t>5.</w:t>
      </w:r>
      <w:r>
        <w:tab/>
      </w:r>
      <w:proofErr w:type="spellStart"/>
      <w:r>
        <w:t>Infectable</w:t>
      </w:r>
      <w:proofErr w:type="spellEnd"/>
      <w:r>
        <w:t xml:space="preserve"> players are presented to the user</w:t>
      </w:r>
    </w:p>
    <w:p w14:paraId="5932FFB7" w14:textId="77777777" w:rsidR="003C106D" w:rsidRDefault="003C106D" w:rsidP="003C106D">
      <w:pPr>
        <w:pStyle w:val="BodyText"/>
      </w:pPr>
      <w:r>
        <w:t>6.</w:t>
      </w:r>
      <w:r>
        <w:tab/>
        <w:t>User selects a single target to attempt an infection on</w:t>
      </w:r>
    </w:p>
    <w:p w14:paraId="1488F6CF" w14:textId="77777777" w:rsidR="003C106D" w:rsidRDefault="003C106D" w:rsidP="003C106D">
      <w:pPr>
        <w:pStyle w:val="BodyText"/>
      </w:pPr>
      <w:r>
        <w:t>7.</w:t>
      </w:r>
      <w:r>
        <w:tab/>
        <w:t>System indicates whether the infection attempt was a success or failure</w:t>
      </w:r>
    </w:p>
    <w:p w14:paraId="6571292E" w14:textId="77777777" w:rsidR="003C106D" w:rsidRDefault="003C106D" w:rsidP="003C106D">
      <w:pPr>
        <w:pStyle w:val="BodyText"/>
      </w:pPr>
    </w:p>
    <w:p w14:paraId="4145BC94" w14:textId="77777777" w:rsidR="003C106D" w:rsidRDefault="003C106D" w:rsidP="003C0B02">
      <w:pPr>
        <w:pStyle w:val="Heading1"/>
      </w:pPr>
      <w:bookmarkStart w:id="10" w:name="_Toc189483175"/>
      <w:r>
        <w:t>Extension Points - None</w:t>
      </w:r>
      <w:bookmarkEnd w:id="10"/>
    </w:p>
    <w:p w14:paraId="2B603EB4" w14:textId="77777777" w:rsidR="003C106D" w:rsidRDefault="003C106D" w:rsidP="003C106D">
      <w:pPr>
        <w:pStyle w:val="BodyText"/>
      </w:pPr>
    </w:p>
    <w:p w14:paraId="26523710" w14:textId="77777777" w:rsidR="003C106D" w:rsidRDefault="003C106D" w:rsidP="00F41C59">
      <w:pPr>
        <w:pStyle w:val="Heading1"/>
      </w:pPr>
      <w:bookmarkStart w:id="11" w:name="_Toc189483176"/>
      <w:r>
        <w:t>Scenarios</w:t>
      </w:r>
      <w:bookmarkEnd w:id="11"/>
    </w:p>
    <w:p w14:paraId="3B173914" w14:textId="77777777" w:rsidR="003C106D" w:rsidRDefault="00F41C59" w:rsidP="00F41C59">
      <w:pPr>
        <w:pStyle w:val="Heading2"/>
      </w:pPr>
      <w:bookmarkStart w:id="12" w:name="_Toc189483177"/>
      <w:r>
        <w:t>H</w:t>
      </w:r>
      <w:r w:rsidR="003C106D">
        <w:t>appy Day</w:t>
      </w:r>
      <w:bookmarkEnd w:id="12"/>
    </w:p>
    <w:p w14:paraId="04F58D0F" w14:textId="77777777" w:rsidR="003C106D" w:rsidRDefault="003C106D" w:rsidP="00910C04">
      <w:pPr>
        <w:pStyle w:val="BodyText"/>
        <w:tabs>
          <w:tab w:val="left" w:pos="3420"/>
        </w:tabs>
      </w:pPr>
      <w:r>
        <w:t>Assumptions: User –</w:t>
      </w:r>
      <w:r w:rsidR="00910C04">
        <w:tab/>
      </w:r>
      <w:r>
        <w:t>Kyle</w:t>
      </w:r>
    </w:p>
    <w:p w14:paraId="5B31354A" w14:textId="77777777" w:rsidR="003C106D" w:rsidRDefault="003C106D" w:rsidP="00910C04">
      <w:pPr>
        <w:pStyle w:val="BodyText"/>
        <w:tabs>
          <w:tab w:val="left" w:pos="3420"/>
        </w:tabs>
        <w:ind w:firstLine="720"/>
      </w:pPr>
      <w:r>
        <w:t xml:space="preserve">Mode Type: </w:t>
      </w:r>
      <w:r w:rsidR="00910C04">
        <w:tab/>
      </w:r>
      <w:r>
        <w:t>Online</w:t>
      </w:r>
    </w:p>
    <w:p w14:paraId="09D6449B" w14:textId="77777777" w:rsidR="003C106D" w:rsidRDefault="003C106D" w:rsidP="00910C04">
      <w:pPr>
        <w:pStyle w:val="BodyText"/>
        <w:tabs>
          <w:tab w:val="left" w:pos="3420"/>
        </w:tabs>
        <w:ind w:firstLine="720"/>
      </w:pPr>
      <w:r>
        <w:t xml:space="preserve">Signal Strength: </w:t>
      </w:r>
      <w:r w:rsidR="00910C04">
        <w:tab/>
      </w:r>
      <w:r>
        <w:t>GOOD_GPS_SIGNAL</w:t>
      </w:r>
    </w:p>
    <w:p w14:paraId="7C12B749" w14:textId="77777777" w:rsidR="003C106D" w:rsidRDefault="003C106D" w:rsidP="003C106D">
      <w:pPr>
        <w:pStyle w:val="BodyText"/>
      </w:pPr>
    </w:p>
    <w:p w14:paraId="750E6892" w14:textId="77777777" w:rsidR="003C106D" w:rsidRDefault="003C106D" w:rsidP="003C106D">
      <w:pPr>
        <w:pStyle w:val="BodyText"/>
      </w:pPr>
      <w:r>
        <w:t>Steps:</w:t>
      </w:r>
    </w:p>
    <w:p w14:paraId="44CEAF63" w14:textId="77777777" w:rsidR="003C106D" w:rsidRDefault="003C106D" w:rsidP="001E278C">
      <w:pPr>
        <w:pStyle w:val="BodyNumbered"/>
        <w:numPr>
          <w:ilvl w:val="2"/>
          <w:numId w:val="17"/>
        </w:numPr>
      </w:pPr>
      <w:r>
        <w:t>Kyle selects instant spread from his virus</w:t>
      </w:r>
    </w:p>
    <w:p w14:paraId="482B36AA" w14:textId="77777777" w:rsidR="003C106D" w:rsidRDefault="003C106D" w:rsidP="001E278C">
      <w:pPr>
        <w:pStyle w:val="BodyNumbered"/>
      </w:pPr>
      <w:r>
        <w:t>System checks for good signal strength before attempting connection</w:t>
      </w:r>
    </w:p>
    <w:p w14:paraId="3CDCFF76" w14:textId="77777777" w:rsidR="003C106D" w:rsidRDefault="003C106D" w:rsidP="001E278C">
      <w:pPr>
        <w:pStyle w:val="BodyNumbered"/>
      </w:pPr>
      <w:r>
        <w:t>System updates Kyle’s location</w:t>
      </w:r>
    </w:p>
    <w:p w14:paraId="05411455" w14:textId="77777777" w:rsidR="003C106D" w:rsidRDefault="003C106D" w:rsidP="001E278C">
      <w:pPr>
        <w:pStyle w:val="BodyNumbered"/>
      </w:pPr>
      <w:r>
        <w:t>System queries server for all players within Kyle’s virus’s proximity</w:t>
      </w:r>
    </w:p>
    <w:p w14:paraId="2CB5B8C7" w14:textId="77777777" w:rsidR="003C106D" w:rsidRDefault="003C106D" w:rsidP="001E278C">
      <w:pPr>
        <w:pStyle w:val="BodyNumbered"/>
      </w:pPr>
      <w:r>
        <w:t>System lists players for Kyle to select from</w:t>
      </w:r>
    </w:p>
    <w:p w14:paraId="527E7119" w14:textId="77777777" w:rsidR="003C106D" w:rsidRDefault="003C106D" w:rsidP="001E278C">
      <w:pPr>
        <w:pStyle w:val="BodyNumbered"/>
      </w:pPr>
      <w:r>
        <w:t>Kyle selects one person to attempt an infection on</w:t>
      </w:r>
    </w:p>
    <w:p w14:paraId="57C5BEDF" w14:textId="77777777" w:rsidR="003C106D" w:rsidRDefault="003C106D" w:rsidP="001E278C">
      <w:pPr>
        <w:pStyle w:val="BodyNumbered"/>
      </w:pPr>
      <w:r>
        <w:t>System indicates whether Kyle’s infection attempt was a success or failure</w:t>
      </w:r>
    </w:p>
    <w:p w14:paraId="58385557" w14:textId="77777777" w:rsidR="00A761CA" w:rsidRDefault="00A761CA">
      <w:pPr>
        <w:widowControl/>
        <w:spacing w:line="240" w:lineRule="auto"/>
        <w:rPr>
          <w:rFonts w:ascii="Century Gothic" w:hAnsi="Century Gothic"/>
          <w:sz w:val="22"/>
        </w:rPr>
      </w:pPr>
      <w:r>
        <w:br w:type="page"/>
      </w:r>
    </w:p>
    <w:p w14:paraId="042ECCC4" w14:textId="77777777" w:rsidR="003C106D" w:rsidRDefault="003C106D" w:rsidP="00A761CA">
      <w:pPr>
        <w:pStyle w:val="Heading2"/>
      </w:pPr>
      <w:bookmarkStart w:id="13" w:name="_Toc189483178"/>
      <w:r>
        <w:lastRenderedPageBreak/>
        <w:t>Rainy Day 1 – Too little signal strength</w:t>
      </w:r>
      <w:bookmarkEnd w:id="13"/>
    </w:p>
    <w:p w14:paraId="12722CBC" w14:textId="77777777" w:rsidR="003C106D" w:rsidRDefault="003C106D" w:rsidP="003C106D">
      <w:pPr>
        <w:pStyle w:val="BodyText"/>
      </w:pPr>
    </w:p>
    <w:p w14:paraId="412ADE3F" w14:textId="77777777" w:rsidR="003C106D" w:rsidRDefault="003C106D" w:rsidP="00DB4512">
      <w:pPr>
        <w:pStyle w:val="BodyText"/>
        <w:tabs>
          <w:tab w:val="left" w:pos="1620"/>
          <w:tab w:val="left" w:pos="3780"/>
        </w:tabs>
      </w:pPr>
      <w:r>
        <w:t xml:space="preserve">Assumptions: User – </w:t>
      </w:r>
      <w:r w:rsidR="00DB4512">
        <w:tab/>
      </w:r>
      <w:r>
        <w:t xml:space="preserve">Kyle </w:t>
      </w:r>
    </w:p>
    <w:p w14:paraId="249CE856" w14:textId="77777777" w:rsidR="003C106D" w:rsidRDefault="003C106D" w:rsidP="00DB4512">
      <w:pPr>
        <w:pStyle w:val="BodyText"/>
        <w:tabs>
          <w:tab w:val="left" w:pos="1620"/>
          <w:tab w:val="left" w:pos="3780"/>
        </w:tabs>
      </w:pPr>
      <w:r>
        <w:tab/>
        <w:t xml:space="preserve">Mode Type: </w:t>
      </w:r>
      <w:r w:rsidR="00DB4512">
        <w:tab/>
      </w:r>
      <w:r>
        <w:t>Online</w:t>
      </w:r>
    </w:p>
    <w:p w14:paraId="3289EFBA" w14:textId="77777777" w:rsidR="003C106D" w:rsidRDefault="003C106D" w:rsidP="00DB4512">
      <w:pPr>
        <w:pStyle w:val="BodyText"/>
        <w:tabs>
          <w:tab w:val="left" w:pos="1620"/>
          <w:tab w:val="left" w:pos="3780"/>
        </w:tabs>
      </w:pPr>
      <w:r>
        <w:tab/>
        <w:t xml:space="preserve">Signal Strength: </w:t>
      </w:r>
      <w:r w:rsidR="00DB4512">
        <w:tab/>
      </w:r>
      <w:r>
        <w:t>LOW_GPS_ ABSOLUTE</w:t>
      </w:r>
    </w:p>
    <w:p w14:paraId="70BE8D28" w14:textId="77777777" w:rsidR="003C106D" w:rsidRDefault="003C106D" w:rsidP="003C106D">
      <w:pPr>
        <w:pStyle w:val="BodyText"/>
      </w:pPr>
      <w:r>
        <w:t>Steps:</w:t>
      </w:r>
    </w:p>
    <w:p w14:paraId="593A2886" w14:textId="77777777" w:rsidR="003C106D" w:rsidRDefault="003C106D" w:rsidP="00016C64">
      <w:pPr>
        <w:pStyle w:val="BodyNumbered"/>
        <w:numPr>
          <w:ilvl w:val="2"/>
          <w:numId w:val="18"/>
        </w:numPr>
      </w:pPr>
      <w:r>
        <w:t>Kyle selects instant spread from his virus</w:t>
      </w:r>
    </w:p>
    <w:p w14:paraId="27317339" w14:textId="77777777" w:rsidR="003C106D" w:rsidRDefault="003C106D" w:rsidP="00016C64">
      <w:pPr>
        <w:pStyle w:val="BodyNumbered"/>
      </w:pPr>
      <w:r>
        <w:t>System checks for good signal strength</w:t>
      </w:r>
    </w:p>
    <w:p w14:paraId="2F1E23AE" w14:textId="77777777" w:rsidR="003C106D" w:rsidRDefault="003C106D" w:rsidP="00016C64">
      <w:pPr>
        <w:pStyle w:val="BodyNumbered"/>
      </w:pPr>
      <w:r>
        <w:t>System indicates poor signal strength to Kyle</w:t>
      </w:r>
    </w:p>
    <w:p w14:paraId="324B991D" w14:textId="77777777" w:rsidR="003C106D" w:rsidRDefault="003C106D" w:rsidP="00016C64">
      <w:pPr>
        <w:pStyle w:val="BodyNumbered"/>
      </w:pPr>
      <w:r>
        <w:t>System alerts Kyle that it will be leaving online mode</w:t>
      </w:r>
    </w:p>
    <w:p w14:paraId="193DAB47" w14:textId="77777777" w:rsidR="003C106D" w:rsidRDefault="003C106D" w:rsidP="00016C64">
      <w:pPr>
        <w:pStyle w:val="BodyNumbered"/>
      </w:pPr>
      <w:r>
        <w:t>Kyle confirms the system alert</w:t>
      </w:r>
    </w:p>
    <w:p w14:paraId="6DE0900B" w14:textId="77777777" w:rsidR="003C106D" w:rsidRDefault="003C106D" w:rsidP="003C106D">
      <w:pPr>
        <w:pStyle w:val="BodyText"/>
      </w:pPr>
    </w:p>
    <w:p w14:paraId="5B02DA40" w14:textId="77777777" w:rsidR="003C106D" w:rsidRDefault="003C106D" w:rsidP="00AA4B6F">
      <w:pPr>
        <w:pStyle w:val="BodyText"/>
      </w:pPr>
    </w:p>
    <w:sectPr w:rsidR="003C106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668BA" w14:textId="77777777" w:rsidR="008A7FEA" w:rsidRDefault="008A7FEA" w:rsidP="0091290C">
      <w:pPr>
        <w:spacing w:line="240" w:lineRule="auto"/>
      </w:pPr>
      <w:r>
        <w:separator/>
      </w:r>
    </w:p>
  </w:endnote>
  <w:endnote w:type="continuationSeparator" w:id="0">
    <w:p w14:paraId="1B46F8C9" w14:textId="77777777" w:rsidR="008A7FEA" w:rsidRDefault="008A7FEA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7BA497" w14:textId="77777777" w:rsidR="008A7FEA" w:rsidRDefault="008A7FEA" w:rsidP="0091290C">
      <w:pPr>
        <w:spacing w:line="240" w:lineRule="auto"/>
      </w:pPr>
      <w:r>
        <w:separator/>
      </w:r>
    </w:p>
  </w:footnote>
  <w:footnote w:type="continuationSeparator" w:id="0">
    <w:p w14:paraId="4BF8DABF" w14:textId="77777777" w:rsidR="008A7FEA" w:rsidRDefault="008A7FEA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EF4C1" w14:textId="77777777" w:rsidR="0091290C" w:rsidRDefault="0091290C">
    <w:pPr>
      <w:pStyle w:val="Header"/>
    </w:pPr>
    <w:r>
      <w:rPr>
        <w:noProof/>
      </w:rPr>
      <w:drawing>
        <wp:inline distT="0" distB="0" distL="0" distR="0" wp14:anchorId="40ECEAD2" wp14:editId="5BF93E66">
          <wp:extent cx="103822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B4"/>
    <w:rsid w:val="00010856"/>
    <w:rsid w:val="00011F95"/>
    <w:rsid w:val="00016C64"/>
    <w:rsid w:val="00032423"/>
    <w:rsid w:val="00035194"/>
    <w:rsid w:val="000419C7"/>
    <w:rsid w:val="00063DF5"/>
    <w:rsid w:val="00063EEE"/>
    <w:rsid w:val="00086B55"/>
    <w:rsid w:val="00091D58"/>
    <w:rsid w:val="00096AF6"/>
    <w:rsid w:val="00097C2A"/>
    <w:rsid w:val="000A02DB"/>
    <w:rsid w:val="000B4294"/>
    <w:rsid w:val="000C1FAF"/>
    <w:rsid w:val="000E2323"/>
    <w:rsid w:val="000F1175"/>
    <w:rsid w:val="000F5493"/>
    <w:rsid w:val="001015D6"/>
    <w:rsid w:val="001216FC"/>
    <w:rsid w:val="00124665"/>
    <w:rsid w:val="0013052E"/>
    <w:rsid w:val="00155373"/>
    <w:rsid w:val="00155F18"/>
    <w:rsid w:val="001711B5"/>
    <w:rsid w:val="00173700"/>
    <w:rsid w:val="00174376"/>
    <w:rsid w:val="001823A5"/>
    <w:rsid w:val="001A04A8"/>
    <w:rsid w:val="001A21AB"/>
    <w:rsid w:val="001A796E"/>
    <w:rsid w:val="001B29BF"/>
    <w:rsid w:val="001C3F47"/>
    <w:rsid w:val="001C63C3"/>
    <w:rsid w:val="001E278C"/>
    <w:rsid w:val="001E7DF4"/>
    <w:rsid w:val="001F003D"/>
    <w:rsid w:val="00201638"/>
    <w:rsid w:val="00220706"/>
    <w:rsid w:val="002217A2"/>
    <w:rsid w:val="00225E08"/>
    <w:rsid w:val="002308E3"/>
    <w:rsid w:val="00241FEE"/>
    <w:rsid w:val="00256EF4"/>
    <w:rsid w:val="0025795A"/>
    <w:rsid w:val="002618D5"/>
    <w:rsid w:val="0026275A"/>
    <w:rsid w:val="00266707"/>
    <w:rsid w:val="00273928"/>
    <w:rsid w:val="00277DD6"/>
    <w:rsid w:val="002878DE"/>
    <w:rsid w:val="00290CF9"/>
    <w:rsid w:val="00295FED"/>
    <w:rsid w:val="002B0FB7"/>
    <w:rsid w:val="002B6689"/>
    <w:rsid w:val="002C1A42"/>
    <w:rsid w:val="002D43F9"/>
    <w:rsid w:val="002D6621"/>
    <w:rsid w:val="002E310A"/>
    <w:rsid w:val="002F4B92"/>
    <w:rsid w:val="00300D3C"/>
    <w:rsid w:val="00306349"/>
    <w:rsid w:val="0030755F"/>
    <w:rsid w:val="00307A71"/>
    <w:rsid w:val="003167C7"/>
    <w:rsid w:val="00326371"/>
    <w:rsid w:val="00331AD5"/>
    <w:rsid w:val="00341A03"/>
    <w:rsid w:val="0034710E"/>
    <w:rsid w:val="00363225"/>
    <w:rsid w:val="00366B3E"/>
    <w:rsid w:val="00377215"/>
    <w:rsid w:val="00391732"/>
    <w:rsid w:val="003A53E4"/>
    <w:rsid w:val="003C01CE"/>
    <w:rsid w:val="003C0B02"/>
    <w:rsid w:val="003C106D"/>
    <w:rsid w:val="003E671C"/>
    <w:rsid w:val="003F486A"/>
    <w:rsid w:val="003F75A5"/>
    <w:rsid w:val="00410714"/>
    <w:rsid w:val="00433AC1"/>
    <w:rsid w:val="00457640"/>
    <w:rsid w:val="00462AE1"/>
    <w:rsid w:val="00464173"/>
    <w:rsid w:val="00464958"/>
    <w:rsid w:val="0046740C"/>
    <w:rsid w:val="0048527F"/>
    <w:rsid w:val="004A240A"/>
    <w:rsid w:val="004B48F9"/>
    <w:rsid w:val="004B5DBC"/>
    <w:rsid w:val="004C036F"/>
    <w:rsid w:val="004D4BA6"/>
    <w:rsid w:val="004E3AE5"/>
    <w:rsid w:val="004E63F8"/>
    <w:rsid w:val="004F1B0F"/>
    <w:rsid w:val="00505925"/>
    <w:rsid w:val="005307D8"/>
    <w:rsid w:val="00535F0B"/>
    <w:rsid w:val="00567F94"/>
    <w:rsid w:val="00580D2D"/>
    <w:rsid w:val="00581091"/>
    <w:rsid w:val="00592FBD"/>
    <w:rsid w:val="00595B02"/>
    <w:rsid w:val="00595DA5"/>
    <w:rsid w:val="005A1C47"/>
    <w:rsid w:val="005B09DD"/>
    <w:rsid w:val="005C74FD"/>
    <w:rsid w:val="005D3339"/>
    <w:rsid w:val="005D3F86"/>
    <w:rsid w:val="005F05A6"/>
    <w:rsid w:val="006045AF"/>
    <w:rsid w:val="00627236"/>
    <w:rsid w:val="00646489"/>
    <w:rsid w:val="00653439"/>
    <w:rsid w:val="00654130"/>
    <w:rsid w:val="006718FD"/>
    <w:rsid w:val="0067338A"/>
    <w:rsid w:val="0068389A"/>
    <w:rsid w:val="00691F84"/>
    <w:rsid w:val="006939BC"/>
    <w:rsid w:val="006965FC"/>
    <w:rsid w:val="006A5B49"/>
    <w:rsid w:val="006B5C59"/>
    <w:rsid w:val="006B655B"/>
    <w:rsid w:val="006C297F"/>
    <w:rsid w:val="006D0A42"/>
    <w:rsid w:val="006D1A55"/>
    <w:rsid w:val="006D6F3C"/>
    <w:rsid w:val="006E6760"/>
    <w:rsid w:val="006F5B67"/>
    <w:rsid w:val="00701862"/>
    <w:rsid w:val="007027CE"/>
    <w:rsid w:val="00703534"/>
    <w:rsid w:val="00712114"/>
    <w:rsid w:val="00720397"/>
    <w:rsid w:val="00721CF8"/>
    <w:rsid w:val="007234C5"/>
    <w:rsid w:val="00731CF1"/>
    <w:rsid w:val="00737B19"/>
    <w:rsid w:val="00741DC2"/>
    <w:rsid w:val="00750012"/>
    <w:rsid w:val="00761EFA"/>
    <w:rsid w:val="00762343"/>
    <w:rsid w:val="00763636"/>
    <w:rsid w:val="0076423C"/>
    <w:rsid w:val="0076787D"/>
    <w:rsid w:val="00776E9B"/>
    <w:rsid w:val="00782602"/>
    <w:rsid w:val="0079146A"/>
    <w:rsid w:val="00797CBD"/>
    <w:rsid w:val="007A0637"/>
    <w:rsid w:val="007C4443"/>
    <w:rsid w:val="007D403B"/>
    <w:rsid w:val="007D4A90"/>
    <w:rsid w:val="007D7935"/>
    <w:rsid w:val="007E5E97"/>
    <w:rsid w:val="007F3302"/>
    <w:rsid w:val="007F5113"/>
    <w:rsid w:val="00816887"/>
    <w:rsid w:val="0085281A"/>
    <w:rsid w:val="008565BC"/>
    <w:rsid w:val="00867766"/>
    <w:rsid w:val="00884B75"/>
    <w:rsid w:val="008850BF"/>
    <w:rsid w:val="00887146"/>
    <w:rsid w:val="008933BE"/>
    <w:rsid w:val="00896F2F"/>
    <w:rsid w:val="008A4A91"/>
    <w:rsid w:val="008A7FEA"/>
    <w:rsid w:val="008B76CB"/>
    <w:rsid w:val="008B7C91"/>
    <w:rsid w:val="008C5A77"/>
    <w:rsid w:val="008C7FBD"/>
    <w:rsid w:val="008D1C29"/>
    <w:rsid w:val="008D51C7"/>
    <w:rsid w:val="008E4A68"/>
    <w:rsid w:val="008E4A6E"/>
    <w:rsid w:val="008E4D9A"/>
    <w:rsid w:val="00903A00"/>
    <w:rsid w:val="009041F0"/>
    <w:rsid w:val="00910C04"/>
    <w:rsid w:val="0091290C"/>
    <w:rsid w:val="00916203"/>
    <w:rsid w:val="00930062"/>
    <w:rsid w:val="009353F2"/>
    <w:rsid w:val="00935B28"/>
    <w:rsid w:val="00951FBA"/>
    <w:rsid w:val="0096626B"/>
    <w:rsid w:val="0097409B"/>
    <w:rsid w:val="009878B7"/>
    <w:rsid w:val="00997028"/>
    <w:rsid w:val="009B61FA"/>
    <w:rsid w:val="009B749F"/>
    <w:rsid w:val="009C1792"/>
    <w:rsid w:val="009C2624"/>
    <w:rsid w:val="009C2D7C"/>
    <w:rsid w:val="009D7194"/>
    <w:rsid w:val="009E215F"/>
    <w:rsid w:val="00A07DA1"/>
    <w:rsid w:val="00A10680"/>
    <w:rsid w:val="00A2585D"/>
    <w:rsid w:val="00A3026A"/>
    <w:rsid w:val="00A312A1"/>
    <w:rsid w:val="00A41E7F"/>
    <w:rsid w:val="00A43D43"/>
    <w:rsid w:val="00A45DF2"/>
    <w:rsid w:val="00A51E96"/>
    <w:rsid w:val="00A53E33"/>
    <w:rsid w:val="00A56433"/>
    <w:rsid w:val="00A667CD"/>
    <w:rsid w:val="00A73298"/>
    <w:rsid w:val="00A7450B"/>
    <w:rsid w:val="00A761CA"/>
    <w:rsid w:val="00A84E7D"/>
    <w:rsid w:val="00AA4B6F"/>
    <w:rsid w:val="00AA617D"/>
    <w:rsid w:val="00AB344A"/>
    <w:rsid w:val="00AB4998"/>
    <w:rsid w:val="00AC4345"/>
    <w:rsid w:val="00AD2832"/>
    <w:rsid w:val="00AD4C5A"/>
    <w:rsid w:val="00AD5159"/>
    <w:rsid w:val="00AD5F89"/>
    <w:rsid w:val="00AE30AA"/>
    <w:rsid w:val="00AE3B53"/>
    <w:rsid w:val="00AE4B0A"/>
    <w:rsid w:val="00AE52DD"/>
    <w:rsid w:val="00AF5BD5"/>
    <w:rsid w:val="00B147CB"/>
    <w:rsid w:val="00B147E2"/>
    <w:rsid w:val="00B14A2A"/>
    <w:rsid w:val="00B153C9"/>
    <w:rsid w:val="00B21CA0"/>
    <w:rsid w:val="00B21E6F"/>
    <w:rsid w:val="00B22397"/>
    <w:rsid w:val="00B317B1"/>
    <w:rsid w:val="00B32E07"/>
    <w:rsid w:val="00B407AB"/>
    <w:rsid w:val="00B625CC"/>
    <w:rsid w:val="00B7007F"/>
    <w:rsid w:val="00B742EC"/>
    <w:rsid w:val="00B86573"/>
    <w:rsid w:val="00B94CBC"/>
    <w:rsid w:val="00B95D37"/>
    <w:rsid w:val="00BA768C"/>
    <w:rsid w:val="00BB431A"/>
    <w:rsid w:val="00BB60AA"/>
    <w:rsid w:val="00BC77C2"/>
    <w:rsid w:val="00BD00A7"/>
    <w:rsid w:val="00BD180F"/>
    <w:rsid w:val="00BD1EAB"/>
    <w:rsid w:val="00BE2DF3"/>
    <w:rsid w:val="00BF4BE1"/>
    <w:rsid w:val="00BF4BF5"/>
    <w:rsid w:val="00BF7C95"/>
    <w:rsid w:val="00C00736"/>
    <w:rsid w:val="00C0192B"/>
    <w:rsid w:val="00C040E2"/>
    <w:rsid w:val="00C1733C"/>
    <w:rsid w:val="00C3166C"/>
    <w:rsid w:val="00C37C80"/>
    <w:rsid w:val="00C53923"/>
    <w:rsid w:val="00C6161B"/>
    <w:rsid w:val="00C66814"/>
    <w:rsid w:val="00C94DB1"/>
    <w:rsid w:val="00C9547D"/>
    <w:rsid w:val="00CA19B6"/>
    <w:rsid w:val="00CA2C64"/>
    <w:rsid w:val="00CB6CA9"/>
    <w:rsid w:val="00CC76B9"/>
    <w:rsid w:val="00CD5237"/>
    <w:rsid w:val="00CD6AC9"/>
    <w:rsid w:val="00CF2D90"/>
    <w:rsid w:val="00CF3C67"/>
    <w:rsid w:val="00CF5A6A"/>
    <w:rsid w:val="00D00BE8"/>
    <w:rsid w:val="00D25C95"/>
    <w:rsid w:val="00D26756"/>
    <w:rsid w:val="00D356CD"/>
    <w:rsid w:val="00D50577"/>
    <w:rsid w:val="00D50B8D"/>
    <w:rsid w:val="00D5646C"/>
    <w:rsid w:val="00D631B4"/>
    <w:rsid w:val="00D941B8"/>
    <w:rsid w:val="00D94801"/>
    <w:rsid w:val="00DA6F58"/>
    <w:rsid w:val="00DB4512"/>
    <w:rsid w:val="00DC18E2"/>
    <w:rsid w:val="00DD3800"/>
    <w:rsid w:val="00DD7BA2"/>
    <w:rsid w:val="00DF19C4"/>
    <w:rsid w:val="00DF4C18"/>
    <w:rsid w:val="00E027DC"/>
    <w:rsid w:val="00E041E5"/>
    <w:rsid w:val="00E04D8A"/>
    <w:rsid w:val="00E10B3A"/>
    <w:rsid w:val="00E168E1"/>
    <w:rsid w:val="00E2037C"/>
    <w:rsid w:val="00E23BF6"/>
    <w:rsid w:val="00E2491A"/>
    <w:rsid w:val="00E5662F"/>
    <w:rsid w:val="00E60BF7"/>
    <w:rsid w:val="00E61B22"/>
    <w:rsid w:val="00E709DF"/>
    <w:rsid w:val="00E74D99"/>
    <w:rsid w:val="00E802BF"/>
    <w:rsid w:val="00E93B68"/>
    <w:rsid w:val="00E966EC"/>
    <w:rsid w:val="00EB1D22"/>
    <w:rsid w:val="00EC2EF0"/>
    <w:rsid w:val="00EC4A6C"/>
    <w:rsid w:val="00ED6F8A"/>
    <w:rsid w:val="00EE6D5E"/>
    <w:rsid w:val="00EF6907"/>
    <w:rsid w:val="00F01E92"/>
    <w:rsid w:val="00F11087"/>
    <w:rsid w:val="00F41C59"/>
    <w:rsid w:val="00F465DD"/>
    <w:rsid w:val="00F646A7"/>
    <w:rsid w:val="00F748EE"/>
    <w:rsid w:val="00F74936"/>
    <w:rsid w:val="00FA52E1"/>
    <w:rsid w:val="00FB040D"/>
    <w:rsid w:val="00FB3E80"/>
    <w:rsid w:val="00FB4277"/>
    <w:rsid w:val="00FC6972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8F03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Documents\School\JP\UC\UC_Alchem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2F2B1-A2BD-2F40-AE12-BF65AADB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\Users\Sean\Documents\School\JP\UC\UC_Alchemy.dotx</Template>
  <TotalTime>14</TotalTime>
  <Pages>6</Pages>
  <Words>416</Words>
  <Characters>2377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McKenzie Kurtz</cp:lastModifiedBy>
  <cp:revision>41</cp:revision>
  <dcterms:created xsi:type="dcterms:W3CDTF">2012-01-28T22:58:00Z</dcterms:created>
  <dcterms:modified xsi:type="dcterms:W3CDTF">2012-01-30T03:04:00Z</dcterms:modified>
</cp:coreProperties>
</file>