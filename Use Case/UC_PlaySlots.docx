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FF0B5B" w14:textId="77777777" w:rsidR="0085281A" w:rsidRDefault="0085281A" w:rsidP="00032423">
      <w:pPr>
        <w:jc w:val="center"/>
      </w:pPr>
    </w:p>
    <w:p w14:paraId="556381D1" w14:textId="77777777" w:rsidR="0097409B" w:rsidRDefault="0097409B" w:rsidP="00032423">
      <w:pPr>
        <w:jc w:val="center"/>
      </w:pPr>
    </w:p>
    <w:p w14:paraId="65780E28" w14:textId="77777777" w:rsidR="0097409B" w:rsidRDefault="0097409B" w:rsidP="00032423">
      <w:pPr>
        <w:jc w:val="center"/>
      </w:pPr>
    </w:p>
    <w:p w14:paraId="49C40F90" w14:textId="77777777" w:rsidR="0097409B" w:rsidRDefault="0097409B" w:rsidP="00032423">
      <w:pPr>
        <w:jc w:val="center"/>
      </w:pPr>
    </w:p>
    <w:p w14:paraId="0195EAE5" w14:textId="77777777" w:rsidR="0097409B" w:rsidRDefault="0097409B" w:rsidP="00032423">
      <w:pPr>
        <w:jc w:val="center"/>
      </w:pPr>
    </w:p>
    <w:p w14:paraId="6F611606" w14:textId="77777777" w:rsidR="0097409B" w:rsidRDefault="0097409B" w:rsidP="00032423">
      <w:pPr>
        <w:jc w:val="center"/>
      </w:pPr>
    </w:p>
    <w:p w14:paraId="7A96E547" w14:textId="77777777" w:rsidR="0097409B" w:rsidRDefault="0097409B" w:rsidP="00032423">
      <w:pPr>
        <w:jc w:val="center"/>
      </w:pPr>
    </w:p>
    <w:p w14:paraId="09E6DF57" w14:textId="77777777" w:rsidR="0097409B" w:rsidRDefault="0097409B" w:rsidP="00032423">
      <w:pPr>
        <w:jc w:val="center"/>
      </w:pPr>
    </w:p>
    <w:p w14:paraId="7912BA89" w14:textId="77777777" w:rsidR="0097409B" w:rsidRDefault="0097409B" w:rsidP="00032423">
      <w:pPr>
        <w:jc w:val="center"/>
      </w:pPr>
    </w:p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7661"/>
      </w:tblGrid>
      <w:tr w:rsidR="0097409B" w:rsidRPr="004A496D" w14:paraId="32DB3502" w14:textId="77777777" w:rsidTr="00EA3950">
        <w:tc>
          <w:tcPr>
            <w:tcW w:w="7672" w:type="dxa"/>
          </w:tcPr>
          <w:p w14:paraId="5E8B00DF" w14:textId="77777777" w:rsidR="0097409B" w:rsidRDefault="0097409B" w:rsidP="00EA3950">
            <w:pPr>
              <w:pStyle w:val="NoSpacing"/>
              <w:rPr>
                <w:rFonts w:ascii="Cambria" w:eastAsia="Times New Roman" w:hAnsi="Cambria"/>
                <w:sz w:val="80"/>
                <w:szCs w:val="80"/>
              </w:rPr>
            </w:pPr>
            <w:r w:rsidRPr="004A496D">
              <w:rPr>
                <w:rFonts w:ascii="Cambria" w:eastAsia="Times New Roman" w:hAnsi="Cambria"/>
                <w:sz w:val="80"/>
                <w:szCs w:val="80"/>
              </w:rPr>
              <w:t>Outbreak Smartphone App for iPhone</w:t>
            </w:r>
          </w:p>
          <w:p w14:paraId="15AD4275" w14:textId="77777777" w:rsidR="00761EFA" w:rsidRPr="00761EFA" w:rsidRDefault="006A1125" w:rsidP="00F065C4">
            <w:pPr>
              <w:pStyle w:val="NoSpacing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</w:rPr>
              <w:t xml:space="preserve">Use Case: </w:t>
            </w:r>
            <w:r w:rsidR="00F065C4">
              <w:rPr>
                <w:rFonts w:ascii="Cambria" w:eastAsia="Times New Roman" w:hAnsi="Cambria" w:cs="Times New Roman"/>
                <w:color w:val="000000" w:themeColor="text1"/>
              </w:rPr>
              <w:t>Play Slot Machine</w:t>
            </w:r>
          </w:p>
        </w:tc>
      </w:tr>
    </w:tbl>
    <w:p w14:paraId="1E8D518A" w14:textId="77777777" w:rsidR="0097409B" w:rsidRDefault="0097409B" w:rsidP="00032423">
      <w:pPr>
        <w:jc w:val="center"/>
      </w:pPr>
    </w:p>
    <w:p w14:paraId="2E7DDD5F" w14:textId="77777777" w:rsidR="0097409B" w:rsidRDefault="0097409B" w:rsidP="00032423">
      <w:pPr>
        <w:jc w:val="center"/>
      </w:pPr>
    </w:p>
    <w:p w14:paraId="2DA24EDE" w14:textId="77777777" w:rsidR="0097409B" w:rsidRDefault="0097409B" w:rsidP="00032423">
      <w:pPr>
        <w:jc w:val="center"/>
      </w:pPr>
    </w:p>
    <w:p w14:paraId="46B86DD2" w14:textId="77777777" w:rsidR="0097409B" w:rsidRDefault="0097409B" w:rsidP="00032423">
      <w:pPr>
        <w:jc w:val="center"/>
      </w:pPr>
    </w:p>
    <w:p w14:paraId="2C59DC98" w14:textId="77777777" w:rsidR="0097409B" w:rsidRDefault="0097409B" w:rsidP="00032423">
      <w:pPr>
        <w:jc w:val="center"/>
      </w:pPr>
    </w:p>
    <w:p w14:paraId="0E707BC1" w14:textId="77777777" w:rsidR="0097409B" w:rsidRDefault="0097409B" w:rsidP="00032423">
      <w:pPr>
        <w:jc w:val="center"/>
      </w:pPr>
    </w:p>
    <w:p w14:paraId="0C484800" w14:textId="77777777" w:rsidR="0097409B" w:rsidRDefault="0097409B" w:rsidP="00032423">
      <w:pPr>
        <w:jc w:val="center"/>
      </w:pPr>
    </w:p>
    <w:p w14:paraId="4BFED3E8" w14:textId="77777777" w:rsidR="0097409B" w:rsidRDefault="0097409B" w:rsidP="00032423">
      <w:pPr>
        <w:jc w:val="center"/>
      </w:pPr>
    </w:p>
    <w:p w14:paraId="0A14560F" w14:textId="77777777" w:rsidR="0097409B" w:rsidRDefault="0097409B" w:rsidP="00032423">
      <w:pPr>
        <w:jc w:val="center"/>
      </w:pPr>
    </w:p>
    <w:p w14:paraId="49362AB5" w14:textId="77777777" w:rsidR="0097409B" w:rsidRDefault="0097409B" w:rsidP="00032423">
      <w:pPr>
        <w:jc w:val="center"/>
      </w:pPr>
    </w:p>
    <w:p w14:paraId="3E113081" w14:textId="77777777" w:rsidR="0097409B" w:rsidRDefault="0097409B" w:rsidP="00032423">
      <w:pPr>
        <w:jc w:val="center"/>
      </w:pPr>
    </w:p>
    <w:p w14:paraId="347E9B08" w14:textId="77777777" w:rsidR="0097409B" w:rsidRDefault="0097409B" w:rsidP="00032423">
      <w:pPr>
        <w:jc w:val="center"/>
      </w:pPr>
    </w:p>
    <w:p w14:paraId="780E5765" w14:textId="77777777" w:rsidR="0097409B" w:rsidRDefault="0097409B" w:rsidP="00032423">
      <w:pPr>
        <w:jc w:val="center"/>
      </w:pPr>
    </w:p>
    <w:p w14:paraId="593BC78F" w14:textId="77777777" w:rsidR="0097409B" w:rsidRDefault="0097409B" w:rsidP="00032423">
      <w:pPr>
        <w:jc w:val="center"/>
      </w:pPr>
    </w:p>
    <w:p w14:paraId="65639B2E" w14:textId="77777777" w:rsidR="0097409B" w:rsidRDefault="0097409B" w:rsidP="00032423">
      <w:pPr>
        <w:jc w:val="center"/>
      </w:pPr>
    </w:p>
    <w:p w14:paraId="39451292" w14:textId="77777777" w:rsidR="0097409B" w:rsidRDefault="0097409B" w:rsidP="00032423">
      <w:pPr>
        <w:jc w:val="center"/>
      </w:pPr>
    </w:p>
    <w:p w14:paraId="29E6433B" w14:textId="77777777" w:rsidR="0097409B" w:rsidRDefault="0097409B" w:rsidP="00032423">
      <w:pPr>
        <w:jc w:val="center"/>
      </w:pPr>
    </w:p>
    <w:p w14:paraId="01AE0042" w14:textId="77777777" w:rsidR="0097409B" w:rsidRDefault="0097409B" w:rsidP="00032423">
      <w:pPr>
        <w:jc w:val="center"/>
      </w:pPr>
    </w:p>
    <w:p w14:paraId="0B4CA4F1" w14:textId="77777777" w:rsidR="0097409B" w:rsidRDefault="0097409B" w:rsidP="00032423">
      <w:pPr>
        <w:jc w:val="center"/>
      </w:pPr>
    </w:p>
    <w:p w14:paraId="1660778A" w14:textId="77777777" w:rsidR="0097409B" w:rsidRDefault="0097409B" w:rsidP="00032423">
      <w:pPr>
        <w:jc w:val="center"/>
      </w:pPr>
    </w:p>
    <w:p w14:paraId="0DD6A645" w14:textId="77777777" w:rsidR="0097409B" w:rsidRDefault="0097409B" w:rsidP="00032423">
      <w:pPr>
        <w:jc w:val="center"/>
      </w:pPr>
    </w:p>
    <w:p w14:paraId="7EB551AF" w14:textId="77777777" w:rsidR="0097409B" w:rsidRDefault="0097409B" w:rsidP="00032423">
      <w:pPr>
        <w:jc w:val="center"/>
      </w:pPr>
    </w:p>
    <w:p w14:paraId="0D0B9A01" w14:textId="77777777" w:rsidR="0097409B" w:rsidRDefault="0097409B" w:rsidP="00032423">
      <w:pPr>
        <w:jc w:val="center"/>
      </w:pPr>
    </w:p>
    <w:p w14:paraId="111FD821" w14:textId="77777777" w:rsidR="0097409B" w:rsidRDefault="0097409B" w:rsidP="00032423">
      <w:pPr>
        <w:jc w:val="center"/>
      </w:pPr>
    </w:p>
    <w:p w14:paraId="0DB33392" w14:textId="77777777" w:rsidR="0097409B" w:rsidRDefault="0097409B" w:rsidP="00032423">
      <w:pPr>
        <w:jc w:val="center"/>
      </w:pPr>
    </w:p>
    <w:p w14:paraId="2ECE29C1" w14:textId="77777777" w:rsidR="0097409B" w:rsidRDefault="0097409B" w:rsidP="00032423">
      <w:pPr>
        <w:jc w:val="center"/>
      </w:pPr>
    </w:p>
    <w:p w14:paraId="3624900E" w14:textId="77777777" w:rsidR="0097409B" w:rsidRDefault="0097409B" w:rsidP="00032423">
      <w:pPr>
        <w:jc w:val="center"/>
      </w:pPr>
    </w:p>
    <w:p w14:paraId="33B732BE" w14:textId="77777777" w:rsidR="0097409B" w:rsidRDefault="0097409B" w:rsidP="00032423">
      <w:pPr>
        <w:jc w:val="center"/>
      </w:pPr>
    </w:p>
    <w:p w14:paraId="16226BB5" w14:textId="77777777" w:rsidR="00155F18" w:rsidRDefault="00155F18" w:rsidP="008C7FB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465DD" w:rsidRPr="008850BF" w14:paraId="66B81705" w14:textId="77777777" w:rsidTr="00F465DD">
        <w:tc>
          <w:tcPr>
            <w:tcW w:w="2394" w:type="dxa"/>
          </w:tcPr>
          <w:p w14:paraId="418AB993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lastRenderedPageBreak/>
              <w:t>Date</w:t>
            </w:r>
          </w:p>
        </w:tc>
        <w:tc>
          <w:tcPr>
            <w:tcW w:w="2394" w:type="dxa"/>
          </w:tcPr>
          <w:p w14:paraId="01FE0670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Version</w:t>
            </w:r>
          </w:p>
        </w:tc>
        <w:tc>
          <w:tcPr>
            <w:tcW w:w="2394" w:type="dxa"/>
          </w:tcPr>
          <w:p w14:paraId="0949957D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Description</w:t>
            </w:r>
          </w:p>
        </w:tc>
        <w:tc>
          <w:tcPr>
            <w:tcW w:w="2394" w:type="dxa"/>
          </w:tcPr>
          <w:p w14:paraId="66F882A0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Author</w:t>
            </w:r>
          </w:p>
        </w:tc>
      </w:tr>
      <w:tr w:rsidR="00F465DD" w14:paraId="41B0CD3A" w14:textId="77777777" w:rsidTr="00F465DD">
        <w:tc>
          <w:tcPr>
            <w:tcW w:w="2394" w:type="dxa"/>
          </w:tcPr>
          <w:p w14:paraId="3F5802BE" w14:textId="77777777" w:rsidR="00F465DD" w:rsidRDefault="00F065C4" w:rsidP="008C7FBD">
            <w:r>
              <w:t>28</w:t>
            </w:r>
            <w:r w:rsidR="00F465DD">
              <w:t>-</w:t>
            </w:r>
            <w:r w:rsidR="002F4B92">
              <w:t>J</w:t>
            </w:r>
            <w:r w:rsidR="00F465DD">
              <w:t>an-12</w:t>
            </w:r>
          </w:p>
        </w:tc>
        <w:tc>
          <w:tcPr>
            <w:tcW w:w="2394" w:type="dxa"/>
          </w:tcPr>
          <w:p w14:paraId="2E6E0A64" w14:textId="77777777" w:rsidR="00F465DD" w:rsidRDefault="00F465DD" w:rsidP="008C7FBD">
            <w:r>
              <w:t>1.0</w:t>
            </w:r>
          </w:p>
        </w:tc>
        <w:tc>
          <w:tcPr>
            <w:tcW w:w="2394" w:type="dxa"/>
          </w:tcPr>
          <w:p w14:paraId="4E917039" w14:textId="77777777" w:rsidR="00F465DD" w:rsidRDefault="00FB46A4" w:rsidP="008C7FBD">
            <w:r>
              <w:t>First</w:t>
            </w:r>
            <w:r w:rsidR="00F465DD">
              <w:t xml:space="preserve"> draft</w:t>
            </w:r>
          </w:p>
        </w:tc>
        <w:tc>
          <w:tcPr>
            <w:tcW w:w="2394" w:type="dxa"/>
          </w:tcPr>
          <w:p w14:paraId="3C8B2901" w14:textId="77777777" w:rsidR="00F465DD" w:rsidRDefault="008E5126" w:rsidP="008E5126">
            <w:r>
              <w:t>Tanner Smith</w:t>
            </w:r>
          </w:p>
        </w:tc>
      </w:tr>
      <w:tr w:rsidR="00F465DD" w14:paraId="13F6B416" w14:textId="77777777" w:rsidTr="00F465DD">
        <w:tc>
          <w:tcPr>
            <w:tcW w:w="2394" w:type="dxa"/>
          </w:tcPr>
          <w:p w14:paraId="36BDF6F3" w14:textId="77777777" w:rsidR="00F465DD" w:rsidRDefault="00916F04" w:rsidP="008C7FBD">
            <w:r>
              <w:t>28-Jan-12</w:t>
            </w:r>
          </w:p>
        </w:tc>
        <w:tc>
          <w:tcPr>
            <w:tcW w:w="2394" w:type="dxa"/>
          </w:tcPr>
          <w:p w14:paraId="30B789B1" w14:textId="77777777" w:rsidR="00F465DD" w:rsidRDefault="00916F04" w:rsidP="008C7FBD">
            <w:r>
              <w:t>1.1</w:t>
            </w:r>
          </w:p>
        </w:tc>
        <w:tc>
          <w:tcPr>
            <w:tcW w:w="2394" w:type="dxa"/>
          </w:tcPr>
          <w:p w14:paraId="0C2A14BC" w14:textId="77777777" w:rsidR="00F465DD" w:rsidRDefault="00916F04" w:rsidP="008C7FBD">
            <w:r>
              <w:t>QA Formatting</w:t>
            </w:r>
          </w:p>
        </w:tc>
        <w:tc>
          <w:tcPr>
            <w:tcW w:w="2394" w:type="dxa"/>
          </w:tcPr>
          <w:p w14:paraId="456A2413" w14:textId="77777777" w:rsidR="00F465DD" w:rsidRDefault="00916F04" w:rsidP="008C7FBD">
            <w:r>
              <w:t>Sean Marek</w:t>
            </w:r>
          </w:p>
        </w:tc>
      </w:tr>
      <w:tr w:rsidR="00F465DD" w14:paraId="7A754711" w14:textId="77777777" w:rsidTr="00F465DD">
        <w:tc>
          <w:tcPr>
            <w:tcW w:w="2394" w:type="dxa"/>
          </w:tcPr>
          <w:p w14:paraId="7A6778E5" w14:textId="42602DAD" w:rsidR="00F465DD" w:rsidRDefault="008130E8" w:rsidP="008C7FBD">
            <w:bookmarkStart w:id="0" w:name="_GoBack"/>
            <w:bookmarkEnd w:id="0"/>
            <w:r>
              <w:t>2-Feb-12</w:t>
            </w:r>
          </w:p>
        </w:tc>
        <w:tc>
          <w:tcPr>
            <w:tcW w:w="2394" w:type="dxa"/>
          </w:tcPr>
          <w:p w14:paraId="6E95DF47" w14:textId="4BFEE9EC" w:rsidR="00F465DD" w:rsidRDefault="008130E8" w:rsidP="008C7FBD">
            <w:r>
              <w:t>1.2</w:t>
            </w:r>
          </w:p>
        </w:tc>
        <w:tc>
          <w:tcPr>
            <w:tcW w:w="2394" w:type="dxa"/>
          </w:tcPr>
          <w:p w14:paraId="06A38AD3" w14:textId="0D60D5AF" w:rsidR="00F465DD" w:rsidRDefault="008130E8" w:rsidP="008C7FBD">
            <w:r>
              <w:t>Group Revision</w:t>
            </w:r>
          </w:p>
        </w:tc>
        <w:tc>
          <w:tcPr>
            <w:tcW w:w="2394" w:type="dxa"/>
          </w:tcPr>
          <w:p w14:paraId="4B118702" w14:textId="56F250F9" w:rsidR="00F465DD" w:rsidRDefault="008130E8" w:rsidP="008C7FBD">
            <w:r>
              <w:t>GROUP</w:t>
            </w:r>
          </w:p>
        </w:tc>
      </w:tr>
    </w:tbl>
    <w:p w14:paraId="0034543C" w14:textId="77777777" w:rsidR="00F465DD" w:rsidRDefault="00F465DD" w:rsidP="008C7FBD"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14263396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903B6A" w14:textId="77777777" w:rsidR="00CF2D90" w:rsidRPr="00D50577" w:rsidRDefault="00CF2D90">
          <w:pPr>
            <w:pStyle w:val="TOCHeading"/>
            <w:rPr>
              <w:rStyle w:val="Heading1Char"/>
            </w:rPr>
          </w:pPr>
          <w:r w:rsidRPr="00D50577">
            <w:rPr>
              <w:rStyle w:val="Heading1Char"/>
            </w:rPr>
            <w:t>Contents</w:t>
          </w:r>
        </w:p>
        <w:p w14:paraId="1258B88E" w14:textId="77777777" w:rsidR="00D0710A" w:rsidRDefault="00CF2D90">
          <w:pPr>
            <w:pStyle w:val="TOC1"/>
            <w:tabs>
              <w:tab w:val="left" w:pos="40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D0710A">
            <w:rPr>
              <w:noProof/>
            </w:rPr>
            <w:t>1.</w:t>
          </w:r>
          <w:r w:rsidR="00D0710A"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="00D0710A">
            <w:rPr>
              <w:noProof/>
            </w:rPr>
            <w:t>Update Location</w:t>
          </w:r>
          <w:r w:rsidR="00D0710A">
            <w:rPr>
              <w:noProof/>
            </w:rPr>
            <w:tab/>
          </w:r>
          <w:r w:rsidR="00D0710A">
            <w:rPr>
              <w:noProof/>
            </w:rPr>
            <w:fldChar w:fldCharType="begin"/>
          </w:r>
          <w:r w:rsidR="00D0710A">
            <w:rPr>
              <w:noProof/>
            </w:rPr>
            <w:instrText xml:space="preserve"> PAGEREF _Toc189483705 \h </w:instrText>
          </w:r>
          <w:r w:rsidR="00D0710A">
            <w:rPr>
              <w:noProof/>
            </w:rPr>
          </w:r>
          <w:r w:rsidR="00D0710A">
            <w:rPr>
              <w:noProof/>
            </w:rPr>
            <w:fldChar w:fldCharType="separate"/>
          </w:r>
          <w:r w:rsidR="00D0710A">
            <w:rPr>
              <w:noProof/>
            </w:rPr>
            <w:t>4</w:t>
          </w:r>
          <w:r w:rsidR="00D0710A">
            <w:rPr>
              <w:noProof/>
            </w:rPr>
            <w:fldChar w:fldCharType="end"/>
          </w:r>
        </w:p>
        <w:p w14:paraId="70ACE99D" w14:textId="77777777" w:rsidR="00D0710A" w:rsidRDefault="00D0710A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Brief 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_Toc189483706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48B178F" w14:textId="77777777" w:rsidR="00D0710A" w:rsidRDefault="00D0710A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Requirements Trace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_Toc189483707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713959A" w14:textId="77777777" w:rsidR="00D0710A" w:rsidRDefault="00D0710A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Involved Actors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_Toc189483708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55F07D1" w14:textId="77777777" w:rsidR="00D0710A" w:rsidRDefault="00D0710A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Preconditions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_Toc189483709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9BBB2B8" w14:textId="77777777" w:rsidR="00D0710A" w:rsidRDefault="00D0710A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1.5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Post conditions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_Toc189483710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0C415DC" w14:textId="77777777" w:rsidR="00D0710A" w:rsidRDefault="00D0710A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1.6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Invariants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_Toc189483711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D876AAB" w14:textId="77777777" w:rsidR="00D0710A" w:rsidRDefault="00D0710A">
          <w:pPr>
            <w:pStyle w:val="TOC1"/>
            <w:tabs>
              <w:tab w:val="left" w:pos="40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Flow of Events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_Toc189483712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F14027B" w14:textId="77777777" w:rsidR="00D0710A" w:rsidRDefault="00D0710A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Basic Flow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_Toc189483713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DAFF2CB" w14:textId="77777777" w:rsidR="00D0710A" w:rsidRDefault="00D0710A">
          <w:pPr>
            <w:pStyle w:val="TOC1"/>
            <w:tabs>
              <w:tab w:val="left" w:pos="40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Extension Points - None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_Toc189483714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201FB83" w14:textId="77777777" w:rsidR="00D0710A" w:rsidRDefault="00D0710A">
          <w:pPr>
            <w:pStyle w:val="TOC1"/>
            <w:tabs>
              <w:tab w:val="left" w:pos="40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Scenarios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_Toc189483715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11A990C" w14:textId="77777777" w:rsidR="00D0710A" w:rsidRDefault="00D0710A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Happy Day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_Toc189483716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46E2DA3" w14:textId="77777777" w:rsidR="00D0710A" w:rsidRDefault="00D0710A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Rainy Day 1 – Not enough tokens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_Toc189483717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6C0CA8E" w14:textId="77777777" w:rsidR="00CF2D90" w:rsidRDefault="00CF2D90">
          <w:r>
            <w:rPr>
              <w:b/>
              <w:bCs/>
              <w:noProof/>
            </w:rPr>
            <w:fldChar w:fldCharType="end"/>
          </w:r>
        </w:p>
      </w:sdtContent>
    </w:sdt>
    <w:p w14:paraId="7D27758F" w14:textId="77777777" w:rsidR="00CF2D90" w:rsidRDefault="00CF2D90" w:rsidP="008C7FBD"/>
    <w:p w14:paraId="6DD5F631" w14:textId="77777777" w:rsidR="00930062" w:rsidRDefault="00930062">
      <w:pPr>
        <w:widowControl/>
        <w:spacing w:line="240" w:lineRule="auto"/>
      </w:pPr>
      <w:r>
        <w:br w:type="page"/>
      </w:r>
    </w:p>
    <w:p w14:paraId="4452B0C2" w14:textId="77777777" w:rsidR="00DD3800" w:rsidRDefault="005E2EB7" w:rsidP="002D6621">
      <w:pPr>
        <w:pStyle w:val="Title"/>
      </w:pPr>
      <w:r>
        <w:lastRenderedPageBreak/>
        <w:t>Use Case</w:t>
      </w:r>
      <w:r w:rsidR="00170432">
        <w:t>:</w:t>
      </w:r>
      <w:r>
        <w:t xml:space="preserve"> </w:t>
      </w:r>
      <w:r w:rsidR="00EB06E2">
        <w:t>Play Slot Machine</w:t>
      </w:r>
    </w:p>
    <w:p w14:paraId="3353DF2A" w14:textId="77777777" w:rsidR="005E2EB7" w:rsidRPr="005E2EB7" w:rsidRDefault="003B11A4" w:rsidP="003B11A4">
      <w:pPr>
        <w:pStyle w:val="Heading1"/>
        <w:rPr>
          <w:rStyle w:val="Emphasis"/>
          <w:i w:val="0"/>
          <w:iCs w:val="0"/>
        </w:rPr>
      </w:pPr>
      <w:bookmarkStart w:id="1" w:name="_Toc189483705"/>
      <w:r>
        <w:rPr>
          <w:rStyle w:val="Emphasis"/>
          <w:i w:val="0"/>
          <w:iCs w:val="0"/>
        </w:rPr>
        <w:t>Update Location</w:t>
      </w:r>
      <w:bookmarkEnd w:id="1"/>
    </w:p>
    <w:p w14:paraId="33A51C2F" w14:textId="77777777" w:rsidR="005E2EB7" w:rsidRPr="005E2EB7" w:rsidRDefault="005E2EB7" w:rsidP="00911588">
      <w:pPr>
        <w:pStyle w:val="Heading2"/>
        <w:rPr>
          <w:rStyle w:val="Emphasis"/>
          <w:i w:val="0"/>
          <w:iCs w:val="0"/>
        </w:rPr>
      </w:pPr>
      <w:bookmarkStart w:id="2" w:name="_Toc189483706"/>
      <w:r w:rsidRPr="005E2EB7">
        <w:rPr>
          <w:rStyle w:val="Emphasis"/>
          <w:i w:val="0"/>
          <w:iCs w:val="0"/>
        </w:rPr>
        <w:t>Brief Description</w:t>
      </w:r>
      <w:bookmarkEnd w:id="2"/>
    </w:p>
    <w:p w14:paraId="60370D51" w14:textId="77777777" w:rsidR="005E2EB7" w:rsidRDefault="00EB06E2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 xml:space="preserve">This use case </w:t>
      </w:r>
      <w:r>
        <w:rPr>
          <w:rStyle w:val="Emphasis"/>
          <w:i w:val="0"/>
          <w:iCs w:val="0"/>
        </w:rPr>
        <w:t>allows the user to gamble their tokens earned from online play and turns them into cash for the offline store.</w:t>
      </w:r>
    </w:p>
    <w:p w14:paraId="3B06B8E3" w14:textId="77777777" w:rsidR="00911588" w:rsidRPr="005E2EB7" w:rsidRDefault="00911588" w:rsidP="005E2EB7">
      <w:pPr>
        <w:pStyle w:val="BodyText"/>
        <w:rPr>
          <w:rStyle w:val="Emphasis"/>
          <w:i w:val="0"/>
          <w:iCs w:val="0"/>
        </w:rPr>
      </w:pPr>
    </w:p>
    <w:p w14:paraId="0BEFBBDA" w14:textId="77777777" w:rsidR="005E2EB7" w:rsidRPr="005E2EB7" w:rsidRDefault="005E2EB7" w:rsidP="00C33DFB">
      <w:pPr>
        <w:pStyle w:val="Heading2"/>
        <w:rPr>
          <w:rStyle w:val="Emphasis"/>
          <w:i w:val="0"/>
          <w:iCs w:val="0"/>
        </w:rPr>
      </w:pPr>
      <w:bookmarkStart w:id="3" w:name="_Toc189483707"/>
      <w:r w:rsidRPr="005E2EB7">
        <w:rPr>
          <w:rStyle w:val="Emphasis"/>
          <w:i w:val="0"/>
          <w:iCs w:val="0"/>
        </w:rPr>
        <w:t>Requirements Trace</w:t>
      </w:r>
      <w:bookmarkEnd w:id="3"/>
    </w:p>
    <w:p w14:paraId="07065671" w14:textId="56838086" w:rsidR="00C33DFB" w:rsidRPr="005E2EB7" w:rsidRDefault="00FE061F" w:rsidP="005E2EB7">
      <w:pPr>
        <w:pStyle w:val="BodyText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5</w:t>
      </w:r>
    </w:p>
    <w:p w14:paraId="192EE207" w14:textId="77777777" w:rsidR="005E2EB7" w:rsidRPr="005E2EB7" w:rsidRDefault="005E2EB7" w:rsidP="008967D7">
      <w:pPr>
        <w:pStyle w:val="Heading2"/>
        <w:rPr>
          <w:rStyle w:val="Emphasis"/>
          <w:i w:val="0"/>
          <w:iCs w:val="0"/>
        </w:rPr>
      </w:pPr>
      <w:bookmarkStart w:id="4" w:name="_Toc189483708"/>
      <w:r w:rsidRPr="005E2EB7">
        <w:rPr>
          <w:rStyle w:val="Emphasis"/>
          <w:i w:val="0"/>
          <w:iCs w:val="0"/>
        </w:rPr>
        <w:t>Involved Actors</w:t>
      </w:r>
      <w:bookmarkEnd w:id="4"/>
    </w:p>
    <w:p w14:paraId="36A1EA21" w14:textId="77777777" w:rsidR="005E2EB7" w:rsidRPr="005E2EB7" w:rsidRDefault="00EA3950" w:rsidP="008130E8">
      <w:pPr>
        <w:pStyle w:val="BodyText"/>
        <w:numPr>
          <w:ilvl w:val="0"/>
          <w:numId w:val="23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iPhone </w:t>
      </w:r>
      <w:r w:rsidR="005E2EB7" w:rsidRPr="005E2EB7">
        <w:rPr>
          <w:rStyle w:val="Emphasis"/>
          <w:i w:val="0"/>
          <w:iCs w:val="0"/>
        </w:rPr>
        <w:t>User</w:t>
      </w:r>
    </w:p>
    <w:p w14:paraId="7C9FC7AE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</w:p>
    <w:p w14:paraId="18BC5A4B" w14:textId="77777777" w:rsidR="005E2EB7" w:rsidRDefault="008967D7" w:rsidP="00135900">
      <w:pPr>
        <w:pStyle w:val="Heading2"/>
        <w:rPr>
          <w:rStyle w:val="Emphasis"/>
          <w:i w:val="0"/>
          <w:iCs w:val="0"/>
        </w:rPr>
      </w:pPr>
      <w:bookmarkStart w:id="5" w:name="_Toc189483709"/>
      <w:r>
        <w:rPr>
          <w:rStyle w:val="Emphasis"/>
          <w:i w:val="0"/>
          <w:iCs w:val="0"/>
        </w:rPr>
        <w:t>P</w:t>
      </w:r>
      <w:r w:rsidR="005E2EB7" w:rsidRPr="005E2EB7">
        <w:rPr>
          <w:rStyle w:val="Emphasis"/>
          <w:i w:val="0"/>
          <w:iCs w:val="0"/>
        </w:rPr>
        <w:t>reconditions</w:t>
      </w:r>
      <w:bookmarkEnd w:id="5"/>
    </w:p>
    <w:p w14:paraId="0CE0C14C" w14:textId="77777777" w:rsidR="00EA3950" w:rsidRDefault="00EA3950" w:rsidP="008130E8">
      <w:pPr>
        <w:pStyle w:val="BodyText"/>
        <w:numPr>
          <w:ilvl w:val="0"/>
          <w:numId w:val="23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User has a game account</w:t>
      </w:r>
    </w:p>
    <w:p w14:paraId="2564301E" w14:textId="77777777" w:rsidR="00EA3950" w:rsidRDefault="00EA3950" w:rsidP="008130E8">
      <w:pPr>
        <w:pStyle w:val="BodyText"/>
        <w:numPr>
          <w:ilvl w:val="0"/>
          <w:numId w:val="23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User has earned tokens from online play</w:t>
      </w:r>
    </w:p>
    <w:p w14:paraId="0F96A886" w14:textId="77777777" w:rsidR="00EA3950" w:rsidRPr="005E2EB7" w:rsidRDefault="00EA3950" w:rsidP="005E2EB7">
      <w:pPr>
        <w:pStyle w:val="BodyText"/>
        <w:rPr>
          <w:rStyle w:val="Emphasis"/>
          <w:i w:val="0"/>
          <w:iCs w:val="0"/>
        </w:rPr>
      </w:pPr>
    </w:p>
    <w:p w14:paraId="21CBC3F2" w14:textId="77777777" w:rsidR="005E2EB7" w:rsidRPr="005E2EB7" w:rsidRDefault="00135900" w:rsidP="006C2972">
      <w:pPr>
        <w:pStyle w:val="Heading2"/>
        <w:rPr>
          <w:rStyle w:val="Emphasis"/>
          <w:i w:val="0"/>
          <w:iCs w:val="0"/>
        </w:rPr>
      </w:pPr>
      <w:bookmarkStart w:id="6" w:name="_Toc189483710"/>
      <w:r>
        <w:rPr>
          <w:rStyle w:val="Emphasis"/>
          <w:i w:val="0"/>
          <w:iCs w:val="0"/>
        </w:rPr>
        <w:t>P</w:t>
      </w:r>
      <w:r w:rsidR="005E2EB7" w:rsidRPr="005E2EB7">
        <w:rPr>
          <w:rStyle w:val="Emphasis"/>
          <w:i w:val="0"/>
          <w:iCs w:val="0"/>
        </w:rPr>
        <w:t>ost conditions</w:t>
      </w:r>
      <w:bookmarkEnd w:id="6"/>
    </w:p>
    <w:p w14:paraId="2128D549" w14:textId="77777777" w:rsidR="005E2EB7" w:rsidRDefault="00EA3950" w:rsidP="008130E8">
      <w:pPr>
        <w:pStyle w:val="BodyText"/>
        <w:numPr>
          <w:ilvl w:val="0"/>
          <w:numId w:val="2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User is awarded shop currency for a win</w:t>
      </w:r>
    </w:p>
    <w:p w14:paraId="368B181A" w14:textId="77777777" w:rsidR="006C2972" w:rsidRPr="005E2EB7" w:rsidRDefault="006C2972" w:rsidP="005E2EB7">
      <w:pPr>
        <w:pStyle w:val="BodyText"/>
        <w:rPr>
          <w:rStyle w:val="Emphasis"/>
          <w:i w:val="0"/>
          <w:iCs w:val="0"/>
        </w:rPr>
      </w:pPr>
    </w:p>
    <w:p w14:paraId="11287B55" w14:textId="77777777" w:rsidR="005E2EB7" w:rsidRPr="005E2EB7" w:rsidRDefault="005E2EB7" w:rsidP="00896A4F">
      <w:pPr>
        <w:pStyle w:val="Heading2"/>
        <w:rPr>
          <w:rStyle w:val="Emphasis"/>
          <w:i w:val="0"/>
          <w:iCs w:val="0"/>
        </w:rPr>
      </w:pPr>
      <w:bookmarkStart w:id="7" w:name="_Toc189483711"/>
      <w:r w:rsidRPr="005E2EB7">
        <w:rPr>
          <w:rStyle w:val="Emphasis"/>
          <w:i w:val="0"/>
          <w:iCs w:val="0"/>
        </w:rPr>
        <w:t>Invariants</w:t>
      </w:r>
      <w:bookmarkEnd w:id="7"/>
    </w:p>
    <w:p w14:paraId="59103635" w14:textId="77777777" w:rsidR="005E2EB7" w:rsidRDefault="00EB06E2" w:rsidP="008130E8">
      <w:pPr>
        <w:pStyle w:val="BodyText"/>
        <w:numPr>
          <w:ilvl w:val="0"/>
          <w:numId w:val="2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Pseudo</w:t>
      </w:r>
      <w:r w:rsidR="00EA3950">
        <w:rPr>
          <w:rStyle w:val="Emphasis"/>
          <w:i w:val="0"/>
          <w:iCs w:val="0"/>
        </w:rPr>
        <w:t>-random WIN_FORMULA</w:t>
      </w:r>
    </w:p>
    <w:p w14:paraId="5DFC7049" w14:textId="77777777" w:rsidR="00C81840" w:rsidRDefault="00C81840" w:rsidP="008130E8">
      <w:pPr>
        <w:pStyle w:val="BodyText"/>
        <w:numPr>
          <w:ilvl w:val="0"/>
          <w:numId w:val="2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MINIMUM_BET</w:t>
      </w:r>
    </w:p>
    <w:p w14:paraId="386C82FA" w14:textId="77777777" w:rsidR="00C81840" w:rsidRPr="005E2EB7" w:rsidRDefault="00C81840" w:rsidP="008130E8">
      <w:pPr>
        <w:pStyle w:val="BodyText"/>
        <w:numPr>
          <w:ilvl w:val="0"/>
          <w:numId w:val="2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MAXIMUM_BET</w:t>
      </w:r>
    </w:p>
    <w:p w14:paraId="35E97E39" w14:textId="77777777" w:rsidR="005E2EB7" w:rsidRPr="005E2EB7" w:rsidRDefault="005E2EB7" w:rsidP="00674AA2">
      <w:pPr>
        <w:pStyle w:val="BodyText"/>
        <w:ind w:left="0"/>
        <w:rPr>
          <w:rStyle w:val="Emphasis"/>
          <w:i w:val="0"/>
          <w:iCs w:val="0"/>
        </w:rPr>
      </w:pPr>
    </w:p>
    <w:p w14:paraId="599C1C89" w14:textId="77777777" w:rsidR="005E2EB7" w:rsidRPr="005E2EB7" w:rsidRDefault="005E2EB7" w:rsidP="00C64A74">
      <w:pPr>
        <w:pStyle w:val="Heading1"/>
        <w:rPr>
          <w:rStyle w:val="Emphasis"/>
          <w:i w:val="0"/>
          <w:iCs w:val="0"/>
        </w:rPr>
      </w:pPr>
      <w:bookmarkStart w:id="8" w:name="_Toc189483712"/>
      <w:r w:rsidRPr="005E2EB7">
        <w:rPr>
          <w:rStyle w:val="Emphasis"/>
          <w:i w:val="0"/>
          <w:iCs w:val="0"/>
        </w:rPr>
        <w:t>Flow of Events</w:t>
      </w:r>
      <w:bookmarkEnd w:id="8"/>
    </w:p>
    <w:p w14:paraId="54FF86B7" w14:textId="77777777" w:rsidR="005E2EB7" w:rsidRPr="005E2EB7" w:rsidRDefault="005E2EB7" w:rsidP="00C64A74">
      <w:pPr>
        <w:pStyle w:val="Heading2"/>
        <w:rPr>
          <w:rStyle w:val="Emphasis"/>
          <w:i w:val="0"/>
          <w:iCs w:val="0"/>
        </w:rPr>
      </w:pPr>
      <w:bookmarkStart w:id="9" w:name="_Toc189483713"/>
      <w:r w:rsidRPr="005E2EB7">
        <w:rPr>
          <w:rStyle w:val="Emphasis"/>
          <w:i w:val="0"/>
          <w:iCs w:val="0"/>
        </w:rPr>
        <w:t>Basic Flow</w:t>
      </w:r>
      <w:bookmarkEnd w:id="9"/>
      <w:r w:rsidRPr="005E2EB7">
        <w:rPr>
          <w:rStyle w:val="Emphasis"/>
          <w:i w:val="0"/>
          <w:iCs w:val="0"/>
        </w:rPr>
        <w:t xml:space="preserve"> </w:t>
      </w:r>
    </w:p>
    <w:p w14:paraId="69DFF73D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 xml:space="preserve">This use case starts when the user </w:t>
      </w:r>
      <w:r w:rsidR="00EA3950">
        <w:rPr>
          <w:rStyle w:val="Emphasis"/>
          <w:i w:val="0"/>
          <w:iCs w:val="0"/>
        </w:rPr>
        <w:t>chooses to gamble his tokens from the offline menu</w:t>
      </w:r>
    </w:p>
    <w:p w14:paraId="501CDA6B" w14:textId="77777777" w:rsidR="00C64A74" w:rsidRDefault="00C81840" w:rsidP="00EA3950">
      <w:pPr>
        <w:pStyle w:val="BodyNumbered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User will choose to bet between MINIMUM_BET and MAXIMUM_BET</w:t>
      </w:r>
    </w:p>
    <w:p w14:paraId="7DF40CFD" w14:textId="77777777" w:rsidR="00C81840" w:rsidRDefault="00C81840" w:rsidP="00EA3950">
      <w:pPr>
        <w:pStyle w:val="BodyNumbered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User will trigger the machine to start</w:t>
      </w:r>
    </w:p>
    <w:p w14:paraId="16A3491D" w14:textId="77777777" w:rsidR="00C81840" w:rsidRDefault="00C81840" w:rsidP="00EA3950">
      <w:pPr>
        <w:pStyle w:val="BodyNumbered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User will watch the machine spin through all possible combinations</w:t>
      </w:r>
    </w:p>
    <w:p w14:paraId="1138931D" w14:textId="77777777" w:rsidR="00C81840" w:rsidRDefault="00C81840" w:rsidP="00EA3950">
      <w:pPr>
        <w:pStyle w:val="BodyNumbered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Machine stops</w:t>
      </w:r>
    </w:p>
    <w:p w14:paraId="42706E24" w14:textId="77777777" w:rsidR="00C81840" w:rsidRPr="005E2EB7" w:rsidRDefault="00C81840" w:rsidP="00EA3950">
      <w:pPr>
        <w:pStyle w:val="BodyNumbered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User is awarded offline shop currency for any winning combinations derived </w:t>
      </w:r>
      <w:r>
        <w:rPr>
          <w:rStyle w:val="Emphasis"/>
          <w:i w:val="0"/>
          <w:iCs w:val="0"/>
        </w:rPr>
        <w:lastRenderedPageBreak/>
        <w:t>from the stopped machine</w:t>
      </w:r>
    </w:p>
    <w:p w14:paraId="6E3E342A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</w:p>
    <w:p w14:paraId="63642E56" w14:textId="77777777" w:rsidR="005E2EB7" w:rsidRPr="005E2EB7" w:rsidRDefault="00C57028" w:rsidP="00C57028">
      <w:pPr>
        <w:pStyle w:val="Heading1"/>
        <w:rPr>
          <w:rStyle w:val="Emphasis"/>
          <w:i w:val="0"/>
          <w:iCs w:val="0"/>
        </w:rPr>
      </w:pPr>
      <w:bookmarkStart w:id="10" w:name="_Toc189483714"/>
      <w:r>
        <w:rPr>
          <w:rStyle w:val="Emphasis"/>
          <w:i w:val="0"/>
          <w:iCs w:val="0"/>
        </w:rPr>
        <w:t>E</w:t>
      </w:r>
      <w:r w:rsidR="005E2EB7" w:rsidRPr="005E2EB7">
        <w:rPr>
          <w:rStyle w:val="Emphasis"/>
          <w:i w:val="0"/>
          <w:iCs w:val="0"/>
        </w:rPr>
        <w:t>xtension Points - None</w:t>
      </w:r>
      <w:bookmarkEnd w:id="10"/>
    </w:p>
    <w:p w14:paraId="1552757B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</w:p>
    <w:p w14:paraId="1771BA2A" w14:textId="77777777" w:rsidR="005E2EB7" w:rsidRPr="005E2EB7" w:rsidRDefault="005E2EB7" w:rsidP="006038D5">
      <w:pPr>
        <w:pStyle w:val="Heading1"/>
        <w:rPr>
          <w:rStyle w:val="Emphasis"/>
          <w:i w:val="0"/>
          <w:iCs w:val="0"/>
        </w:rPr>
      </w:pPr>
      <w:bookmarkStart w:id="11" w:name="_Toc189483715"/>
      <w:r w:rsidRPr="005E2EB7">
        <w:rPr>
          <w:rStyle w:val="Emphasis"/>
          <w:i w:val="0"/>
          <w:iCs w:val="0"/>
        </w:rPr>
        <w:t>Scenarios</w:t>
      </w:r>
      <w:bookmarkEnd w:id="11"/>
    </w:p>
    <w:p w14:paraId="00FFA5DE" w14:textId="77777777" w:rsidR="005E2EB7" w:rsidRPr="006038D5" w:rsidRDefault="005E2EB7" w:rsidP="006038D5">
      <w:pPr>
        <w:pStyle w:val="Heading2"/>
        <w:rPr>
          <w:rStyle w:val="Emphasis"/>
          <w:i w:val="0"/>
          <w:iCs w:val="0"/>
        </w:rPr>
      </w:pPr>
      <w:bookmarkStart w:id="12" w:name="_Toc189483716"/>
      <w:r w:rsidRPr="005E2EB7">
        <w:rPr>
          <w:rStyle w:val="Emphasis"/>
          <w:i w:val="0"/>
          <w:iCs w:val="0"/>
        </w:rPr>
        <w:t>Happy Day</w:t>
      </w:r>
      <w:bookmarkEnd w:id="12"/>
    </w:p>
    <w:p w14:paraId="6A8AE97F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Assumptions: User – Kyle</w:t>
      </w:r>
    </w:p>
    <w:p w14:paraId="6E2CA1A6" w14:textId="77777777" w:rsidR="005E2EB7" w:rsidRPr="005E2EB7" w:rsidRDefault="00C81840" w:rsidP="005E2EB7">
      <w:pPr>
        <w:pStyle w:val="BodyText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Tokens: User has more tokens then MINIMUM_BET</w:t>
      </w:r>
    </w:p>
    <w:p w14:paraId="414253EB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</w:p>
    <w:p w14:paraId="289A2687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Steps:</w:t>
      </w:r>
    </w:p>
    <w:p w14:paraId="3CC4DFCF" w14:textId="77777777" w:rsidR="00C81840" w:rsidRPr="00EB06E2" w:rsidRDefault="00EB06E2" w:rsidP="00EB06E2">
      <w:pPr>
        <w:pStyle w:val="BodyNumbered"/>
        <w:numPr>
          <w:ilvl w:val="2"/>
          <w:numId w:val="21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Kyle</w:t>
      </w:r>
      <w:r w:rsidR="00C81840" w:rsidRPr="00EB06E2">
        <w:rPr>
          <w:rStyle w:val="Emphasis"/>
          <w:i w:val="0"/>
          <w:iCs w:val="0"/>
        </w:rPr>
        <w:t xml:space="preserve"> will choose to bet between MINIMUM_BET and MAXIMUM_BET</w:t>
      </w:r>
    </w:p>
    <w:p w14:paraId="67CAEF13" w14:textId="77777777" w:rsidR="00C81840" w:rsidRDefault="00EB06E2" w:rsidP="00C81840">
      <w:pPr>
        <w:pStyle w:val="BodyNumbered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Kyle </w:t>
      </w:r>
      <w:r w:rsidR="00C81840">
        <w:rPr>
          <w:rStyle w:val="Emphasis"/>
          <w:i w:val="0"/>
          <w:iCs w:val="0"/>
        </w:rPr>
        <w:t>will trigger the machine to start</w:t>
      </w:r>
    </w:p>
    <w:p w14:paraId="6F4294CD" w14:textId="77777777" w:rsidR="00C81840" w:rsidRDefault="00EB06E2" w:rsidP="00C81840">
      <w:pPr>
        <w:pStyle w:val="BodyNumbered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Kyle </w:t>
      </w:r>
      <w:r w:rsidR="00C81840">
        <w:rPr>
          <w:rStyle w:val="Emphasis"/>
          <w:i w:val="0"/>
          <w:iCs w:val="0"/>
        </w:rPr>
        <w:t>will watch the machine spin through all possible combinations</w:t>
      </w:r>
    </w:p>
    <w:p w14:paraId="685361B3" w14:textId="77777777" w:rsidR="00C81840" w:rsidRDefault="00C81840" w:rsidP="00C81840">
      <w:pPr>
        <w:pStyle w:val="BodyNumbered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Machine stops</w:t>
      </w:r>
    </w:p>
    <w:p w14:paraId="61D7F926" w14:textId="77777777" w:rsidR="00C81840" w:rsidRPr="005E2EB7" w:rsidRDefault="00EB06E2" w:rsidP="00C81840">
      <w:pPr>
        <w:pStyle w:val="BodyNumbered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Kyle</w:t>
      </w:r>
      <w:r w:rsidR="00C81840">
        <w:rPr>
          <w:rStyle w:val="Emphasis"/>
          <w:i w:val="0"/>
          <w:iCs w:val="0"/>
        </w:rPr>
        <w:t xml:space="preserve"> is awarded offline shop currency for any winning combinations derived from the stopped machine</w:t>
      </w:r>
    </w:p>
    <w:p w14:paraId="357E20F0" w14:textId="77777777" w:rsidR="008145A9" w:rsidRPr="005E2EB7" w:rsidRDefault="008145A9" w:rsidP="005E2EB7">
      <w:pPr>
        <w:pStyle w:val="BodyText"/>
        <w:rPr>
          <w:rStyle w:val="Emphasis"/>
          <w:i w:val="0"/>
          <w:iCs w:val="0"/>
        </w:rPr>
      </w:pPr>
    </w:p>
    <w:p w14:paraId="42C273E0" w14:textId="77777777" w:rsidR="005E2EB7" w:rsidRPr="00D33DFB" w:rsidRDefault="005E2EB7" w:rsidP="00D33DFB">
      <w:pPr>
        <w:pStyle w:val="Heading2"/>
        <w:rPr>
          <w:rStyle w:val="Emphasis"/>
          <w:i w:val="0"/>
          <w:iCs w:val="0"/>
        </w:rPr>
      </w:pPr>
      <w:bookmarkStart w:id="13" w:name="_Toc189483717"/>
      <w:r w:rsidRPr="005E2EB7">
        <w:rPr>
          <w:rStyle w:val="Emphasis"/>
          <w:i w:val="0"/>
          <w:iCs w:val="0"/>
        </w:rPr>
        <w:t xml:space="preserve">Rainy Day 1 – </w:t>
      </w:r>
      <w:r w:rsidR="00EA3950">
        <w:rPr>
          <w:rStyle w:val="Emphasis"/>
          <w:i w:val="0"/>
          <w:iCs w:val="0"/>
        </w:rPr>
        <w:t>Not enough tokens</w:t>
      </w:r>
      <w:bookmarkEnd w:id="13"/>
    </w:p>
    <w:p w14:paraId="38E4264D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Assumptions: User – Kyle</w:t>
      </w:r>
    </w:p>
    <w:p w14:paraId="239E2E38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 xml:space="preserve">Mode Type: </w:t>
      </w:r>
      <w:r w:rsidR="00EA3950">
        <w:rPr>
          <w:rStyle w:val="Emphasis"/>
          <w:i w:val="0"/>
          <w:iCs w:val="0"/>
        </w:rPr>
        <w:t>Offline</w:t>
      </w:r>
    </w:p>
    <w:p w14:paraId="065FD072" w14:textId="77777777" w:rsidR="005E2EB7" w:rsidRPr="005E2EB7" w:rsidRDefault="00EB06E2" w:rsidP="005E2EB7">
      <w:pPr>
        <w:pStyle w:val="BodyText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Tokens</w:t>
      </w:r>
      <w:r w:rsidR="005E2EB7" w:rsidRPr="005E2EB7">
        <w:rPr>
          <w:rStyle w:val="Emphasis"/>
          <w:i w:val="0"/>
          <w:iCs w:val="0"/>
        </w:rPr>
        <w:t xml:space="preserve">: </w:t>
      </w:r>
      <w:r>
        <w:rPr>
          <w:rStyle w:val="Emphasis"/>
          <w:i w:val="0"/>
          <w:iCs w:val="0"/>
        </w:rPr>
        <w:t>Less Then MINIMUM_BET</w:t>
      </w:r>
    </w:p>
    <w:p w14:paraId="24CC5E70" w14:textId="77777777" w:rsidR="003B5C45" w:rsidRDefault="003B5C45" w:rsidP="005E2EB7">
      <w:pPr>
        <w:pStyle w:val="BodyText"/>
        <w:rPr>
          <w:rStyle w:val="Emphasis"/>
          <w:i w:val="0"/>
          <w:iCs w:val="0"/>
        </w:rPr>
      </w:pPr>
    </w:p>
    <w:p w14:paraId="4F4FAAEE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Steps:</w:t>
      </w:r>
    </w:p>
    <w:p w14:paraId="3E5D47CD" w14:textId="77777777" w:rsidR="00EB06E2" w:rsidRPr="00EB06E2" w:rsidRDefault="00EB06E2" w:rsidP="00EB06E2">
      <w:pPr>
        <w:pStyle w:val="BodyNumbered"/>
        <w:numPr>
          <w:ilvl w:val="2"/>
          <w:numId w:val="22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Kyle tries to bet ZERO tokens</w:t>
      </w:r>
    </w:p>
    <w:p w14:paraId="1B98470F" w14:textId="77777777" w:rsidR="00EB06E2" w:rsidRDefault="00EB06E2" w:rsidP="00EB06E2">
      <w:pPr>
        <w:pStyle w:val="BodyNumbered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Kyle tries to trigger machine to start</w:t>
      </w:r>
    </w:p>
    <w:p w14:paraId="3BEADE25" w14:textId="77777777" w:rsidR="00EB06E2" w:rsidRPr="005E2EB7" w:rsidRDefault="00EB06E2" w:rsidP="00EB06E2">
      <w:pPr>
        <w:pStyle w:val="BodyNumbered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Machine does not respond</w:t>
      </w:r>
    </w:p>
    <w:p w14:paraId="3C590729" w14:textId="77777777" w:rsidR="00011F95" w:rsidRPr="00EA3950" w:rsidRDefault="00011F95" w:rsidP="00EB06E2">
      <w:pPr>
        <w:pStyle w:val="BodyNumbered"/>
        <w:numPr>
          <w:ilvl w:val="0"/>
          <w:numId w:val="0"/>
        </w:numPr>
        <w:ind w:left="1224"/>
        <w:rPr>
          <w:rStyle w:val="Emphasis"/>
          <w:i w:val="0"/>
          <w:iCs w:val="0"/>
        </w:rPr>
      </w:pPr>
    </w:p>
    <w:sectPr w:rsidR="00011F95" w:rsidRPr="00EA395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2B8630" w14:textId="77777777" w:rsidR="00404BCE" w:rsidRDefault="00404BCE" w:rsidP="0091290C">
      <w:pPr>
        <w:spacing w:line="240" w:lineRule="auto"/>
      </w:pPr>
      <w:r>
        <w:separator/>
      </w:r>
    </w:p>
  </w:endnote>
  <w:endnote w:type="continuationSeparator" w:id="0">
    <w:p w14:paraId="3171E696" w14:textId="77777777" w:rsidR="00404BCE" w:rsidRDefault="00404BCE" w:rsidP="009129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C0830E" w14:textId="77777777" w:rsidR="00404BCE" w:rsidRDefault="00404BCE" w:rsidP="0091290C">
      <w:pPr>
        <w:spacing w:line="240" w:lineRule="auto"/>
      </w:pPr>
      <w:r>
        <w:separator/>
      </w:r>
    </w:p>
  </w:footnote>
  <w:footnote w:type="continuationSeparator" w:id="0">
    <w:p w14:paraId="5B02D141" w14:textId="77777777" w:rsidR="00404BCE" w:rsidRDefault="00404BCE" w:rsidP="009129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2AA8AF" w14:textId="77777777" w:rsidR="00C81840" w:rsidRDefault="00C81840">
    <w:pPr>
      <w:pStyle w:val="Header"/>
    </w:pPr>
    <w:r>
      <w:rPr>
        <w:noProof/>
      </w:rPr>
      <w:drawing>
        <wp:inline distT="0" distB="0" distL="0" distR="0" wp14:anchorId="44EB506B" wp14:editId="1278EC32">
          <wp:extent cx="1038225" cy="523875"/>
          <wp:effectExtent l="0" t="0" r="9525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523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B810C03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F4208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9184720"/>
    <w:multiLevelType w:val="hybridMultilevel"/>
    <w:tmpl w:val="5CD263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40E02DA"/>
    <w:multiLevelType w:val="hybridMultilevel"/>
    <w:tmpl w:val="12743590"/>
    <w:lvl w:ilvl="0" w:tplc="4E2A269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3C41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CC979F3"/>
    <w:multiLevelType w:val="hybridMultilevel"/>
    <w:tmpl w:val="007013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EDD2EE9"/>
    <w:multiLevelType w:val="hybridMultilevel"/>
    <w:tmpl w:val="257EBC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A1E0B79"/>
    <w:multiLevelType w:val="multilevel"/>
    <w:tmpl w:val="76701F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BodyNumbered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7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125"/>
    <w:rsid w:val="00010856"/>
    <w:rsid w:val="00011F95"/>
    <w:rsid w:val="0001294B"/>
    <w:rsid w:val="00032423"/>
    <w:rsid w:val="000419C7"/>
    <w:rsid w:val="00063DF5"/>
    <w:rsid w:val="00063EEE"/>
    <w:rsid w:val="00086B55"/>
    <w:rsid w:val="00096AF6"/>
    <w:rsid w:val="00097C2A"/>
    <w:rsid w:val="000A02DB"/>
    <w:rsid w:val="000B4294"/>
    <w:rsid w:val="000C1FAF"/>
    <w:rsid w:val="000D5262"/>
    <w:rsid w:val="000D6B3A"/>
    <w:rsid w:val="000E2323"/>
    <w:rsid w:val="000F1175"/>
    <w:rsid w:val="000F5493"/>
    <w:rsid w:val="001015D6"/>
    <w:rsid w:val="00124665"/>
    <w:rsid w:val="0013052E"/>
    <w:rsid w:val="00135900"/>
    <w:rsid w:val="00155373"/>
    <w:rsid w:val="00155F18"/>
    <w:rsid w:val="00170432"/>
    <w:rsid w:val="001711B5"/>
    <w:rsid w:val="00173700"/>
    <w:rsid w:val="00174376"/>
    <w:rsid w:val="001823A5"/>
    <w:rsid w:val="001A04A8"/>
    <w:rsid w:val="001A21AB"/>
    <w:rsid w:val="001A796E"/>
    <w:rsid w:val="001B29BF"/>
    <w:rsid w:val="001C3F47"/>
    <w:rsid w:val="001C63C3"/>
    <w:rsid w:val="001E7DF4"/>
    <w:rsid w:val="00201638"/>
    <w:rsid w:val="00220706"/>
    <w:rsid w:val="002217A2"/>
    <w:rsid w:val="00225E08"/>
    <w:rsid w:val="002308E3"/>
    <w:rsid w:val="00256EF4"/>
    <w:rsid w:val="0025795A"/>
    <w:rsid w:val="002618D5"/>
    <w:rsid w:val="00266707"/>
    <w:rsid w:val="00273928"/>
    <w:rsid w:val="00277DD6"/>
    <w:rsid w:val="002878DE"/>
    <w:rsid w:val="00290CF9"/>
    <w:rsid w:val="00295FED"/>
    <w:rsid w:val="002B0FB7"/>
    <w:rsid w:val="002B6689"/>
    <w:rsid w:val="002C1A42"/>
    <w:rsid w:val="002D6621"/>
    <w:rsid w:val="002E310A"/>
    <w:rsid w:val="002F460F"/>
    <w:rsid w:val="002F4B92"/>
    <w:rsid w:val="00300D3C"/>
    <w:rsid w:val="00306349"/>
    <w:rsid w:val="0030755F"/>
    <w:rsid w:val="00307A71"/>
    <w:rsid w:val="003167C7"/>
    <w:rsid w:val="00326371"/>
    <w:rsid w:val="00341A03"/>
    <w:rsid w:val="00345042"/>
    <w:rsid w:val="0034710E"/>
    <w:rsid w:val="00363225"/>
    <w:rsid w:val="00377215"/>
    <w:rsid w:val="00391732"/>
    <w:rsid w:val="003A53E4"/>
    <w:rsid w:val="003B11A4"/>
    <w:rsid w:val="003B5C45"/>
    <w:rsid w:val="003C01CE"/>
    <w:rsid w:val="003E671C"/>
    <w:rsid w:val="003F486A"/>
    <w:rsid w:val="003F75A5"/>
    <w:rsid w:val="0040110D"/>
    <w:rsid w:val="00404BCE"/>
    <w:rsid w:val="00410714"/>
    <w:rsid w:val="00433AC1"/>
    <w:rsid w:val="00457640"/>
    <w:rsid w:val="00462AE1"/>
    <w:rsid w:val="00464173"/>
    <w:rsid w:val="00464958"/>
    <w:rsid w:val="0046740C"/>
    <w:rsid w:val="004A240A"/>
    <w:rsid w:val="004B48F9"/>
    <w:rsid w:val="004B5DBC"/>
    <w:rsid w:val="004C036F"/>
    <w:rsid w:val="004D4BA6"/>
    <w:rsid w:val="004E3AE5"/>
    <w:rsid w:val="004E63F8"/>
    <w:rsid w:val="004F1B0F"/>
    <w:rsid w:val="00505925"/>
    <w:rsid w:val="005307D8"/>
    <w:rsid w:val="00535F0B"/>
    <w:rsid w:val="00567F94"/>
    <w:rsid w:val="00580D2D"/>
    <w:rsid w:val="00581091"/>
    <w:rsid w:val="00592FBD"/>
    <w:rsid w:val="00595B02"/>
    <w:rsid w:val="00595DA5"/>
    <w:rsid w:val="00596315"/>
    <w:rsid w:val="005A1C47"/>
    <w:rsid w:val="005B09DD"/>
    <w:rsid w:val="005C74FD"/>
    <w:rsid w:val="005D3339"/>
    <w:rsid w:val="005D3F86"/>
    <w:rsid w:val="005E2EB7"/>
    <w:rsid w:val="005F05A6"/>
    <w:rsid w:val="006038D5"/>
    <w:rsid w:val="006045AF"/>
    <w:rsid w:val="00615C04"/>
    <w:rsid w:val="00627236"/>
    <w:rsid w:val="00646489"/>
    <w:rsid w:val="00653439"/>
    <w:rsid w:val="00654130"/>
    <w:rsid w:val="006718FD"/>
    <w:rsid w:val="0067338A"/>
    <w:rsid w:val="00674AA2"/>
    <w:rsid w:val="0068389A"/>
    <w:rsid w:val="00691F84"/>
    <w:rsid w:val="006939BC"/>
    <w:rsid w:val="006A1125"/>
    <w:rsid w:val="006A5B49"/>
    <w:rsid w:val="006B5C59"/>
    <w:rsid w:val="006B655B"/>
    <w:rsid w:val="006C2972"/>
    <w:rsid w:val="006C297F"/>
    <w:rsid w:val="006D0A42"/>
    <w:rsid w:val="006D1A55"/>
    <w:rsid w:val="006D6F3C"/>
    <w:rsid w:val="006E6760"/>
    <w:rsid w:val="006F5B67"/>
    <w:rsid w:val="00701862"/>
    <w:rsid w:val="007027CE"/>
    <w:rsid w:val="00703534"/>
    <w:rsid w:val="00712114"/>
    <w:rsid w:val="00720397"/>
    <w:rsid w:val="007234C5"/>
    <w:rsid w:val="00731CF1"/>
    <w:rsid w:val="00761EFA"/>
    <w:rsid w:val="00762343"/>
    <w:rsid w:val="00763636"/>
    <w:rsid w:val="0076423C"/>
    <w:rsid w:val="0076787D"/>
    <w:rsid w:val="00776E9B"/>
    <w:rsid w:val="00782602"/>
    <w:rsid w:val="0079146A"/>
    <w:rsid w:val="00797CBD"/>
    <w:rsid w:val="007A0637"/>
    <w:rsid w:val="007C4443"/>
    <w:rsid w:val="007D403B"/>
    <w:rsid w:val="007D4A90"/>
    <w:rsid w:val="007D7935"/>
    <w:rsid w:val="007E5E97"/>
    <w:rsid w:val="007F3302"/>
    <w:rsid w:val="007F5113"/>
    <w:rsid w:val="00801326"/>
    <w:rsid w:val="008130E8"/>
    <w:rsid w:val="008145A9"/>
    <w:rsid w:val="00816887"/>
    <w:rsid w:val="0085281A"/>
    <w:rsid w:val="008565BC"/>
    <w:rsid w:val="00867766"/>
    <w:rsid w:val="00884B75"/>
    <w:rsid w:val="008850BF"/>
    <w:rsid w:val="008933BE"/>
    <w:rsid w:val="008967D7"/>
    <w:rsid w:val="00896A4F"/>
    <w:rsid w:val="00896F2F"/>
    <w:rsid w:val="008A4A91"/>
    <w:rsid w:val="008B76CB"/>
    <w:rsid w:val="008B7C91"/>
    <w:rsid w:val="008C5A77"/>
    <w:rsid w:val="008C7FBD"/>
    <w:rsid w:val="008D1C29"/>
    <w:rsid w:val="008D51C7"/>
    <w:rsid w:val="008E4A68"/>
    <w:rsid w:val="008E4D9A"/>
    <w:rsid w:val="008E5126"/>
    <w:rsid w:val="00903A00"/>
    <w:rsid w:val="009041F0"/>
    <w:rsid w:val="00911588"/>
    <w:rsid w:val="0091290C"/>
    <w:rsid w:val="00916203"/>
    <w:rsid w:val="00916F04"/>
    <w:rsid w:val="00920DF6"/>
    <w:rsid w:val="00930062"/>
    <w:rsid w:val="009353F2"/>
    <w:rsid w:val="0094449A"/>
    <w:rsid w:val="0095128C"/>
    <w:rsid w:val="00951FBA"/>
    <w:rsid w:val="0096626B"/>
    <w:rsid w:val="0097409B"/>
    <w:rsid w:val="009878B7"/>
    <w:rsid w:val="00997028"/>
    <w:rsid w:val="009B61FA"/>
    <w:rsid w:val="009B749F"/>
    <w:rsid w:val="009C1792"/>
    <w:rsid w:val="009C2624"/>
    <w:rsid w:val="009C2D7C"/>
    <w:rsid w:val="009D7194"/>
    <w:rsid w:val="009E215F"/>
    <w:rsid w:val="00A07DA1"/>
    <w:rsid w:val="00A10680"/>
    <w:rsid w:val="00A2585D"/>
    <w:rsid w:val="00A3026A"/>
    <w:rsid w:val="00A312A1"/>
    <w:rsid w:val="00A41E7F"/>
    <w:rsid w:val="00A43D43"/>
    <w:rsid w:val="00A45DF2"/>
    <w:rsid w:val="00A51E96"/>
    <w:rsid w:val="00A53E33"/>
    <w:rsid w:val="00A56433"/>
    <w:rsid w:val="00A667CD"/>
    <w:rsid w:val="00A73298"/>
    <w:rsid w:val="00A7450B"/>
    <w:rsid w:val="00A84E7D"/>
    <w:rsid w:val="00AA617D"/>
    <w:rsid w:val="00AB344A"/>
    <w:rsid w:val="00AB4998"/>
    <w:rsid w:val="00AC4345"/>
    <w:rsid w:val="00AD047E"/>
    <w:rsid w:val="00AD2832"/>
    <w:rsid w:val="00AD4C5A"/>
    <w:rsid w:val="00AD5159"/>
    <w:rsid w:val="00AD5F89"/>
    <w:rsid w:val="00AE3B53"/>
    <w:rsid w:val="00AE4B0A"/>
    <w:rsid w:val="00AE52DD"/>
    <w:rsid w:val="00AF29FE"/>
    <w:rsid w:val="00AF5BD5"/>
    <w:rsid w:val="00B147CB"/>
    <w:rsid w:val="00B147E2"/>
    <w:rsid w:val="00B14A2A"/>
    <w:rsid w:val="00B153C9"/>
    <w:rsid w:val="00B21E6F"/>
    <w:rsid w:val="00B22397"/>
    <w:rsid w:val="00B317B1"/>
    <w:rsid w:val="00B32E07"/>
    <w:rsid w:val="00B407AB"/>
    <w:rsid w:val="00B625CC"/>
    <w:rsid w:val="00B7007F"/>
    <w:rsid w:val="00B742EC"/>
    <w:rsid w:val="00B86573"/>
    <w:rsid w:val="00B94CBC"/>
    <w:rsid w:val="00B95D37"/>
    <w:rsid w:val="00BA768C"/>
    <w:rsid w:val="00BB431A"/>
    <w:rsid w:val="00BC77C2"/>
    <w:rsid w:val="00BD00A7"/>
    <w:rsid w:val="00BD180F"/>
    <w:rsid w:val="00BE2DF3"/>
    <w:rsid w:val="00BF4BE1"/>
    <w:rsid w:val="00BF4BF5"/>
    <w:rsid w:val="00BF7C95"/>
    <w:rsid w:val="00C00736"/>
    <w:rsid w:val="00C0192B"/>
    <w:rsid w:val="00C040E2"/>
    <w:rsid w:val="00C1733C"/>
    <w:rsid w:val="00C3166C"/>
    <w:rsid w:val="00C33DFB"/>
    <w:rsid w:val="00C37C80"/>
    <w:rsid w:val="00C53923"/>
    <w:rsid w:val="00C57028"/>
    <w:rsid w:val="00C64A74"/>
    <w:rsid w:val="00C70F0B"/>
    <w:rsid w:val="00C81840"/>
    <w:rsid w:val="00C94DB1"/>
    <w:rsid w:val="00C9547D"/>
    <w:rsid w:val="00CA19B6"/>
    <w:rsid w:val="00CA2C64"/>
    <w:rsid w:val="00CB6CA9"/>
    <w:rsid w:val="00CC76B9"/>
    <w:rsid w:val="00CD5237"/>
    <w:rsid w:val="00CF2D90"/>
    <w:rsid w:val="00CF3C67"/>
    <w:rsid w:val="00D0710A"/>
    <w:rsid w:val="00D25C95"/>
    <w:rsid w:val="00D26756"/>
    <w:rsid w:val="00D324CE"/>
    <w:rsid w:val="00D33DFB"/>
    <w:rsid w:val="00D356CD"/>
    <w:rsid w:val="00D50577"/>
    <w:rsid w:val="00D50B8D"/>
    <w:rsid w:val="00D941B8"/>
    <w:rsid w:val="00DA6F58"/>
    <w:rsid w:val="00DA6FE2"/>
    <w:rsid w:val="00DB6561"/>
    <w:rsid w:val="00DC18E2"/>
    <w:rsid w:val="00DD3800"/>
    <w:rsid w:val="00DD7BA2"/>
    <w:rsid w:val="00DF4C18"/>
    <w:rsid w:val="00E027DC"/>
    <w:rsid w:val="00E041E5"/>
    <w:rsid w:val="00E04D8A"/>
    <w:rsid w:val="00E10B3A"/>
    <w:rsid w:val="00E168E1"/>
    <w:rsid w:val="00E2037C"/>
    <w:rsid w:val="00E2491A"/>
    <w:rsid w:val="00E5662F"/>
    <w:rsid w:val="00E60BF7"/>
    <w:rsid w:val="00E61B22"/>
    <w:rsid w:val="00E709DF"/>
    <w:rsid w:val="00E74D99"/>
    <w:rsid w:val="00E93B68"/>
    <w:rsid w:val="00E966EC"/>
    <w:rsid w:val="00EA3950"/>
    <w:rsid w:val="00EB06E2"/>
    <w:rsid w:val="00EB1D22"/>
    <w:rsid w:val="00EC2EF0"/>
    <w:rsid w:val="00EC4A6C"/>
    <w:rsid w:val="00ED6F8A"/>
    <w:rsid w:val="00EE6D5E"/>
    <w:rsid w:val="00EF6907"/>
    <w:rsid w:val="00F01E92"/>
    <w:rsid w:val="00F065C4"/>
    <w:rsid w:val="00F11087"/>
    <w:rsid w:val="00F319B7"/>
    <w:rsid w:val="00F465DD"/>
    <w:rsid w:val="00F646A7"/>
    <w:rsid w:val="00F748EE"/>
    <w:rsid w:val="00F74936"/>
    <w:rsid w:val="00FA52E1"/>
    <w:rsid w:val="00FB040D"/>
    <w:rsid w:val="00FB3E80"/>
    <w:rsid w:val="00FB4277"/>
    <w:rsid w:val="00FB46A4"/>
    <w:rsid w:val="00FC6972"/>
    <w:rsid w:val="00FD530B"/>
    <w:rsid w:val="00FE061F"/>
    <w:rsid w:val="00FE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D77F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EF0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951FBA"/>
    <w:pPr>
      <w:keepNext/>
      <w:numPr>
        <w:numId w:val="13"/>
      </w:numPr>
      <w:spacing w:before="120" w:after="60"/>
      <w:outlineLvl w:val="0"/>
    </w:pPr>
    <w:rPr>
      <w:rFonts w:ascii="Calibri" w:eastAsiaTheme="majorEastAsia" w:hAnsi="Calibri" w:cstheme="majorBidi"/>
      <w:b/>
      <w:color w:val="000000" w:themeColor="text1"/>
      <w:sz w:val="28"/>
    </w:rPr>
  </w:style>
  <w:style w:type="paragraph" w:styleId="Heading2">
    <w:name w:val="heading 2"/>
    <w:basedOn w:val="Heading1"/>
    <w:next w:val="Normal"/>
    <w:link w:val="Heading2Char"/>
    <w:qFormat/>
    <w:rsid w:val="00951FBA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EC2EF0"/>
    <w:pPr>
      <w:numPr>
        <w:ilvl w:val="2"/>
      </w:numPr>
      <w:outlineLvl w:val="2"/>
    </w:pPr>
    <w:rPr>
      <w:rFonts w:eastAsia="Times New Roman" w:cs="Times New Roman"/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C2EF0"/>
    <w:pPr>
      <w:numPr>
        <w:ilvl w:val="3"/>
      </w:numPr>
      <w:outlineLvl w:val="3"/>
    </w:pPr>
    <w:rPr>
      <w:rFonts w:eastAsia="Times New Roman" w:cs="Times New Roman"/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3A53E4"/>
    <w:pPr>
      <w:numPr>
        <w:ilvl w:val="4"/>
        <w:numId w:val="13"/>
      </w:numPr>
      <w:spacing w:before="240" w:after="60"/>
      <w:outlineLvl w:val="4"/>
    </w:pPr>
    <w:rPr>
      <w:rFonts w:ascii="Calibri" w:hAnsi="Calibri"/>
      <w:sz w:val="22"/>
    </w:rPr>
  </w:style>
  <w:style w:type="paragraph" w:styleId="Heading6">
    <w:name w:val="heading 6"/>
    <w:basedOn w:val="Normal"/>
    <w:next w:val="Normal"/>
    <w:link w:val="Heading6Char"/>
    <w:qFormat/>
    <w:rsid w:val="003A53E4"/>
    <w:pPr>
      <w:numPr>
        <w:ilvl w:val="5"/>
        <w:numId w:val="13"/>
      </w:numPr>
      <w:spacing w:before="240" w:after="60"/>
      <w:outlineLvl w:val="5"/>
    </w:pPr>
    <w:rPr>
      <w:rFonts w:ascii="Calibri" w:hAnsi="Calibri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3A53E4"/>
    <w:pPr>
      <w:numPr>
        <w:ilvl w:val="6"/>
        <w:numId w:val="1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3A53E4"/>
    <w:pPr>
      <w:numPr>
        <w:ilvl w:val="7"/>
        <w:numId w:val="13"/>
      </w:numPr>
      <w:spacing w:before="240" w:after="60"/>
      <w:outlineLvl w:val="7"/>
    </w:pPr>
    <w:rPr>
      <w:rFonts w:ascii="Calibri" w:hAnsi="Calibri"/>
      <w:i/>
    </w:rPr>
  </w:style>
  <w:style w:type="paragraph" w:styleId="Heading9">
    <w:name w:val="heading 9"/>
    <w:basedOn w:val="Normal"/>
    <w:next w:val="Normal"/>
    <w:link w:val="Heading9Char"/>
    <w:qFormat/>
    <w:rsid w:val="003A53E4"/>
    <w:pPr>
      <w:numPr>
        <w:ilvl w:val="8"/>
        <w:numId w:val="13"/>
      </w:numPr>
      <w:spacing w:before="240" w:after="60"/>
      <w:outlineLvl w:val="8"/>
    </w:pPr>
    <w:rPr>
      <w:rFonts w:ascii="Calibri" w:hAnsi="Calibri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2E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51FBA"/>
    <w:rPr>
      <w:rFonts w:ascii="Calibri" w:eastAsiaTheme="majorEastAsia" w:hAnsi="Calibri" w:cstheme="majorBidi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rsid w:val="00951FBA"/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qFormat/>
    <w:rsid w:val="00951FBA"/>
    <w:pPr>
      <w:spacing w:line="240" w:lineRule="auto"/>
      <w:jc w:val="center"/>
    </w:pPr>
    <w:rPr>
      <w:rFonts w:ascii="Meiryo" w:eastAsia="Meiryo" w:hAnsi="Meiryo" w:cstheme="majorBidi"/>
      <w:b/>
      <w:sz w:val="40"/>
    </w:rPr>
  </w:style>
  <w:style w:type="character" w:customStyle="1" w:styleId="TitleChar">
    <w:name w:val="Title Char"/>
    <w:basedOn w:val="DefaultParagraphFont"/>
    <w:link w:val="Title"/>
    <w:rsid w:val="00951FBA"/>
    <w:rPr>
      <w:rFonts w:ascii="Meiryo" w:eastAsia="Meiryo" w:hAnsi="Meiryo" w:cstheme="majorBidi"/>
      <w:b/>
      <w:sz w:val="40"/>
    </w:rPr>
  </w:style>
  <w:style w:type="character" w:customStyle="1" w:styleId="Heading3Char">
    <w:name w:val="Heading 3 Char"/>
    <w:basedOn w:val="DefaultParagraphFont"/>
    <w:link w:val="Heading3"/>
    <w:rsid w:val="00EC2EF0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EC2EF0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3A53E4"/>
    <w:rPr>
      <w:rFonts w:ascii="Calibri" w:hAnsi="Calibri"/>
      <w:sz w:val="22"/>
    </w:rPr>
  </w:style>
  <w:style w:type="character" w:customStyle="1" w:styleId="Heading6Char">
    <w:name w:val="Heading 6 Char"/>
    <w:basedOn w:val="DefaultParagraphFont"/>
    <w:link w:val="Heading6"/>
    <w:rsid w:val="003A53E4"/>
    <w:rPr>
      <w:rFonts w:ascii="Calibri" w:hAnsi="Calibri"/>
      <w:i/>
      <w:sz w:val="22"/>
    </w:rPr>
  </w:style>
  <w:style w:type="character" w:customStyle="1" w:styleId="Heading7Char">
    <w:name w:val="Heading 7 Char"/>
    <w:basedOn w:val="DefaultParagraphFont"/>
    <w:link w:val="Heading7"/>
    <w:rsid w:val="003A53E4"/>
    <w:rPr>
      <w:rFonts w:ascii="Calibri" w:hAnsi="Calibri"/>
    </w:rPr>
  </w:style>
  <w:style w:type="character" w:customStyle="1" w:styleId="Heading8Char">
    <w:name w:val="Heading 8 Char"/>
    <w:basedOn w:val="DefaultParagraphFont"/>
    <w:link w:val="Heading8"/>
    <w:rsid w:val="003A53E4"/>
    <w:rPr>
      <w:rFonts w:ascii="Calibri" w:hAnsi="Calibri"/>
      <w:i/>
    </w:rPr>
  </w:style>
  <w:style w:type="character" w:customStyle="1" w:styleId="Heading9Char">
    <w:name w:val="Heading 9 Char"/>
    <w:basedOn w:val="DefaultParagraphFont"/>
    <w:link w:val="Heading9"/>
    <w:rsid w:val="003A53E4"/>
    <w:rPr>
      <w:rFonts w:ascii="Calibri" w:hAnsi="Calibri"/>
      <w:b/>
      <w:i/>
      <w:sz w:val="18"/>
    </w:rPr>
  </w:style>
  <w:style w:type="paragraph" w:styleId="Subtitle">
    <w:name w:val="Subtitle"/>
    <w:basedOn w:val="Normal"/>
    <w:link w:val="SubtitleChar"/>
    <w:qFormat/>
    <w:rsid w:val="00EC2EF0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EC2EF0"/>
    <w:rPr>
      <w:rFonts w:ascii="Arial" w:hAnsi="Arial"/>
      <w:i/>
      <w:sz w:val="36"/>
      <w:lang w:val="en-AU"/>
    </w:rPr>
  </w:style>
  <w:style w:type="paragraph" w:customStyle="1" w:styleId="BodyText">
    <w:name w:val="BodyText"/>
    <w:basedOn w:val="Normal"/>
    <w:qFormat/>
    <w:rsid w:val="00951FBA"/>
    <w:pPr>
      <w:spacing w:after="100"/>
      <w:ind w:left="720"/>
    </w:pPr>
    <w:rPr>
      <w:rFonts w:ascii="Century Gothic" w:hAnsi="Century Gothic"/>
      <w:sz w:val="22"/>
    </w:rPr>
  </w:style>
  <w:style w:type="paragraph" w:customStyle="1" w:styleId="BodyNumbered">
    <w:name w:val="BodyNumbered"/>
    <w:basedOn w:val="BodyText"/>
    <w:qFormat/>
    <w:rsid w:val="005307D8"/>
    <w:pPr>
      <w:numPr>
        <w:ilvl w:val="2"/>
        <w:numId w:val="14"/>
      </w:numPr>
      <w:spacing w:line="36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D9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A53E4"/>
    <w:pPr>
      <w:spacing w:after="100"/>
    </w:pPr>
    <w:rPr>
      <w:rFonts w:ascii="Century Gothic" w:hAnsi="Century Gothic"/>
    </w:rPr>
  </w:style>
  <w:style w:type="paragraph" w:styleId="TOC2">
    <w:name w:val="toc 2"/>
    <w:basedOn w:val="Normal"/>
    <w:next w:val="Normal"/>
    <w:autoRedefine/>
    <w:uiPriority w:val="39"/>
    <w:unhideWhenUsed/>
    <w:rsid w:val="003A53E4"/>
    <w:pPr>
      <w:spacing w:after="100"/>
      <w:ind w:left="200"/>
    </w:pPr>
    <w:rPr>
      <w:rFonts w:ascii="Century Gothic" w:hAnsi="Century Gothic"/>
    </w:rPr>
  </w:style>
  <w:style w:type="character" w:styleId="Hyperlink">
    <w:name w:val="Hyperlink"/>
    <w:basedOn w:val="DefaultParagraphFont"/>
    <w:uiPriority w:val="99"/>
    <w:unhideWhenUsed/>
    <w:rsid w:val="00AE4B0A"/>
    <w:rPr>
      <w:rFonts w:ascii="Century Gothic" w:hAnsi="Century Gothic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D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D90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D505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0577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90C"/>
  </w:style>
  <w:style w:type="paragraph" w:styleId="Footer">
    <w:name w:val="footer"/>
    <w:basedOn w:val="Normal"/>
    <w:link w:val="Foot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90C"/>
  </w:style>
  <w:style w:type="paragraph" w:styleId="NoSpacing">
    <w:name w:val="No Spacing"/>
    <w:link w:val="NoSpacingChar"/>
    <w:uiPriority w:val="1"/>
    <w:qFormat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styleId="Emphasis">
    <w:name w:val="Emphasis"/>
    <w:basedOn w:val="DefaultParagraphFont"/>
    <w:qFormat/>
    <w:rsid w:val="00433AC1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595DA5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EF0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951FBA"/>
    <w:pPr>
      <w:keepNext/>
      <w:numPr>
        <w:numId w:val="13"/>
      </w:numPr>
      <w:spacing w:before="120" w:after="60"/>
      <w:outlineLvl w:val="0"/>
    </w:pPr>
    <w:rPr>
      <w:rFonts w:ascii="Calibri" w:eastAsiaTheme="majorEastAsia" w:hAnsi="Calibri" w:cstheme="majorBidi"/>
      <w:b/>
      <w:color w:val="000000" w:themeColor="text1"/>
      <w:sz w:val="28"/>
    </w:rPr>
  </w:style>
  <w:style w:type="paragraph" w:styleId="Heading2">
    <w:name w:val="heading 2"/>
    <w:basedOn w:val="Heading1"/>
    <w:next w:val="Normal"/>
    <w:link w:val="Heading2Char"/>
    <w:qFormat/>
    <w:rsid w:val="00951FBA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EC2EF0"/>
    <w:pPr>
      <w:numPr>
        <w:ilvl w:val="2"/>
      </w:numPr>
      <w:outlineLvl w:val="2"/>
    </w:pPr>
    <w:rPr>
      <w:rFonts w:eastAsia="Times New Roman" w:cs="Times New Roman"/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C2EF0"/>
    <w:pPr>
      <w:numPr>
        <w:ilvl w:val="3"/>
      </w:numPr>
      <w:outlineLvl w:val="3"/>
    </w:pPr>
    <w:rPr>
      <w:rFonts w:eastAsia="Times New Roman" w:cs="Times New Roman"/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3A53E4"/>
    <w:pPr>
      <w:numPr>
        <w:ilvl w:val="4"/>
        <w:numId w:val="13"/>
      </w:numPr>
      <w:spacing w:before="240" w:after="60"/>
      <w:outlineLvl w:val="4"/>
    </w:pPr>
    <w:rPr>
      <w:rFonts w:ascii="Calibri" w:hAnsi="Calibri"/>
      <w:sz w:val="22"/>
    </w:rPr>
  </w:style>
  <w:style w:type="paragraph" w:styleId="Heading6">
    <w:name w:val="heading 6"/>
    <w:basedOn w:val="Normal"/>
    <w:next w:val="Normal"/>
    <w:link w:val="Heading6Char"/>
    <w:qFormat/>
    <w:rsid w:val="003A53E4"/>
    <w:pPr>
      <w:numPr>
        <w:ilvl w:val="5"/>
        <w:numId w:val="13"/>
      </w:numPr>
      <w:spacing w:before="240" w:after="60"/>
      <w:outlineLvl w:val="5"/>
    </w:pPr>
    <w:rPr>
      <w:rFonts w:ascii="Calibri" w:hAnsi="Calibri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3A53E4"/>
    <w:pPr>
      <w:numPr>
        <w:ilvl w:val="6"/>
        <w:numId w:val="1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3A53E4"/>
    <w:pPr>
      <w:numPr>
        <w:ilvl w:val="7"/>
        <w:numId w:val="13"/>
      </w:numPr>
      <w:spacing w:before="240" w:after="60"/>
      <w:outlineLvl w:val="7"/>
    </w:pPr>
    <w:rPr>
      <w:rFonts w:ascii="Calibri" w:hAnsi="Calibri"/>
      <w:i/>
    </w:rPr>
  </w:style>
  <w:style w:type="paragraph" w:styleId="Heading9">
    <w:name w:val="heading 9"/>
    <w:basedOn w:val="Normal"/>
    <w:next w:val="Normal"/>
    <w:link w:val="Heading9Char"/>
    <w:qFormat/>
    <w:rsid w:val="003A53E4"/>
    <w:pPr>
      <w:numPr>
        <w:ilvl w:val="8"/>
        <w:numId w:val="13"/>
      </w:numPr>
      <w:spacing w:before="240" w:after="60"/>
      <w:outlineLvl w:val="8"/>
    </w:pPr>
    <w:rPr>
      <w:rFonts w:ascii="Calibri" w:hAnsi="Calibri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2E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51FBA"/>
    <w:rPr>
      <w:rFonts w:ascii="Calibri" w:eastAsiaTheme="majorEastAsia" w:hAnsi="Calibri" w:cstheme="majorBidi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rsid w:val="00951FBA"/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qFormat/>
    <w:rsid w:val="00951FBA"/>
    <w:pPr>
      <w:spacing w:line="240" w:lineRule="auto"/>
      <w:jc w:val="center"/>
    </w:pPr>
    <w:rPr>
      <w:rFonts w:ascii="Meiryo" w:eastAsia="Meiryo" w:hAnsi="Meiryo" w:cstheme="majorBidi"/>
      <w:b/>
      <w:sz w:val="40"/>
    </w:rPr>
  </w:style>
  <w:style w:type="character" w:customStyle="1" w:styleId="TitleChar">
    <w:name w:val="Title Char"/>
    <w:basedOn w:val="DefaultParagraphFont"/>
    <w:link w:val="Title"/>
    <w:rsid w:val="00951FBA"/>
    <w:rPr>
      <w:rFonts w:ascii="Meiryo" w:eastAsia="Meiryo" w:hAnsi="Meiryo" w:cstheme="majorBidi"/>
      <w:b/>
      <w:sz w:val="40"/>
    </w:rPr>
  </w:style>
  <w:style w:type="character" w:customStyle="1" w:styleId="Heading3Char">
    <w:name w:val="Heading 3 Char"/>
    <w:basedOn w:val="DefaultParagraphFont"/>
    <w:link w:val="Heading3"/>
    <w:rsid w:val="00EC2EF0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EC2EF0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3A53E4"/>
    <w:rPr>
      <w:rFonts w:ascii="Calibri" w:hAnsi="Calibri"/>
      <w:sz w:val="22"/>
    </w:rPr>
  </w:style>
  <w:style w:type="character" w:customStyle="1" w:styleId="Heading6Char">
    <w:name w:val="Heading 6 Char"/>
    <w:basedOn w:val="DefaultParagraphFont"/>
    <w:link w:val="Heading6"/>
    <w:rsid w:val="003A53E4"/>
    <w:rPr>
      <w:rFonts w:ascii="Calibri" w:hAnsi="Calibri"/>
      <w:i/>
      <w:sz w:val="22"/>
    </w:rPr>
  </w:style>
  <w:style w:type="character" w:customStyle="1" w:styleId="Heading7Char">
    <w:name w:val="Heading 7 Char"/>
    <w:basedOn w:val="DefaultParagraphFont"/>
    <w:link w:val="Heading7"/>
    <w:rsid w:val="003A53E4"/>
    <w:rPr>
      <w:rFonts w:ascii="Calibri" w:hAnsi="Calibri"/>
    </w:rPr>
  </w:style>
  <w:style w:type="character" w:customStyle="1" w:styleId="Heading8Char">
    <w:name w:val="Heading 8 Char"/>
    <w:basedOn w:val="DefaultParagraphFont"/>
    <w:link w:val="Heading8"/>
    <w:rsid w:val="003A53E4"/>
    <w:rPr>
      <w:rFonts w:ascii="Calibri" w:hAnsi="Calibri"/>
      <w:i/>
    </w:rPr>
  </w:style>
  <w:style w:type="character" w:customStyle="1" w:styleId="Heading9Char">
    <w:name w:val="Heading 9 Char"/>
    <w:basedOn w:val="DefaultParagraphFont"/>
    <w:link w:val="Heading9"/>
    <w:rsid w:val="003A53E4"/>
    <w:rPr>
      <w:rFonts w:ascii="Calibri" w:hAnsi="Calibri"/>
      <w:b/>
      <w:i/>
      <w:sz w:val="18"/>
    </w:rPr>
  </w:style>
  <w:style w:type="paragraph" w:styleId="Subtitle">
    <w:name w:val="Subtitle"/>
    <w:basedOn w:val="Normal"/>
    <w:link w:val="SubtitleChar"/>
    <w:qFormat/>
    <w:rsid w:val="00EC2EF0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EC2EF0"/>
    <w:rPr>
      <w:rFonts w:ascii="Arial" w:hAnsi="Arial"/>
      <w:i/>
      <w:sz w:val="36"/>
      <w:lang w:val="en-AU"/>
    </w:rPr>
  </w:style>
  <w:style w:type="paragraph" w:customStyle="1" w:styleId="BodyText">
    <w:name w:val="BodyText"/>
    <w:basedOn w:val="Normal"/>
    <w:qFormat/>
    <w:rsid w:val="00951FBA"/>
    <w:pPr>
      <w:spacing w:after="100"/>
      <w:ind w:left="720"/>
    </w:pPr>
    <w:rPr>
      <w:rFonts w:ascii="Century Gothic" w:hAnsi="Century Gothic"/>
      <w:sz w:val="22"/>
    </w:rPr>
  </w:style>
  <w:style w:type="paragraph" w:customStyle="1" w:styleId="BodyNumbered">
    <w:name w:val="BodyNumbered"/>
    <w:basedOn w:val="BodyText"/>
    <w:qFormat/>
    <w:rsid w:val="005307D8"/>
    <w:pPr>
      <w:numPr>
        <w:ilvl w:val="2"/>
        <w:numId w:val="14"/>
      </w:numPr>
      <w:spacing w:line="36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D9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A53E4"/>
    <w:pPr>
      <w:spacing w:after="100"/>
    </w:pPr>
    <w:rPr>
      <w:rFonts w:ascii="Century Gothic" w:hAnsi="Century Gothic"/>
    </w:rPr>
  </w:style>
  <w:style w:type="paragraph" w:styleId="TOC2">
    <w:name w:val="toc 2"/>
    <w:basedOn w:val="Normal"/>
    <w:next w:val="Normal"/>
    <w:autoRedefine/>
    <w:uiPriority w:val="39"/>
    <w:unhideWhenUsed/>
    <w:rsid w:val="003A53E4"/>
    <w:pPr>
      <w:spacing w:after="100"/>
      <w:ind w:left="200"/>
    </w:pPr>
    <w:rPr>
      <w:rFonts w:ascii="Century Gothic" w:hAnsi="Century Gothic"/>
    </w:rPr>
  </w:style>
  <w:style w:type="character" w:styleId="Hyperlink">
    <w:name w:val="Hyperlink"/>
    <w:basedOn w:val="DefaultParagraphFont"/>
    <w:uiPriority w:val="99"/>
    <w:unhideWhenUsed/>
    <w:rsid w:val="00AE4B0A"/>
    <w:rPr>
      <w:rFonts w:ascii="Century Gothic" w:hAnsi="Century Gothic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D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D90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D505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0577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90C"/>
  </w:style>
  <w:style w:type="paragraph" w:styleId="Footer">
    <w:name w:val="footer"/>
    <w:basedOn w:val="Normal"/>
    <w:link w:val="Foot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90C"/>
  </w:style>
  <w:style w:type="paragraph" w:styleId="NoSpacing">
    <w:name w:val="No Spacing"/>
    <w:link w:val="NoSpacingChar"/>
    <w:uiPriority w:val="1"/>
    <w:qFormat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styleId="Emphasis">
    <w:name w:val="Emphasis"/>
    <w:basedOn w:val="DefaultParagraphFont"/>
    <w:qFormat/>
    <w:rsid w:val="00433AC1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595DA5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an\Documents\School\JP\UC\U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42408-4670-4E79-AB87-44350022A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UC_Template.dotx</Template>
  <TotalTime>27</TotalTime>
  <Pages>5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Fclkin</Company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Marsic</dc:creator>
  <cp:lastModifiedBy>Marsic</cp:lastModifiedBy>
  <cp:revision>6</cp:revision>
  <dcterms:created xsi:type="dcterms:W3CDTF">2012-01-29T00:49:00Z</dcterms:created>
  <dcterms:modified xsi:type="dcterms:W3CDTF">2012-02-03T02:02:00Z</dcterms:modified>
</cp:coreProperties>
</file>