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8F2157" w14:textId="77777777" w:rsidR="0085281A" w:rsidRDefault="0085281A" w:rsidP="00032423">
      <w:pPr>
        <w:jc w:val="center"/>
      </w:pPr>
    </w:p>
    <w:p w14:paraId="7EFEC8D7" w14:textId="77777777" w:rsidR="0097409B" w:rsidRDefault="0097409B" w:rsidP="00032423">
      <w:pPr>
        <w:jc w:val="center"/>
      </w:pPr>
    </w:p>
    <w:p w14:paraId="0F6BCFD4" w14:textId="77777777" w:rsidR="0097409B" w:rsidRDefault="0097409B" w:rsidP="00032423">
      <w:pPr>
        <w:jc w:val="center"/>
      </w:pPr>
    </w:p>
    <w:p w14:paraId="3610A4E6" w14:textId="77777777" w:rsidR="0097409B" w:rsidRDefault="0097409B" w:rsidP="00032423">
      <w:pPr>
        <w:jc w:val="center"/>
      </w:pPr>
    </w:p>
    <w:p w14:paraId="3792DDD4" w14:textId="77777777" w:rsidR="0097409B" w:rsidRDefault="0097409B" w:rsidP="00032423">
      <w:pPr>
        <w:jc w:val="center"/>
      </w:pPr>
    </w:p>
    <w:p w14:paraId="1854D26E" w14:textId="77777777" w:rsidR="0097409B" w:rsidRDefault="0097409B" w:rsidP="00032423">
      <w:pPr>
        <w:jc w:val="center"/>
      </w:pPr>
    </w:p>
    <w:p w14:paraId="09197339" w14:textId="77777777" w:rsidR="0097409B" w:rsidRDefault="0097409B" w:rsidP="00032423">
      <w:pPr>
        <w:jc w:val="center"/>
      </w:pPr>
    </w:p>
    <w:p w14:paraId="3065FA18" w14:textId="77777777" w:rsidR="0097409B" w:rsidRDefault="0097409B" w:rsidP="00032423">
      <w:pPr>
        <w:jc w:val="center"/>
      </w:pPr>
    </w:p>
    <w:p w14:paraId="533840E3" w14:textId="77777777" w:rsidR="0097409B" w:rsidRDefault="0097409B" w:rsidP="00032423">
      <w:pPr>
        <w:jc w:val="center"/>
      </w:pPr>
    </w:p>
    <w:tbl>
      <w:tblPr>
        <w:tblpPr w:leftFromText="187" w:rightFromText="187" w:horzAnchor="margin" w:tblpXSpec="center" w:tblpY="2881"/>
        <w:tblW w:w="4000" w:type="pct"/>
        <w:tblBorders>
          <w:left w:val="single" w:sz="18" w:space="0" w:color="4F81BD"/>
        </w:tblBorders>
        <w:tblLook w:val="04A0" w:firstRow="1" w:lastRow="0" w:firstColumn="1" w:lastColumn="0" w:noHBand="0" w:noVBand="1"/>
      </w:tblPr>
      <w:tblGrid>
        <w:gridCol w:w="7661"/>
      </w:tblGrid>
      <w:tr w:rsidR="0097409B" w:rsidRPr="004A496D" w14:paraId="0017F076" w14:textId="77777777" w:rsidTr="00995C76">
        <w:tc>
          <w:tcPr>
            <w:tcW w:w="7672" w:type="dxa"/>
          </w:tcPr>
          <w:p w14:paraId="301E19F6" w14:textId="77777777" w:rsidR="0097409B" w:rsidRDefault="0097409B" w:rsidP="00995C76">
            <w:pPr>
              <w:pStyle w:val="NoSpacing"/>
              <w:rPr>
                <w:rFonts w:ascii="Cambria" w:eastAsia="Times New Roman" w:hAnsi="Cambria"/>
                <w:sz w:val="80"/>
                <w:szCs w:val="80"/>
              </w:rPr>
            </w:pPr>
            <w:r w:rsidRPr="004A496D">
              <w:rPr>
                <w:rFonts w:ascii="Cambria" w:eastAsia="Times New Roman" w:hAnsi="Cambria"/>
                <w:sz w:val="80"/>
                <w:szCs w:val="80"/>
              </w:rPr>
              <w:t>Outbreak Smartphone App for iPhone</w:t>
            </w:r>
          </w:p>
          <w:p w14:paraId="0DD6AF83" w14:textId="77777777" w:rsidR="00761EFA" w:rsidRPr="00761EFA" w:rsidRDefault="00786F88" w:rsidP="00FB4277">
            <w:pPr>
              <w:pStyle w:val="NoSpacing"/>
              <w:rPr>
                <w:rFonts w:ascii="Cambria" w:eastAsia="Times New Roman" w:hAnsi="Cambria" w:cs="Times New Roman"/>
                <w:color w:val="4F81BD"/>
              </w:rPr>
            </w:pPr>
            <w:r>
              <w:rPr>
                <w:rFonts w:ascii="Cambria" w:eastAsia="Times New Roman" w:hAnsi="Cambria" w:cs="Times New Roman"/>
                <w:color w:val="000000" w:themeColor="text1"/>
              </w:rPr>
              <w:t>Use Case: Purchase an Item</w:t>
            </w:r>
          </w:p>
        </w:tc>
      </w:tr>
    </w:tbl>
    <w:p w14:paraId="3170975D" w14:textId="77777777" w:rsidR="0097409B" w:rsidRDefault="0097409B" w:rsidP="00032423">
      <w:pPr>
        <w:jc w:val="center"/>
      </w:pPr>
    </w:p>
    <w:p w14:paraId="476BA2FA" w14:textId="77777777" w:rsidR="0097409B" w:rsidRDefault="0097409B" w:rsidP="00032423">
      <w:pPr>
        <w:jc w:val="center"/>
      </w:pPr>
    </w:p>
    <w:p w14:paraId="07583048" w14:textId="77777777" w:rsidR="0097409B" w:rsidRDefault="0097409B" w:rsidP="00032423">
      <w:pPr>
        <w:jc w:val="center"/>
      </w:pPr>
    </w:p>
    <w:p w14:paraId="5D40FD5E" w14:textId="77777777" w:rsidR="0097409B" w:rsidRDefault="0097409B" w:rsidP="00032423">
      <w:pPr>
        <w:jc w:val="center"/>
      </w:pPr>
    </w:p>
    <w:p w14:paraId="2144D65E" w14:textId="77777777" w:rsidR="0097409B" w:rsidRDefault="0097409B" w:rsidP="00032423">
      <w:pPr>
        <w:jc w:val="center"/>
      </w:pPr>
    </w:p>
    <w:p w14:paraId="68E0981B" w14:textId="77777777" w:rsidR="0097409B" w:rsidRDefault="0097409B" w:rsidP="00032423">
      <w:pPr>
        <w:jc w:val="center"/>
      </w:pPr>
    </w:p>
    <w:p w14:paraId="0B383A59" w14:textId="77777777" w:rsidR="0097409B" w:rsidRDefault="0097409B" w:rsidP="00032423">
      <w:pPr>
        <w:jc w:val="center"/>
      </w:pPr>
    </w:p>
    <w:p w14:paraId="07232973" w14:textId="77777777" w:rsidR="0097409B" w:rsidRDefault="0097409B" w:rsidP="00032423">
      <w:pPr>
        <w:jc w:val="center"/>
      </w:pPr>
    </w:p>
    <w:p w14:paraId="6AF9CE55" w14:textId="77777777" w:rsidR="0097409B" w:rsidRDefault="0097409B" w:rsidP="00032423">
      <w:pPr>
        <w:jc w:val="center"/>
      </w:pPr>
    </w:p>
    <w:p w14:paraId="0C6D7D81" w14:textId="77777777" w:rsidR="0097409B" w:rsidRDefault="0097409B" w:rsidP="00032423">
      <w:pPr>
        <w:jc w:val="center"/>
      </w:pPr>
    </w:p>
    <w:p w14:paraId="5F74839F" w14:textId="77777777" w:rsidR="0097409B" w:rsidRDefault="0097409B" w:rsidP="00032423">
      <w:pPr>
        <w:jc w:val="center"/>
      </w:pPr>
    </w:p>
    <w:p w14:paraId="13EA48BA" w14:textId="77777777" w:rsidR="0097409B" w:rsidRDefault="0097409B" w:rsidP="00032423">
      <w:pPr>
        <w:jc w:val="center"/>
      </w:pPr>
    </w:p>
    <w:p w14:paraId="1DF4B282" w14:textId="77777777" w:rsidR="0097409B" w:rsidRDefault="0097409B" w:rsidP="00032423">
      <w:pPr>
        <w:jc w:val="center"/>
      </w:pPr>
    </w:p>
    <w:p w14:paraId="4F70DBC6" w14:textId="77777777" w:rsidR="0097409B" w:rsidRDefault="0097409B" w:rsidP="00032423">
      <w:pPr>
        <w:jc w:val="center"/>
      </w:pPr>
    </w:p>
    <w:p w14:paraId="37AC1DC3" w14:textId="77777777" w:rsidR="0097409B" w:rsidRDefault="0097409B" w:rsidP="00032423">
      <w:pPr>
        <w:jc w:val="center"/>
      </w:pPr>
    </w:p>
    <w:p w14:paraId="60FE8BB8" w14:textId="77777777" w:rsidR="0097409B" w:rsidRDefault="0097409B" w:rsidP="00032423">
      <w:pPr>
        <w:jc w:val="center"/>
      </w:pPr>
    </w:p>
    <w:p w14:paraId="2042EF6E" w14:textId="77777777" w:rsidR="0097409B" w:rsidRDefault="0097409B" w:rsidP="00032423">
      <w:pPr>
        <w:jc w:val="center"/>
      </w:pPr>
    </w:p>
    <w:p w14:paraId="42E823C8" w14:textId="77777777" w:rsidR="0097409B" w:rsidRDefault="0097409B" w:rsidP="00032423">
      <w:pPr>
        <w:jc w:val="center"/>
      </w:pPr>
    </w:p>
    <w:p w14:paraId="5EB17ACF" w14:textId="77777777" w:rsidR="0097409B" w:rsidRDefault="0097409B" w:rsidP="00032423">
      <w:pPr>
        <w:jc w:val="center"/>
      </w:pPr>
    </w:p>
    <w:p w14:paraId="59C13828" w14:textId="77777777" w:rsidR="0097409B" w:rsidRDefault="0097409B" w:rsidP="00032423">
      <w:pPr>
        <w:jc w:val="center"/>
      </w:pPr>
    </w:p>
    <w:p w14:paraId="64943204" w14:textId="77777777" w:rsidR="0097409B" w:rsidRDefault="0097409B" w:rsidP="00032423">
      <w:pPr>
        <w:jc w:val="center"/>
      </w:pPr>
    </w:p>
    <w:p w14:paraId="244FBB57" w14:textId="77777777" w:rsidR="0097409B" w:rsidRDefault="0097409B" w:rsidP="00032423">
      <w:pPr>
        <w:jc w:val="center"/>
      </w:pPr>
    </w:p>
    <w:p w14:paraId="21D2C40F" w14:textId="77777777" w:rsidR="0097409B" w:rsidRDefault="0097409B" w:rsidP="00032423">
      <w:pPr>
        <w:jc w:val="center"/>
      </w:pPr>
    </w:p>
    <w:p w14:paraId="2DB849EB" w14:textId="77777777" w:rsidR="0097409B" w:rsidRDefault="0097409B" w:rsidP="00032423">
      <w:pPr>
        <w:jc w:val="center"/>
      </w:pPr>
    </w:p>
    <w:p w14:paraId="11F88761" w14:textId="77777777" w:rsidR="0097409B" w:rsidRDefault="0097409B" w:rsidP="00032423">
      <w:pPr>
        <w:jc w:val="center"/>
      </w:pPr>
    </w:p>
    <w:p w14:paraId="066E40E6" w14:textId="77777777" w:rsidR="0097409B" w:rsidRDefault="0097409B" w:rsidP="00032423">
      <w:pPr>
        <w:jc w:val="center"/>
      </w:pPr>
    </w:p>
    <w:p w14:paraId="4EBC74EC" w14:textId="77777777" w:rsidR="0097409B" w:rsidRDefault="0097409B" w:rsidP="00032423">
      <w:pPr>
        <w:jc w:val="center"/>
      </w:pPr>
    </w:p>
    <w:p w14:paraId="2EDE5282" w14:textId="77777777" w:rsidR="0097409B" w:rsidRDefault="0097409B" w:rsidP="00032423">
      <w:pPr>
        <w:jc w:val="center"/>
      </w:pPr>
    </w:p>
    <w:p w14:paraId="221017BA" w14:textId="77777777" w:rsidR="00155F18" w:rsidRDefault="00155F18" w:rsidP="008C7FBD">
      <w:r>
        <w:br w:type="page"/>
      </w:r>
    </w:p>
    <w:tbl>
      <w:tblPr>
        <w:tblStyle w:val="TableGrid"/>
        <w:tblW w:w="0" w:type="auto"/>
        <w:tblLook w:val="04A0" w:firstRow="1" w:lastRow="0" w:firstColumn="1" w:lastColumn="0" w:noHBand="0" w:noVBand="1"/>
      </w:tblPr>
      <w:tblGrid>
        <w:gridCol w:w="2394"/>
        <w:gridCol w:w="2394"/>
        <w:gridCol w:w="2394"/>
        <w:gridCol w:w="2394"/>
      </w:tblGrid>
      <w:tr w:rsidR="00F465DD" w:rsidRPr="008850BF" w14:paraId="748196E9" w14:textId="77777777" w:rsidTr="00F465DD">
        <w:tc>
          <w:tcPr>
            <w:tcW w:w="2394" w:type="dxa"/>
          </w:tcPr>
          <w:p w14:paraId="5E6AED85" w14:textId="77777777" w:rsidR="00F465DD" w:rsidRPr="004F1B0F" w:rsidRDefault="00F465DD" w:rsidP="008C7FBD">
            <w:pPr>
              <w:rPr>
                <w:b/>
              </w:rPr>
            </w:pPr>
            <w:r w:rsidRPr="004F1B0F">
              <w:rPr>
                <w:b/>
              </w:rPr>
              <w:lastRenderedPageBreak/>
              <w:t>Date</w:t>
            </w:r>
          </w:p>
        </w:tc>
        <w:tc>
          <w:tcPr>
            <w:tcW w:w="2394" w:type="dxa"/>
          </w:tcPr>
          <w:p w14:paraId="4726F4F0" w14:textId="77777777" w:rsidR="00F465DD" w:rsidRPr="004F1B0F" w:rsidRDefault="00F465DD" w:rsidP="008C7FBD">
            <w:pPr>
              <w:rPr>
                <w:b/>
              </w:rPr>
            </w:pPr>
            <w:r w:rsidRPr="004F1B0F">
              <w:rPr>
                <w:b/>
              </w:rPr>
              <w:t>Version</w:t>
            </w:r>
          </w:p>
        </w:tc>
        <w:tc>
          <w:tcPr>
            <w:tcW w:w="2394" w:type="dxa"/>
          </w:tcPr>
          <w:p w14:paraId="3C8F6B10" w14:textId="77777777" w:rsidR="00F465DD" w:rsidRPr="004F1B0F" w:rsidRDefault="00F465DD" w:rsidP="008C7FBD">
            <w:pPr>
              <w:rPr>
                <w:b/>
              </w:rPr>
            </w:pPr>
            <w:r w:rsidRPr="004F1B0F">
              <w:rPr>
                <w:b/>
              </w:rPr>
              <w:t>Description</w:t>
            </w:r>
          </w:p>
        </w:tc>
        <w:tc>
          <w:tcPr>
            <w:tcW w:w="2394" w:type="dxa"/>
          </w:tcPr>
          <w:p w14:paraId="650B106A" w14:textId="77777777" w:rsidR="00F465DD" w:rsidRPr="004F1B0F" w:rsidRDefault="00F465DD" w:rsidP="008C7FBD">
            <w:pPr>
              <w:rPr>
                <w:b/>
              </w:rPr>
            </w:pPr>
            <w:r w:rsidRPr="004F1B0F">
              <w:rPr>
                <w:b/>
              </w:rPr>
              <w:t>Author</w:t>
            </w:r>
          </w:p>
        </w:tc>
      </w:tr>
      <w:tr w:rsidR="00F465DD" w14:paraId="3D79697C" w14:textId="77777777" w:rsidTr="00F465DD">
        <w:tc>
          <w:tcPr>
            <w:tcW w:w="2394" w:type="dxa"/>
          </w:tcPr>
          <w:p w14:paraId="2A8751C5" w14:textId="77777777" w:rsidR="00F465DD" w:rsidRDefault="002C1A42" w:rsidP="00FC3DB2">
            <w:r>
              <w:t>2</w:t>
            </w:r>
            <w:r w:rsidR="00FC3DB2">
              <w:t>3</w:t>
            </w:r>
            <w:r w:rsidR="00F465DD">
              <w:t>-</w:t>
            </w:r>
            <w:r w:rsidR="002F4B92">
              <w:t>J</w:t>
            </w:r>
            <w:r w:rsidR="00F465DD">
              <w:t>an-12</w:t>
            </w:r>
          </w:p>
        </w:tc>
        <w:tc>
          <w:tcPr>
            <w:tcW w:w="2394" w:type="dxa"/>
          </w:tcPr>
          <w:p w14:paraId="2458C66A" w14:textId="77777777" w:rsidR="00F465DD" w:rsidRDefault="00F465DD" w:rsidP="008C7FBD">
            <w:r>
              <w:t>1.0</w:t>
            </w:r>
          </w:p>
        </w:tc>
        <w:tc>
          <w:tcPr>
            <w:tcW w:w="2394" w:type="dxa"/>
          </w:tcPr>
          <w:p w14:paraId="7CC08DCC" w14:textId="77777777" w:rsidR="00F465DD" w:rsidRDefault="00712C08" w:rsidP="00712C08">
            <w:r>
              <w:t xml:space="preserve">First </w:t>
            </w:r>
            <w:r w:rsidR="00F465DD">
              <w:t>draft</w:t>
            </w:r>
          </w:p>
        </w:tc>
        <w:tc>
          <w:tcPr>
            <w:tcW w:w="2394" w:type="dxa"/>
          </w:tcPr>
          <w:p w14:paraId="020CBB48" w14:textId="77777777" w:rsidR="00F465DD" w:rsidRDefault="00381BF7" w:rsidP="00381BF7">
            <w:r>
              <w:t>Kevin Fauver</w:t>
            </w:r>
          </w:p>
        </w:tc>
      </w:tr>
      <w:tr w:rsidR="00F465DD" w14:paraId="5AF286F1" w14:textId="77777777" w:rsidTr="00F465DD">
        <w:tc>
          <w:tcPr>
            <w:tcW w:w="2394" w:type="dxa"/>
          </w:tcPr>
          <w:p w14:paraId="75D099F4" w14:textId="77777777" w:rsidR="00F465DD" w:rsidRDefault="00CC641F" w:rsidP="008C7FBD">
            <w:r>
              <w:t>28-Jan-12</w:t>
            </w:r>
          </w:p>
        </w:tc>
        <w:tc>
          <w:tcPr>
            <w:tcW w:w="2394" w:type="dxa"/>
          </w:tcPr>
          <w:p w14:paraId="5EAF29AA" w14:textId="77777777" w:rsidR="00F465DD" w:rsidRDefault="00CC641F" w:rsidP="008C7FBD">
            <w:r>
              <w:t>1.1</w:t>
            </w:r>
          </w:p>
        </w:tc>
        <w:tc>
          <w:tcPr>
            <w:tcW w:w="2394" w:type="dxa"/>
          </w:tcPr>
          <w:p w14:paraId="00DE3AB3" w14:textId="77777777" w:rsidR="00F465DD" w:rsidRDefault="00CC641F" w:rsidP="008C7FBD">
            <w:r>
              <w:t>QA Formatting</w:t>
            </w:r>
          </w:p>
        </w:tc>
        <w:tc>
          <w:tcPr>
            <w:tcW w:w="2394" w:type="dxa"/>
          </w:tcPr>
          <w:p w14:paraId="687E93A1" w14:textId="77777777" w:rsidR="00F465DD" w:rsidRDefault="00CC641F" w:rsidP="008412B7">
            <w:r>
              <w:t xml:space="preserve">Sean </w:t>
            </w:r>
            <w:r w:rsidR="008412B7">
              <w:t>M</w:t>
            </w:r>
            <w:r>
              <w:t>arek</w:t>
            </w:r>
          </w:p>
        </w:tc>
      </w:tr>
      <w:tr w:rsidR="00F465DD" w14:paraId="78F9AA42" w14:textId="77777777" w:rsidTr="00F465DD">
        <w:tc>
          <w:tcPr>
            <w:tcW w:w="2394" w:type="dxa"/>
          </w:tcPr>
          <w:p w14:paraId="252FAFBB" w14:textId="77777777" w:rsidR="00F465DD" w:rsidRDefault="00F465DD" w:rsidP="008C7FBD"/>
        </w:tc>
        <w:tc>
          <w:tcPr>
            <w:tcW w:w="2394" w:type="dxa"/>
          </w:tcPr>
          <w:p w14:paraId="31756D27" w14:textId="77777777" w:rsidR="00F465DD" w:rsidRDefault="00F465DD" w:rsidP="008C7FBD"/>
        </w:tc>
        <w:tc>
          <w:tcPr>
            <w:tcW w:w="2394" w:type="dxa"/>
          </w:tcPr>
          <w:p w14:paraId="00E9514E" w14:textId="77777777" w:rsidR="00F465DD" w:rsidRDefault="00F465DD" w:rsidP="008C7FBD"/>
        </w:tc>
        <w:tc>
          <w:tcPr>
            <w:tcW w:w="2394" w:type="dxa"/>
          </w:tcPr>
          <w:p w14:paraId="11E0D28A" w14:textId="77777777" w:rsidR="00F465DD" w:rsidRDefault="00F465DD" w:rsidP="008C7FBD"/>
        </w:tc>
      </w:tr>
    </w:tbl>
    <w:p w14:paraId="1D059F2D" w14:textId="77777777" w:rsidR="00F465DD" w:rsidRDefault="00F465DD" w:rsidP="008C7FBD">
      <w:r>
        <w:br w:type="page"/>
      </w:r>
    </w:p>
    <w:sdt>
      <w:sdtPr>
        <w:rPr>
          <w:rFonts w:ascii="Times New Roman" w:eastAsia="Times New Roman" w:hAnsi="Times New Roman" w:cs="Times New Roman"/>
          <w:b w:val="0"/>
          <w:bCs w:val="0"/>
          <w:color w:val="auto"/>
          <w:sz w:val="20"/>
          <w:szCs w:val="20"/>
          <w:lang w:eastAsia="en-US"/>
        </w:rPr>
        <w:id w:val="-1426339606"/>
        <w:docPartObj>
          <w:docPartGallery w:val="Table of Contents"/>
          <w:docPartUnique/>
        </w:docPartObj>
      </w:sdtPr>
      <w:sdtEndPr>
        <w:rPr>
          <w:noProof/>
        </w:rPr>
      </w:sdtEndPr>
      <w:sdtContent>
        <w:p w14:paraId="7BB84082" w14:textId="77777777" w:rsidR="00CF2D90" w:rsidRPr="00D50577" w:rsidRDefault="00CF2D90">
          <w:pPr>
            <w:pStyle w:val="TOCHeading"/>
            <w:rPr>
              <w:rStyle w:val="Heading1Char"/>
            </w:rPr>
          </w:pPr>
          <w:r w:rsidRPr="00D50577">
            <w:rPr>
              <w:rStyle w:val="Heading1Char"/>
            </w:rPr>
            <w:t>Contents</w:t>
          </w:r>
        </w:p>
        <w:p w14:paraId="668FC026" w14:textId="77777777" w:rsidR="00430A40" w:rsidRDefault="00CF2D90">
          <w:pPr>
            <w:pStyle w:val="TOC1"/>
            <w:tabs>
              <w:tab w:val="left" w:pos="40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15529903" w:history="1">
            <w:r w:rsidR="00430A40" w:rsidRPr="00E469BA">
              <w:rPr>
                <w:rStyle w:val="Hyperlink"/>
                <w:noProof/>
              </w:rPr>
              <w:t>1.</w:t>
            </w:r>
            <w:r w:rsidR="00430A40">
              <w:rPr>
                <w:rFonts w:asciiTheme="minorHAnsi" w:eastAsiaTheme="minorEastAsia" w:hAnsiTheme="minorHAnsi" w:cstheme="minorBidi"/>
                <w:noProof/>
                <w:sz w:val="22"/>
                <w:szCs w:val="22"/>
              </w:rPr>
              <w:tab/>
            </w:r>
            <w:r w:rsidR="00430A40" w:rsidRPr="00E469BA">
              <w:rPr>
                <w:rStyle w:val="Hyperlink"/>
                <w:noProof/>
              </w:rPr>
              <w:t>Populate Store</w:t>
            </w:r>
            <w:r w:rsidR="00430A40">
              <w:rPr>
                <w:noProof/>
                <w:webHidden/>
              </w:rPr>
              <w:tab/>
            </w:r>
            <w:r w:rsidR="00430A40">
              <w:rPr>
                <w:noProof/>
                <w:webHidden/>
              </w:rPr>
              <w:fldChar w:fldCharType="begin"/>
            </w:r>
            <w:r w:rsidR="00430A40">
              <w:rPr>
                <w:noProof/>
                <w:webHidden/>
              </w:rPr>
              <w:instrText xml:space="preserve"> PAGEREF _Toc315529903 \h </w:instrText>
            </w:r>
            <w:r w:rsidR="00430A40">
              <w:rPr>
                <w:noProof/>
                <w:webHidden/>
              </w:rPr>
            </w:r>
            <w:r w:rsidR="00430A40">
              <w:rPr>
                <w:noProof/>
                <w:webHidden/>
              </w:rPr>
              <w:fldChar w:fldCharType="separate"/>
            </w:r>
            <w:r w:rsidR="00430A40">
              <w:rPr>
                <w:noProof/>
                <w:webHidden/>
              </w:rPr>
              <w:t>4</w:t>
            </w:r>
            <w:r w:rsidR="00430A40">
              <w:rPr>
                <w:noProof/>
                <w:webHidden/>
              </w:rPr>
              <w:fldChar w:fldCharType="end"/>
            </w:r>
          </w:hyperlink>
        </w:p>
        <w:p w14:paraId="33CB54A3" w14:textId="77777777" w:rsidR="00430A40" w:rsidRDefault="000D72DE">
          <w:pPr>
            <w:pStyle w:val="TOC2"/>
            <w:tabs>
              <w:tab w:val="left" w:pos="880"/>
              <w:tab w:val="right" w:leader="dot" w:pos="9350"/>
            </w:tabs>
            <w:rPr>
              <w:rFonts w:asciiTheme="minorHAnsi" w:eastAsiaTheme="minorEastAsia" w:hAnsiTheme="minorHAnsi" w:cstheme="minorBidi"/>
              <w:noProof/>
              <w:sz w:val="22"/>
              <w:szCs w:val="22"/>
            </w:rPr>
          </w:pPr>
          <w:hyperlink w:anchor="_Toc315529904" w:history="1">
            <w:r w:rsidR="00430A40" w:rsidRPr="00E469BA">
              <w:rPr>
                <w:rStyle w:val="Hyperlink"/>
                <w:noProof/>
              </w:rPr>
              <w:t>1.1</w:t>
            </w:r>
            <w:r w:rsidR="00430A40">
              <w:rPr>
                <w:rFonts w:asciiTheme="minorHAnsi" w:eastAsiaTheme="minorEastAsia" w:hAnsiTheme="minorHAnsi" w:cstheme="minorBidi"/>
                <w:noProof/>
                <w:sz w:val="22"/>
                <w:szCs w:val="22"/>
              </w:rPr>
              <w:tab/>
            </w:r>
            <w:r w:rsidR="00430A40" w:rsidRPr="00E469BA">
              <w:rPr>
                <w:rStyle w:val="Hyperlink"/>
                <w:noProof/>
              </w:rPr>
              <w:t>Brief Description</w:t>
            </w:r>
            <w:r w:rsidR="00430A40">
              <w:rPr>
                <w:noProof/>
                <w:webHidden/>
              </w:rPr>
              <w:tab/>
            </w:r>
            <w:r w:rsidR="00430A40">
              <w:rPr>
                <w:noProof/>
                <w:webHidden/>
              </w:rPr>
              <w:fldChar w:fldCharType="begin"/>
            </w:r>
            <w:r w:rsidR="00430A40">
              <w:rPr>
                <w:noProof/>
                <w:webHidden/>
              </w:rPr>
              <w:instrText xml:space="preserve"> PAGEREF _Toc315529904 \h </w:instrText>
            </w:r>
            <w:r w:rsidR="00430A40">
              <w:rPr>
                <w:noProof/>
                <w:webHidden/>
              </w:rPr>
            </w:r>
            <w:r w:rsidR="00430A40">
              <w:rPr>
                <w:noProof/>
                <w:webHidden/>
              </w:rPr>
              <w:fldChar w:fldCharType="separate"/>
            </w:r>
            <w:r w:rsidR="00430A40">
              <w:rPr>
                <w:noProof/>
                <w:webHidden/>
              </w:rPr>
              <w:t>4</w:t>
            </w:r>
            <w:r w:rsidR="00430A40">
              <w:rPr>
                <w:noProof/>
                <w:webHidden/>
              </w:rPr>
              <w:fldChar w:fldCharType="end"/>
            </w:r>
          </w:hyperlink>
        </w:p>
        <w:p w14:paraId="1A7ABB19" w14:textId="77777777" w:rsidR="00430A40" w:rsidRDefault="000D72DE">
          <w:pPr>
            <w:pStyle w:val="TOC2"/>
            <w:tabs>
              <w:tab w:val="left" w:pos="880"/>
              <w:tab w:val="right" w:leader="dot" w:pos="9350"/>
            </w:tabs>
            <w:rPr>
              <w:rFonts w:asciiTheme="minorHAnsi" w:eastAsiaTheme="minorEastAsia" w:hAnsiTheme="minorHAnsi" w:cstheme="minorBidi"/>
              <w:noProof/>
              <w:sz w:val="22"/>
              <w:szCs w:val="22"/>
            </w:rPr>
          </w:pPr>
          <w:hyperlink w:anchor="_Toc315529905" w:history="1">
            <w:r w:rsidR="00430A40" w:rsidRPr="00E469BA">
              <w:rPr>
                <w:rStyle w:val="Hyperlink"/>
                <w:noProof/>
              </w:rPr>
              <w:t>1.2</w:t>
            </w:r>
            <w:r w:rsidR="00430A40">
              <w:rPr>
                <w:rFonts w:asciiTheme="minorHAnsi" w:eastAsiaTheme="minorEastAsia" w:hAnsiTheme="minorHAnsi" w:cstheme="minorBidi"/>
                <w:noProof/>
                <w:sz w:val="22"/>
                <w:szCs w:val="22"/>
              </w:rPr>
              <w:tab/>
            </w:r>
            <w:r w:rsidR="00430A40" w:rsidRPr="00E469BA">
              <w:rPr>
                <w:rStyle w:val="Hyperlink"/>
                <w:noProof/>
              </w:rPr>
              <w:t>Requirements Trace**</w:t>
            </w:r>
            <w:r w:rsidR="00430A40">
              <w:rPr>
                <w:noProof/>
                <w:webHidden/>
              </w:rPr>
              <w:tab/>
            </w:r>
            <w:r w:rsidR="00430A40">
              <w:rPr>
                <w:noProof/>
                <w:webHidden/>
              </w:rPr>
              <w:fldChar w:fldCharType="begin"/>
            </w:r>
            <w:r w:rsidR="00430A40">
              <w:rPr>
                <w:noProof/>
                <w:webHidden/>
              </w:rPr>
              <w:instrText xml:space="preserve"> PAGEREF _Toc315529905 \h </w:instrText>
            </w:r>
            <w:r w:rsidR="00430A40">
              <w:rPr>
                <w:noProof/>
                <w:webHidden/>
              </w:rPr>
            </w:r>
            <w:r w:rsidR="00430A40">
              <w:rPr>
                <w:noProof/>
                <w:webHidden/>
              </w:rPr>
              <w:fldChar w:fldCharType="separate"/>
            </w:r>
            <w:r w:rsidR="00430A40">
              <w:rPr>
                <w:noProof/>
                <w:webHidden/>
              </w:rPr>
              <w:t>4</w:t>
            </w:r>
            <w:r w:rsidR="00430A40">
              <w:rPr>
                <w:noProof/>
                <w:webHidden/>
              </w:rPr>
              <w:fldChar w:fldCharType="end"/>
            </w:r>
          </w:hyperlink>
        </w:p>
        <w:p w14:paraId="7168654D" w14:textId="77777777" w:rsidR="00430A40" w:rsidRDefault="000D72DE">
          <w:pPr>
            <w:pStyle w:val="TOC2"/>
            <w:tabs>
              <w:tab w:val="left" w:pos="880"/>
              <w:tab w:val="right" w:leader="dot" w:pos="9350"/>
            </w:tabs>
            <w:rPr>
              <w:rFonts w:asciiTheme="minorHAnsi" w:eastAsiaTheme="minorEastAsia" w:hAnsiTheme="minorHAnsi" w:cstheme="minorBidi"/>
              <w:noProof/>
              <w:sz w:val="22"/>
              <w:szCs w:val="22"/>
            </w:rPr>
          </w:pPr>
          <w:hyperlink w:anchor="_Toc315529906" w:history="1">
            <w:r w:rsidR="00430A40" w:rsidRPr="00E469BA">
              <w:rPr>
                <w:rStyle w:val="Hyperlink"/>
                <w:noProof/>
              </w:rPr>
              <w:t>1.3</w:t>
            </w:r>
            <w:r w:rsidR="00430A40">
              <w:rPr>
                <w:rFonts w:asciiTheme="minorHAnsi" w:eastAsiaTheme="minorEastAsia" w:hAnsiTheme="minorHAnsi" w:cstheme="minorBidi"/>
                <w:noProof/>
                <w:sz w:val="22"/>
                <w:szCs w:val="22"/>
              </w:rPr>
              <w:tab/>
            </w:r>
            <w:r w:rsidR="00430A40" w:rsidRPr="00E469BA">
              <w:rPr>
                <w:rStyle w:val="Hyperlink"/>
                <w:noProof/>
              </w:rPr>
              <w:t>Involved Actors</w:t>
            </w:r>
            <w:r w:rsidR="00430A40">
              <w:rPr>
                <w:noProof/>
                <w:webHidden/>
              </w:rPr>
              <w:tab/>
            </w:r>
            <w:r w:rsidR="00430A40">
              <w:rPr>
                <w:noProof/>
                <w:webHidden/>
              </w:rPr>
              <w:fldChar w:fldCharType="begin"/>
            </w:r>
            <w:r w:rsidR="00430A40">
              <w:rPr>
                <w:noProof/>
                <w:webHidden/>
              </w:rPr>
              <w:instrText xml:space="preserve"> PAGEREF _Toc315529906 \h </w:instrText>
            </w:r>
            <w:r w:rsidR="00430A40">
              <w:rPr>
                <w:noProof/>
                <w:webHidden/>
              </w:rPr>
            </w:r>
            <w:r w:rsidR="00430A40">
              <w:rPr>
                <w:noProof/>
                <w:webHidden/>
              </w:rPr>
              <w:fldChar w:fldCharType="separate"/>
            </w:r>
            <w:r w:rsidR="00430A40">
              <w:rPr>
                <w:noProof/>
                <w:webHidden/>
              </w:rPr>
              <w:t>4</w:t>
            </w:r>
            <w:r w:rsidR="00430A40">
              <w:rPr>
                <w:noProof/>
                <w:webHidden/>
              </w:rPr>
              <w:fldChar w:fldCharType="end"/>
            </w:r>
          </w:hyperlink>
        </w:p>
        <w:p w14:paraId="4D033627" w14:textId="77777777" w:rsidR="00430A40" w:rsidRDefault="000D72DE">
          <w:pPr>
            <w:pStyle w:val="TOC2"/>
            <w:tabs>
              <w:tab w:val="left" w:pos="880"/>
              <w:tab w:val="right" w:leader="dot" w:pos="9350"/>
            </w:tabs>
            <w:rPr>
              <w:rFonts w:asciiTheme="minorHAnsi" w:eastAsiaTheme="minorEastAsia" w:hAnsiTheme="minorHAnsi" w:cstheme="minorBidi"/>
              <w:noProof/>
              <w:sz w:val="22"/>
              <w:szCs w:val="22"/>
            </w:rPr>
          </w:pPr>
          <w:hyperlink w:anchor="_Toc315529907" w:history="1">
            <w:r w:rsidR="00430A40" w:rsidRPr="00E469BA">
              <w:rPr>
                <w:rStyle w:val="Hyperlink"/>
                <w:noProof/>
              </w:rPr>
              <w:t>1.4</w:t>
            </w:r>
            <w:r w:rsidR="00430A40">
              <w:rPr>
                <w:rFonts w:asciiTheme="minorHAnsi" w:eastAsiaTheme="minorEastAsia" w:hAnsiTheme="minorHAnsi" w:cstheme="minorBidi"/>
                <w:noProof/>
                <w:sz w:val="22"/>
                <w:szCs w:val="22"/>
              </w:rPr>
              <w:tab/>
            </w:r>
            <w:r w:rsidR="00430A40" w:rsidRPr="00E469BA">
              <w:rPr>
                <w:rStyle w:val="Hyperlink"/>
                <w:noProof/>
              </w:rPr>
              <w:t>Preconditions</w:t>
            </w:r>
            <w:r w:rsidR="00430A40">
              <w:rPr>
                <w:noProof/>
                <w:webHidden/>
              </w:rPr>
              <w:tab/>
            </w:r>
            <w:r w:rsidR="00430A40">
              <w:rPr>
                <w:noProof/>
                <w:webHidden/>
              </w:rPr>
              <w:fldChar w:fldCharType="begin"/>
            </w:r>
            <w:r w:rsidR="00430A40">
              <w:rPr>
                <w:noProof/>
                <w:webHidden/>
              </w:rPr>
              <w:instrText xml:space="preserve"> PAGEREF _Toc315529907 \h </w:instrText>
            </w:r>
            <w:r w:rsidR="00430A40">
              <w:rPr>
                <w:noProof/>
                <w:webHidden/>
              </w:rPr>
            </w:r>
            <w:r w:rsidR="00430A40">
              <w:rPr>
                <w:noProof/>
                <w:webHidden/>
              </w:rPr>
              <w:fldChar w:fldCharType="separate"/>
            </w:r>
            <w:r w:rsidR="00430A40">
              <w:rPr>
                <w:noProof/>
                <w:webHidden/>
              </w:rPr>
              <w:t>4</w:t>
            </w:r>
            <w:r w:rsidR="00430A40">
              <w:rPr>
                <w:noProof/>
                <w:webHidden/>
              </w:rPr>
              <w:fldChar w:fldCharType="end"/>
            </w:r>
          </w:hyperlink>
        </w:p>
        <w:p w14:paraId="0F4167B0" w14:textId="77777777" w:rsidR="00430A40" w:rsidRDefault="000D72DE">
          <w:pPr>
            <w:pStyle w:val="TOC2"/>
            <w:tabs>
              <w:tab w:val="left" w:pos="880"/>
              <w:tab w:val="right" w:leader="dot" w:pos="9350"/>
            </w:tabs>
            <w:rPr>
              <w:rFonts w:asciiTheme="minorHAnsi" w:eastAsiaTheme="minorEastAsia" w:hAnsiTheme="minorHAnsi" w:cstheme="minorBidi"/>
              <w:noProof/>
              <w:sz w:val="22"/>
              <w:szCs w:val="22"/>
            </w:rPr>
          </w:pPr>
          <w:hyperlink w:anchor="_Toc315529908" w:history="1">
            <w:r w:rsidR="00430A40" w:rsidRPr="00E469BA">
              <w:rPr>
                <w:rStyle w:val="Hyperlink"/>
                <w:noProof/>
              </w:rPr>
              <w:t>1.5</w:t>
            </w:r>
            <w:r w:rsidR="00430A40">
              <w:rPr>
                <w:rFonts w:asciiTheme="minorHAnsi" w:eastAsiaTheme="minorEastAsia" w:hAnsiTheme="minorHAnsi" w:cstheme="minorBidi"/>
                <w:noProof/>
                <w:sz w:val="22"/>
                <w:szCs w:val="22"/>
              </w:rPr>
              <w:tab/>
            </w:r>
            <w:r w:rsidR="00430A40" w:rsidRPr="00E469BA">
              <w:rPr>
                <w:rStyle w:val="Hyperlink"/>
                <w:noProof/>
              </w:rPr>
              <w:t>Post conditions</w:t>
            </w:r>
            <w:r w:rsidR="00430A40">
              <w:rPr>
                <w:noProof/>
                <w:webHidden/>
              </w:rPr>
              <w:tab/>
            </w:r>
            <w:r w:rsidR="00430A40">
              <w:rPr>
                <w:noProof/>
                <w:webHidden/>
              </w:rPr>
              <w:fldChar w:fldCharType="begin"/>
            </w:r>
            <w:r w:rsidR="00430A40">
              <w:rPr>
                <w:noProof/>
                <w:webHidden/>
              </w:rPr>
              <w:instrText xml:space="preserve"> PAGEREF _Toc315529908 \h </w:instrText>
            </w:r>
            <w:r w:rsidR="00430A40">
              <w:rPr>
                <w:noProof/>
                <w:webHidden/>
              </w:rPr>
            </w:r>
            <w:r w:rsidR="00430A40">
              <w:rPr>
                <w:noProof/>
                <w:webHidden/>
              </w:rPr>
              <w:fldChar w:fldCharType="separate"/>
            </w:r>
            <w:r w:rsidR="00430A40">
              <w:rPr>
                <w:noProof/>
                <w:webHidden/>
              </w:rPr>
              <w:t>4</w:t>
            </w:r>
            <w:r w:rsidR="00430A40">
              <w:rPr>
                <w:noProof/>
                <w:webHidden/>
              </w:rPr>
              <w:fldChar w:fldCharType="end"/>
            </w:r>
          </w:hyperlink>
        </w:p>
        <w:p w14:paraId="5B338588" w14:textId="77777777" w:rsidR="00430A40" w:rsidRDefault="000D72DE">
          <w:pPr>
            <w:pStyle w:val="TOC2"/>
            <w:tabs>
              <w:tab w:val="left" w:pos="880"/>
              <w:tab w:val="right" w:leader="dot" w:pos="9350"/>
            </w:tabs>
            <w:rPr>
              <w:rFonts w:asciiTheme="minorHAnsi" w:eastAsiaTheme="minorEastAsia" w:hAnsiTheme="minorHAnsi" w:cstheme="minorBidi"/>
              <w:noProof/>
              <w:sz w:val="22"/>
              <w:szCs w:val="22"/>
            </w:rPr>
          </w:pPr>
          <w:hyperlink w:anchor="_Toc315529909" w:history="1">
            <w:r w:rsidR="00430A40" w:rsidRPr="00E469BA">
              <w:rPr>
                <w:rStyle w:val="Hyperlink"/>
                <w:noProof/>
              </w:rPr>
              <w:t>1.6</w:t>
            </w:r>
            <w:r w:rsidR="00430A40">
              <w:rPr>
                <w:rFonts w:asciiTheme="minorHAnsi" w:eastAsiaTheme="minorEastAsia" w:hAnsiTheme="minorHAnsi" w:cstheme="minorBidi"/>
                <w:noProof/>
                <w:sz w:val="22"/>
                <w:szCs w:val="22"/>
              </w:rPr>
              <w:tab/>
            </w:r>
            <w:r w:rsidR="00430A40" w:rsidRPr="00E469BA">
              <w:rPr>
                <w:rStyle w:val="Hyperlink"/>
                <w:noProof/>
              </w:rPr>
              <w:t>Invariants</w:t>
            </w:r>
            <w:r w:rsidR="00430A40">
              <w:rPr>
                <w:noProof/>
                <w:webHidden/>
              </w:rPr>
              <w:tab/>
            </w:r>
            <w:r w:rsidR="00430A40">
              <w:rPr>
                <w:noProof/>
                <w:webHidden/>
              </w:rPr>
              <w:fldChar w:fldCharType="begin"/>
            </w:r>
            <w:r w:rsidR="00430A40">
              <w:rPr>
                <w:noProof/>
                <w:webHidden/>
              </w:rPr>
              <w:instrText xml:space="preserve"> PAGEREF _Toc315529909 \h </w:instrText>
            </w:r>
            <w:r w:rsidR="00430A40">
              <w:rPr>
                <w:noProof/>
                <w:webHidden/>
              </w:rPr>
            </w:r>
            <w:r w:rsidR="00430A40">
              <w:rPr>
                <w:noProof/>
                <w:webHidden/>
              </w:rPr>
              <w:fldChar w:fldCharType="separate"/>
            </w:r>
            <w:r w:rsidR="00430A40">
              <w:rPr>
                <w:noProof/>
                <w:webHidden/>
              </w:rPr>
              <w:t>4</w:t>
            </w:r>
            <w:r w:rsidR="00430A40">
              <w:rPr>
                <w:noProof/>
                <w:webHidden/>
              </w:rPr>
              <w:fldChar w:fldCharType="end"/>
            </w:r>
          </w:hyperlink>
        </w:p>
        <w:p w14:paraId="62968DE4" w14:textId="77777777" w:rsidR="00430A40" w:rsidRDefault="000D72DE">
          <w:pPr>
            <w:pStyle w:val="TOC1"/>
            <w:tabs>
              <w:tab w:val="left" w:pos="400"/>
              <w:tab w:val="right" w:leader="dot" w:pos="9350"/>
            </w:tabs>
            <w:rPr>
              <w:rFonts w:asciiTheme="minorHAnsi" w:eastAsiaTheme="minorEastAsia" w:hAnsiTheme="minorHAnsi" w:cstheme="minorBidi"/>
              <w:noProof/>
              <w:sz w:val="22"/>
              <w:szCs w:val="22"/>
            </w:rPr>
          </w:pPr>
          <w:hyperlink w:anchor="_Toc315529910" w:history="1">
            <w:r w:rsidR="00430A40" w:rsidRPr="00E469BA">
              <w:rPr>
                <w:rStyle w:val="Hyperlink"/>
                <w:noProof/>
              </w:rPr>
              <w:t>2.</w:t>
            </w:r>
            <w:r w:rsidR="00430A40">
              <w:rPr>
                <w:rFonts w:asciiTheme="minorHAnsi" w:eastAsiaTheme="minorEastAsia" w:hAnsiTheme="minorHAnsi" w:cstheme="minorBidi"/>
                <w:noProof/>
                <w:sz w:val="22"/>
                <w:szCs w:val="22"/>
              </w:rPr>
              <w:tab/>
            </w:r>
            <w:r w:rsidR="00430A40" w:rsidRPr="00E469BA">
              <w:rPr>
                <w:rStyle w:val="Hyperlink"/>
                <w:noProof/>
              </w:rPr>
              <w:t>Flow of Events</w:t>
            </w:r>
            <w:r w:rsidR="00430A40">
              <w:rPr>
                <w:noProof/>
                <w:webHidden/>
              </w:rPr>
              <w:tab/>
            </w:r>
            <w:r w:rsidR="00430A40">
              <w:rPr>
                <w:noProof/>
                <w:webHidden/>
              </w:rPr>
              <w:fldChar w:fldCharType="begin"/>
            </w:r>
            <w:r w:rsidR="00430A40">
              <w:rPr>
                <w:noProof/>
                <w:webHidden/>
              </w:rPr>
              <w:instrText xml:space="preserve"> PAGEREF _Toc315529910 \h </w:instrText>
            </w:r>
            <w:r w:rsidR="00430A40">
              <w:rPr>
                <w:noProof/>
                <w:webHidden/>
              </w:rPr>
            </w:r>
            <w:r w:rsidR="00430A40">
              <w:rPr>
                <w:noProof/>
                <w:webHidden/>
              </w:rPr>
              <w:fldChar w:fldCharType="separate"/>
            </w:r>
            <w:r w:rsidR="00430A40">
              <w:rPr>
                <w:noProof/>
                <w:webHidden/>
              </w:rPr>
              <w:t>5</w:t>
            </w:r>
            <w:r w:rsidR="00430A40">
              <w:rPr>
                <w:noProof/>
                <w:webHidden/>
              </w:rPr>
              <w:fldChar w:fldCharType="end"/>
            </w:r>
          </w:hyperlink>
        </w:p>
        <w:p w14:paraId="44CE5BB7" w14:textId="77777777" w:rsidR="00430A40" w:rsidRDefault="000D72DE">
          <w:pPr>
            <w:pStyle w:val="TOC2"/>
            <w:tabs>
              <w:tab w:val="left" w:pos="880"/>
              <w:tab w:val="right" w:leader="dot" w:pos="9350"/>
            </w:tabs>
            <w:rPr>
              <w:rFonts w:asciiTheme="minorHAnsi" w:eastAsiaTheme="minorEastAsia" w:hAnsiTheme="minorHAnsi" w:cstheme="minorBidi"/>
              <w:noProof/>
              <w:sz w:val="22"/>
              <w:szCs w:val="22"/>
            </w:rPr>
          </w:pPr>
          <w:hyperlink w:anchor="_Toc315529911" w:history="1">
            <w:r w:rsidR="00430A40" w:rsidRPr="00E469BA">
              <w:rPr>
                <w:rStyle w:val="Hyperlink"/>
                <w:noProof/>
              </w:rPr>
              <w:t>2.1</w:t>
            </w:r>
            <w:r w:rsidR="00430A40">
              <w:rPr>
                <w:rFonts w:asciiTheme="minorHAnsi" w:eastAsiaTheme="minorEastAsia" w:hAnsiTheme="minorHAnsi" w:cstheme="minorBidi"/>
                <w:noProof/>
                <w:sz w:val="22"/>
                <w:szCs w:val="22"/>
              </w:rPr>
              <w:tab/>
            </w:r>
            <w:r w:rsidR="00430A40" w:rsidRPr="00E469BA">
              <w:rPr>
                <w:rStyle w:val="Hyperlink"/>
                <w:noProof/>
              </w:rPr>
              <w:t>Basic Flow</w:t>
            </w:r>
            <w:r w:rsidR="00430A40">
              <w:rPr>
                <w:noProof/>
                <w:webHidden/>
              </w:rPr>
              <w:tab/>
            </w:r>
            <w:r w:rsidR="00430A40">
              <w:rPr>
                <w:noProof/>
                <w:webHidden/>
              </w:rPr>
              <w:fldChar w:fldCharType="begin"/>
            </w:r>
            <w:r w:rsidR="00430A40">
              <w:rPr>
                <w:noProof/>
                <w:webHidden/>
              </w:rPr>
              <w:instrText xml:space="preserve"> PAGEREF _Toc315529911 \h </w:instrText>
            </w:r>
            <w:r w:rsidR="00430A40">
              <w:rPr>
                <w:noProof/>
                <w:webHidden/>
              </w:rPr>
            </w:r>
            <w:r w:rsidR="00430A40">
              <w:rPr>
                <w:noProof/>
                <w:webHidden/>
              </w:rPr>
              <w:fldChar w:fldCharType="separate"/>
            </w:r>
            <w:r w:rsidR="00430A40">
              <w:rPr>
                <w:noProof/>
                <w:webHidden/>
              </w:rPr>
              <w:t>5</w:t>
            </w:r>
            <w:r w:rsidR="00430A40">
              <w:rPr>
                <w:noProof/>
                <w:webHidden/>
              </w:rPr>
              <w:fldChar w:fldCharType="end"/>
            </w:r>
          </w:hyperlink>
        </w:p>
        <w:p w14:paraId="3BA146EF" w14:textId="77777777" w:rsidR="00430A40" w:rsidRDefault="000D72DE">
          <w:pPr>
            <w:pStyle w:val="TOC1"/>
            <w:tabs>
              <w:tab w:val="left" w:pos="400"/>
              <w:tab w:val="right" w:leader="dot" w:pos="9350"/>
            </w:tabs>
            <w:rPr>
              <w:rFonts w:asciiTheme="minorHAnsi" w:eastAsiaTheme="minorEastAsia" w:hAnsiTheme="minorHAnsi" w:cstheme="minorBidi"/>
              <w:noProof/>
              <w:sz w:val="22"/>
              <w:szCs w:val="22"/>
            </w:rPr>
          </w:pPr>
          <w:hyperlink w:anchor="_Toc315529912" w:history="1">
            <w:r w:rsidR="00430A40" w:rsidRPr="00E469BA">
              <w:rPr>
                <w:rStyle w:val="Hyperlink"/>
                <w:noProof/>
              </w:rPr>
              <w:t>3.</w:t>
            </w:r>
            <w:r w:rsidR="00430A40">
              <w:rPr>
                <w:rFonts w:asciiTheme="minorHAnsi" w:eastAsiaTheme="minorEastAsia" w:hAnsiTheme="minorHAnsi" w:cstheme="minorBidi"/>
                <w:noProof/>
                <w:sz w:val="22"/>
                <w:szCs w:val="22"/>
              </w:rPr>
              <w:tab/>
            </w:r>
            <w:r w:rsidR="00430A40" w:rsidRPr="00E469BA">
              <w:rPr>
                <w:rStyle w:val="Hyperlink"/>
                <w:noProof/>
              </w:rPr>
              <w:t>Extension Points – None</w:t>
            </w:r>
            <w:r w:rsidR="00430A40">
              <w:rPr>
                <w:noProof/>
                <w:webHidden/>
              </w:rPr>
              <w:tab/>
            </w:r>
            <w:r w:rsidR="00430A40">
              <w:rPr>
                <w:noProof/>
                <w:webHidden/>
              </w:rPr>
              <w:fldChar w:fldCharType="begin"/>
            </w:r>
            <w:r w:rsidR="00430A40">
              <w:rPr>
                <w:noProof/>
                <w:webHidden/>
              </w:rPr>
              <w:instrText xml:space="preserve"> PAGEREF _Toc315529912 \h </w:instrText>
            </w:r>
            <w:r w:rsidR="00430A40">
              <w:rPr>
                <w:noProof/>
                <w:webHidden/>
              </w:rPr>
            </w:r>
            <w:r w:rsidR="00430A40">
              <w:rPr>
                <w:noProof/>
                <w:webHidden/>
              </w:rPr>
              <w:fldChar w:fldCharType="separate"/>
            </w:r>
            <w:r w:rsidR="00430A40">
              <w:rPr>
                <w:noProof/>
                <w:webHidden/>
              </w:rPr>
              <w:t>5</w:t>
            </w:r>
            <w:r w:rsidR="00430A40">
              <w:rPr>
                <w:noProof/>
                <w:webHidden/>
              </w:rPr>
              <w:fldChar w:fldCharType="end"/>
            </w:r>
          </w:hyperlink>
        </w:p>
        <w:p w14:paraId="352B154B" w14:textId="77777777" w:rsidR="00430A40" w:rsidRDefault="000D72DE">
          <w:pPr>
            <w:pStyle w:val="TOC1"/>
            <w:tabs>
              <w:tab w:val="left" w:pos="400"/>
              <w:tab w:val="right" w:leader="dot" w:pos="9350"/>
            </w:tabs>
            <w:rPr>
              <w:rFonts w:asciiTheme="minorHAnsi" w:eastAsiaTheme="minorEastAsia" w:hAnsiTheme="minorHAnsi" w:cstheme="minorBidi"/>
              <w:noProof/>
              <w:sz w:val="22"/>
              <w:szCs w:val="22"/>
            </w:rPr>
          </w:pPr>
          <w:hyperlink w:anchor="_Toc315529913" w:history="1">
            <w:r w:rsidR="00430A40" w:rsidRPr="00E469BA">
              <w:rPr>
                <w:rStyle w:val="Hyperlink"/>
                <w:noProof/>
              </w:rPr>
              <w:t>4.</w:t>
            </w:r>
            <w:r w:rsidR="00430A40">
              <w:rPr>
                <w:rFonts w:asciiTheme="minorHAnsi" w:eastAsiaTheme="minorEastAsia" w:hAnsiTheme="minorHAnsi" w:cstheme="minorBidi"/>
                <w:noProof/>
                <w:sz w:val="22"/>
                <w:szCs w:val="22"/>
              </w:rPr>
              <w:tab/>
            </w:r>
            <w:r w:rsidR="00430A40" w:rsidRPr="00E469BA">
              <w:rPr>
                <w:rStyle w:val="Hyperlink"/>
                <w:noProof/>
              </w:rPr>
              <w:t>Scenarios</w:t>
            </w:r>
            <w:r w:rsidR="00430A40">
              <w:rPr>
                <w:noProof/>
                <w:webHidden/>
              </w:rPr>
              <w:tab/>
            </w:r>
            <w:r w:rsidR="00430A40">
              <w:rPr>
                <w:noProof/>
                <w:webHidden/>
              </w:rPr>
              <w:fldChar w:fldCharType="begin"/>
            </w:r>
            <w:r w:rsidR="00430A40">
              <w:rPr>
                <w:noProof/>
                <w:webHidden/>
              </w:rPr>
              <w:instrText xml:space="preserve"> PAGEREF _Toc315529913 \h </w:instrText>
            </w:r>
            <w:r w:rsidR="00430A40">
              <w:rPr>
                <w:noProof/>
                <w:webHidden/>
              </w:rPr>
            </w:r>
            <w:r w:rsidR="00430A40">
              <w:rPr>
                <w:noProof/>
                <w:webHidden/>
              </w:rPr>
              <w:fldChar w:fldCharType="separate"/>
            </w:r>
            <w:r w:rsidR="00430A40">
              <w:rPr>
                <w:noProof/>
                <w:webHidden/>
              </w:rPr>
              <w:t>5</w:t>
            </w:r>
            <w:r w:rsidR="00430A40">
              <w:rPr>
                <w:noProof/>
                <w:webHidden/>
              </w:rPr>
              <w:fldChar w:fldCharType="end"/>
            </w:r>
          </w:hyperlink>
        </w:p>
        <w:p w14:paraId="50DCA940" w14:textId="77777777" w:rsidR="00430A40" w:rsidRDefault="000D72DE">
          <w:pPr>
            <w:pStyle w:val="TOC2"/>
            <w:tabs>
              <w:tab w:val="left" w:pos="880"/>
              <w:tab w:val="right" w:leader="dot" w:pos="9350"/>
            </w:tabs>
            <w:rPr>
              <w:rFonts w:asciiTheme="minorHAnsi" w:eastAsiaTheme="minorEastAsia" w:hAnsiTheme="minorHAnsi" w:cstheme="minorBidi"/>
              <w:noProof/>
              <w:sz w:val="22"/>
              <w:szCs w:val="22"/>
            </w:rPr>
          </w:pPr>
          <w:hyperlink w:anchor="_Toc315529914" w:history="1">
            <w:r w:rsidR="00430A40" w:rsidRPr="00E469BA">
              <w:rPr>
                <w:rStyle w:val="Hyperlink"/>
                <w:noProof/>
              </w:rPr>
              <w:t>4.1</w:t>
            </w:r>
            <w:r w:rsidR="00430A40">
              <w:rPr>
                <w:rFonts w:asciiTheme="minorHAnsi" w:eastAsiaTheme="minorEastAsia" w:hAnsiTheme="minorHAnsi" w:cstheme="minorBidi"/>
                <w:noProof/>
                <w:sz w:val="22"/>
                <w:szCs w:val="22"/>
              </w:rPr>
              <w:tab/>
            </w:r>
            <w:r w:rsidR="00430A40" w:rsidRPr="00E469BA">
              <w:rPr>
                <w:rStyle w:val="Hyperlink"/>
                <w:noProof/>
              </w:rPr>
              <w:t>Happy Day</w:t>
            </w:r>
            <w:r w:rsidR="00430A40">
              <w:rPr>
                <w:noProof/>
                <w:webHidden/>
              </w:rPr>
              <w:tab/>
            </w:r>
            <w:r w:rsidR="00430A40">
              <w:rPr>
                <w:noProof/>
                <w:webHidden/>
              </w:rPr>
              <w:fldChar w:fldCharType="begin"/>
            </w:r>
            <w:r w:rsidR="00430A40">
              <w:rPr>
                <w:noProof/>
                <w:webHidden/>
              </w:rPr>
              <w:instrText xml:space="preserve"> PAGEREF _Toc315529914 \h </w:instrText>
            </w:r>
            <w:r w:rsidR="00430A40">
              <w:rPr>
                <w:noProof/>
                <w:webHidden/>
              </w:rPr>
            </w:r>
            <w:r w:rsidR="00430A40">
              <w:rPr>
                <w:noProof/>
                <w:webHidden/>
              </w:rPr>
              <w:fldChar w:fldCharType="separate"/>
            </w:r>
            <w:r w:rsidR="00430A40">
              <w:rPr>
                <w:noProof/>
                <w:webHidden/>
              </w:rPr>
              <w:t>5</w:t>
            </w:r>
            <w:r w:rsidR="00430A40">
              <w:rPr>
                <w:noProof/>
                <w:webHidden/>
              </w:rPr>
              <w:fldChar w:fldCharType="end"/>
            </w:r>
          </w:hyperlink>
        </w:p>
        <w:p w14:paraId="3C55CF45" w14:textId="77777777" w:rsidR="00430A40" w:rsidRDefault="000D72DE">
          <w:pPr>
            <w:pStyle w:val="TOC2"/>
            <w:tabs>
              <w:tab w:val="left" w:pos="880"/>
              <w:tab w:val="right" w:leader="dot" w:pos="9350"/>
            </w:tabs>
            <w:rPr>
              <w:rFonts w:asciiTheme="minorHAnsi" w:eastAsiaTheme="minorEastAsia" w:hAnsiTheme="minorHAnsi" w:cstheme="minorBidi"/>
              <w:noProof/>
              <w:sz w:val="22"/>
              <w:szCs w:val="22"/>
            </w:rPr>
          </w:pPr>
          <w:hyperlink w:anchor="_Toc315529915" w:history="1">
            <w:r w:rsidR="00430A40" w:rsidRPr="00E469BA">
              <w:rPr>
                <w:rStyle w:val="Hyperlink"/>
                <w:noProof/>
              </w:rPr>
              <w:t>4.2</w:t>
            </w:r>
            <w:r w:rsidR="00430A40">
              <w:rPr>
                <w:rFonts w:asciiTheme="minorHAnsi" w:eastAsiaTheme="minorEastAsia" w:hAnsiTheme="minorHAnsi" w:cstheme="minorBidi"/>
                <w:noProof/>
                <w:sz w:val="22"/>
                <w:szCs w:val="22"/>
              </w:rPr>
              <w:tab/>
            </w:r>
            <w:r w:rsidR="00430A40" w:rsidRPr="00E469BA">
              <w:rPr>
                <w:rStyle w:val="Hyperlink"/>
                <w:noProof/>
              </w:rPr>
              <w:t>Rainy Day 1 – Inventory doesn’t add item</w:t>
            </w:r>
            <w:r w:rsidR="00430A40">
              <w:rPr>
                <w:noProof/>
                <w:webHidden/>
              </w:rPr>
              <w:tab/>
            </w:r>
            <w:r w:rsidR="00430A40">
              <w:rPr>
                <w:noProof/>
                <w:webHidden/>
              </w:rPr>
              <w:fldChar w:fldCharType="begin"/>
            </w:r>
            <w:r w:rsidR="00430A40">
              <w:rPr>
                <w:noProof/>
                <w:webHidden/>
              </w:rPr>
              <w:instrText xml:space="preserve"> PAGEREF _Toc315529915 \h </w:instrText>
            </w:r>
            <w:r w:rsidR="00430A40">
              <w:rPr>
                <w:noProof/>
                <w:webHidden/>
              </w:rPr>
            </w:r>
            <w:r w:rsidR="00430A40">
              <w:rPr>
                <w:noProof/>
                <w:webHidden/>
              </w:rPr>
              <w:fldChar w:fldCharType="separate"/>
            </w:r>
            <w:r w:rsidR="00430A40">
              <w:rPr>
                <w:noProof/>
                <w:webHidden/>
              </w:rPr>
              <w:t>6</w:t>
            </w:r>
            <w:r w:rsidR="00430A40">
              <w:rPr>
                <w:noProof/>
                <w:webHidden/>
              </w:rPr>
              <w:fldChar w:fldCharType="end"/>
            </w:r>
          </w:hyperlink>
        </w:p>
        <w:p w14:paraId="42FD6DCC" w14:textId="77777777" w:rsidR="00430A40" w:rsidRDefault="000D72DE">
          <w:pPr>
            <w:pStyle w:val="TOC2"/>
            <w:tabs>
              <w:tab w:val="left" w:pos="880"/>
              <w:tab w:val="right" w:leader="dot" w:pos="9350"/>
            </w:tabs>
            <w:rPr>
              <w:rFonts w:asciiTheme="minorHAnsi" w:eastAsiaTheme="minorEastAsia" w:hAnsiTheme="minorHAnsi" w:cstheme="minorBidi"/>
              <w:noProof/>
              <w:sz w:val="22"/>
              <w:szCs w:val="22"/>
            </w:rPr>
          </w:pPr>
          <w:hyperlink w:anchor="_Toc315529916" w:history="1">
            <w:r w:rsidR="00430A40" w:rsidRPr="00E469BA">
              <w:rPr>
                <w:rStyle w:val="Hyperlink"/>
                <w:noProof/>
              </w:rPr>
              <w:t>4.3</w:t>
            </w:r>
            <w:r w:rsidR="00430A40">
              <w:rPr>
                <w:rFonts w:asciiTheme="minorHAnsi" w:eastAsiaTheme="minorEastAsia" w:hAnsiTheme="minorHAnsi" w:cstheme="minorBidi"/>
                <w:noProof/>
                <w:sz w:val="22"/>
                <w:szCs w:val="22"/>
              </w:rPr>
              <w:tab/>
            </w:r>
            <w:r w:rsidR="00430A40" w:rsidRPr="00E469BA">
              <w:rPr>
                <w:rStyle w:val="Hyperlink"/>
                <w:noProof/>
              </w:rPr>
              <w:t>Rainy Day 2 – Store allows purchase despite lock feature</w:t>
            </w:r>
            <w:r w:rsidR="00430A40">
              <w:rPr>
                <w:noProof/>
                <w:webHidden/>
              </w:rPr>
              <w:tab/>
            </w:r>
            <w:r w:rsidR="00430A40">
              <w:rPr>
                <w:noProof/>
                <w:webHidden/>
              </w:rPr>
              <w:fldChar w:fldCharType="begin"/>
            </w:r>
            <w:r w:rsidR="00430A40">
              <w:rPr>
                <w:noProof/>
                <w:webHidden/>
              </w:rPr>
              <w:instrText xml:space="preserve"> PAGEREF _Toc315529916 \h </w:instrText>
            </w:r>
            <w:r w:rsidR="00430A40">
              <w:rPr>
                <w:noProof/>
                <w:webHidden/>
              </w:rPr>
            </w:r>
            <w:r w:rsidR="00430A40">
              <w:rPr>
                <w:noProof/>
                <w:webHidden/>
              </w:rPr>
              <w:fldChar w:fldCharType="separate"/>
            </w:r>
            <w:r w:rsidR="00430A40">
              <w:rPr>
                <w:noProof/>
                <w:webHidden/>
              </w:rPr>
              <w:t>6</w:t>
            </w:r>
            <w:r w:rsidR="00430A40">
              <w:rPr>
                <w:noProof/>
                <w:webHidden/>
              </w:rPr>
              <w:fldChar w:fldCharType="end"/>
            </w:r>
          </w:hyperlink>
        </w:p>
        <w:p w14:paraId="0F69FBE3" w14:textId="77777777" w:rsidR="00430A40" w:rsidRDefault="000D72DE">
          <w:pPr>
            <w:pStyle w:val="TOC2"/>
            <w:tabs>
              <w:tab w:val="left" w:pos="880"/>
              <w:tab w:val="right" w:leader="dot" w:pos="9350"/>
            </w:tabs>
            <w:rPr>
              <w:rFonts w:asciiTheme="minorHAnsi" w:eastAsiaTheme="minorEastAsia" w:hAnsiTheme="minorHAnsi" w:cstheme="minorBidi"/>
              <w:noProof/>
              <w:sz w:val="22"/>
              <w:szCs w:val="22"/>
            </w:rPr>
          </w:pPr>
          <w:hyperlink w:anchor="_Toc315529917" w:history="1">
            <w:r w:rsidR="00430A40" w:rsidRPr="00E469BA">
              <w:rPr>
                <w:rStyle w:val="Hyperlink"/>
                <w:noProof/>
              </w:rPr>
              <w:t>4.4</w:t>
            </w:r>
            <w:r w:rsidR="00430A40">
              <w:rPr>
                <w:rFonts w:asciiTheme="minorHAnsi" w:eastAsiaTheme="minorEastAsia" w:hAnsiTheme="minorHAnsi" w:cstheme="minorBidi"/>
                <w:noProof/>
                <w:sz w:val="22"/>
                <w:szCs w:val="22"/>
              </w:rPr>
              <w:tab/>
            </w:r>
            <w:r w:rsidR="00430A40" w:rsidRPr="00E469BA">
              <w:rPr>
                <w:rStyle w:val="Hyperlink"/>
                <w:noProof/>
              </w:rPr>
              <w:t>Rainy Day 4 – Store allows purchase with less than required amount to purchase item</w:t>
            </w:r>
            <w:r w:rsidR="00430A40">
              <w:rPr>
                <w:noProof/>
                <w:webHidden/>
              </w:rPr>
              <w:tab/>
            </w:r>
            <w:r w:rsidR="00430A40">
              <w:rPr>
                <w:noProof/>
                <w:webHidden/>
              </w:rPr>
              <w:fldChar w:fldCharType="begin"/>
            </w:r>
            <w:r w:rsidR="00430A40">
              <w:rPr>
                <w:noProof/>
                <w:webHidden/>
              </w:rPr>
              <w:instrText xml:space="preserve"> PAGEREF _Toc315529917 \h </w:instrText>
            </w:r>
            <w:r w:rsidR="00430A40">
              <w:rPr>
                <w:noProof/>
                <w:webHidden/>
              </w:rPr>
            </w:r>
            <w:r w:rsidR="00430A40">
              <w:rPr>
                <w:noProof/>
                <w:webHidden/>
              </w:rPr>
              <w:fldChar w:fldCharType="separate"/>
            </w:r>
            <w:r w:rsidR="00430A40">
              <w:rPr>
                <w:noProof/>
                <w:webHidden/>
              </w:rPr>
              <w:t>7</w:t>
            </w:r>
            <w:r w:rsidR="00430A40">
              <w:rPr>
                <w:noProof/>
                <w:webHidden/>
              </w:rPr>
              <w:fldChar w:fldCharType="end"/>
            </w:r>
          </w:hyperlink>
        </w:p>
        <w:p w14:paraId="6FF0DF98" w14:textId="77777777" w:rsidR="00CF2D90" w:rsidRDefault="00CF2D90">
          <w:r>
            <w:rPr>
              <w:b/>
              <w:bCs/>
              <w:noProof/>
            </w:rPr>
            <w:fldChar w:fldCharType="end"/>
          </w:r>
        </w:p>
      </w:sdtContent>
    </w:sdt>
    <w:p w14:paraId="06BEC9E6" w14:textId="77777777" w:rsidR="00CF2D90" w:rsidRDefault="00CF2D90" w:rsidP="008C7FBD"/>
    <w:p w14:paraId="605443CF" w14:textId="77777777" w:rsidR="00930062" w:rsidRDefault="00930062">
      <w:pPr>
        <w:widowControl/>
        <w:spacing w:line="240" w:lineRule="auto"/>
      </w:pPr>
      <w:r>
        <w:br w:type="page"/>
      </w:r>
    </w:p>
    <w:p w14:paraId="1BBA5270" w14:textId="77777777" w:rsidR="00DD3800" w:rsidRDefault="007502B6" w:rsidP="002D6621">
      <w:pPr>
        <w:pStyle w:val="Title"/>
      </w:pPr>
      <w:r>
        <w:lastRenderedPageBreak/>
        <w:t>Use Case: Pu</w:t>
      </w:r>
      <w:r w:rsidR="00CF6FB7">
        <w:t>r</w:t>
      </w:r>
      <w:r>
        <w:t>chase an Item</w:t>
      </w:r>
    </w:p>
    <w:p w14:paraId="55F95E4A" w14:textId="77777777" w:rsidR="004D02BF" w:rsidRDefault="004D02BF" w:rsidP="000C5F8D">
      <w:pPr>
        <w:pStyle w:val="Heading1"/>
      </w:pPr>
      <w:bookmarkStart w:id="0" w:name="_Toc315529903"/>
      <w:r>
        <w:t>Populate Store</w:t>
      </w:r>
      <w:bookmarkEnd w:id="0"/>
    </w:p>
    <w:p w14:paraId="5AA32149" w14:textId="77777777" w:rsidR="004D02BF" w:rsidRDefault="004D02BF" w:rsidP="00631BB9">
      <w:pPr>
        <w:pStyle w:val="Heading2"/>
      </w:pPr>
      <w:bookmarkStart w:id="1" w:name="_Toc315529904"/>
      <w:r>
        <w:t>Brief Description</w:t>
      </w:r>
      <w:bookmarkEnd w:id="1"/>
    </w:p>
    <w:p w14:paraId="3F40D6A5" w14:textId="77777777" w:rsidR="004D02BF" w:rsidRDefault="004D02BF" w:rsidP="004D02BF">
      <w:pPr>
        <w:pStyle w:val="BodyText"/>
      </w:pPr>
      <w:r>
        <w:t>This use case allows the iOS user to purchase an item from the “store” section of the application. The system needs to check if the item is available for purchase. Once the system finds that it is possible for the item to be purchased, the system needs to make sure the funds are available. Once all appropriate checks are completed and passed, the user will then have the item in their inventory.</w:t>
      </w:r>
    </w:p>
    <w:p w14:paraId="35774BB6" w14:textId="77777777" w:rsidR="004D02BF" w:rsidRDefault="004D02BF" w:rsidP="004D02BF">
      <w:pPr>
        <w:pStyle w:val="BodyText"/>
      </w:pPr>
    </w:p>
    <w:p w14:paraId="3CA061CE" w14:textId="77777777" w:rsidR="004D02BF" w:rsidRDefault="004D02BF" w:rsidP="00631BB9">
      <w:pPr>
        <w:pStyle w:val="Heading2"/>
      </w:pPr>
      <w:bookmarkStart w:id="2" w:name="_Toc315529905"/>
      <w:r>
        <w:t>Requirements Trace</w:t>
      </w:r>
      <w:bookmarkEnd w:id="2"/>
    </w:p>
    <w:p w14:paraId="6FD4E9C2" w14:textId="77777777" w:rsidR="004D02BF" w:rsidRDefault="000D72DE" w:rsidP="004D02BF">
      <w:pPr>
        <w:pStyle w:val="BodyText"/>
      </w:pPr>
      <w:r>
        <w:t>7</w:t>
      </w:r>
      <w:bookmarkStart w:id="3" w:name="_GoBack"/>
      <w:bookmarkEnd w:id="3"/>
    </w:p>
    <w:p w14:paraId="5618B415" w14:textId="77777777" w:rsidR="004D02BF" w:rsidRDefault="004D02BF" w:rsidP="008D0E35">
      <w:pPr>
        <w:pStyle w:val="Heading2"/>
      </w:pPr>
      <w:bookmarkStart w:id="4" w:name="_Toc315529906"/>
      <w:r>
        <w:t>Involved Actors</w:t>
      </w:r>
      <w:bookmarkEnd w:id="4"/>
    </w:p>
    <w:p w14:paraId="0CC1662B" w14:textId="77777777" w:rsidR="004D02BF" w:rsidRDefault="004D02BF" w:rsidP="004D02BF">
      <w:pPr>
        <w:pStyle w:val="BodyText"/>
      </w:pPr>
      <w:r>
        <w:t>iOS User</w:t>
      </w:r>
    </w:p>
    <w:p w14:paraId="72793F9B" w14:textId="77777777" w:rsidR="004D02BF" w:rsidRDefault="004D02BF" w:rsidP="004D02BF">
      <w:pPr>
        <w:pStyle w:val="BodyText"/>
      </w:pPr>
    </w:p>
    <w:p w14:paraId="308A2228" w14:textId="77777777" w:rsidR="004D02BF" w:rsidRDefault="004D02BF" w:rsidP="008D0E35">
      <w:pPr>
        <w:pStyle w:val="Heading2"/>
      </w:pPr>
      <w:bookmarkStart w:id="5" w:name="_Toc315529907"/>
      <w:r>
        <w:t>Preconditions</w:t>
      </w:r>
      <w:bookmarkEnd w:id="5"/>
    </w:p>
    <w:p w14:paraId="3E4D3452" w14:textId="77777777" w:rsidR="004D02BF" w:rsidRDefault="004D02BF" w:rsidP="004D02BF">
      <w:pPr>
        <w:pStyle w:val="BodyText"/>
      </w:pPr>
      <w:r>
        <w:t>The store is populated with items</w:t>
      </w:r>
    </w:p>
    <w:p w14:paraId="32DCF4D2" w14:textId="77777777" w:rsidR="004D02BF" w:rsidRDefault="004D02BF" w:rsidP="004D02BF">
      <w:pPr>
        <w:pStyle w:val="BodyText"/>
      </w:pPr>
    </w:p>
    <w:p w14:paraId="61A8FD9F" w14:textId="77777777" w:rsidR="004D02BF" w:rsidRDefault="004D02BF" w:rsidP="008D0E35">
      <w:pPr>
        <w:pStyle w:val="Heading2"/>
      </w:pPr>
      <w:bookmarkStart w:id="6" w:name="_Toc315529908"/>
      <w:r>
        <w:t>Post conditions</w:t>
      </w:r>
      <w:bookmarkEnd w:id="6"/>
    </w:p>
    <w:p w14:paraId="2B1694BB" w14:textId="77777777" w:rsidR="004D02BF" w:rsidRDefault="004D02BF" w:rsidP="004D02BF">
      <w:pPr>
        <w:pStyle w:val="BodyText"/>
      </w:pPr>
      <w:r>
        <w:t>The iOS user has the item (or a multiplier of the item) in their inventory</w:t>
      </w:r>
    </w:p>
    <w:p w14:paraId="1C5486DA" w14:textId="77777777" w:rsidR="004D02BF" w:rsidRDefault="004D02BF" w:rsidP="004D02BF">
      <w:pPr>
        <w:pStyle w:val="BodyText"/>
      </w:pPr>
    </w:p>
    <w:p w14:paraId="71C62685" w14:textId="77777777" w:rsidR="004D02BF" w:rsidRDefault="004D02BF" w:rsidP="008D0E35">
      <w:pPr>
        <w:pStyle w:val="Heading2"/>
      </w:pPr>
      <w:bookmarkStart w:id="7" w:name="_Toc315529909"/>
      <w:r>
        <w:t>Invariants</w:t>
      </w:r>
      <w:bookmarkEnd w:id="7"/>
    </w:p>
    <w:p w14:paraId="59C0A78A" w14:textId="77777777" w:rsidR="004D02BF" w:rsidRDefault="004D02BF" w:rsidP="004D02BF">
      <w:pPr>
        <w:pStyle w:val="BodyText"/>
      </w:pPr>
      <w:r>
        <w:t>iOS user cannot have negative currency</w:t>
      </w:r>
    </w:p>
    <w:p w14:paraId="4EE83046" w14:textId="77777777" w:rsidR="004B3368" w:rsidRDefault="004B3368">
      <w:pPr>
        <w:widowControl/>
        <w:spacing w:line="240" w:lineRule="auto"/>
        <w:rPr>
          <w:rFonts w:ascii="Century Gothic" w:hAnsi="Century Gothic"/>
          <w:sz w:val="22"/>
        </w:rPr>
      </w:pPr>
      <w:r>
        <w:br w:type="page"/>
      </w:r>
    </w:p>
    <w:p w14:paraId="3C90D0C9" w14:textId="77777777" w:rsidR="004D02BF" w:rsidRDefault="004D02BF" w:rsidP="000C5F8D">
      <w:pPr>
        <w:pStyle w:val="Heading1"/>
      </w:pPr>
      <w:bookmarkStart w:id="8" w:name="_Toc315529910"/>
      <w:r>
        <w:lastRenderedPageBreak/>
        <w:t>Flow of Events</w:t>
      </w:r>
      <w:bookmarkEnd w:id="8"/>
    </w:p>
    <w:p w14:paraId="1AA68351" w14:textId="77777777" w:rsidR="004D02BF" w:rsidRDefault="004D02BF" w:rsidP="007A42C1">
      <w:pPr>
        <w:pStyle w:val="Heading2"/>
      </w:pPr>
      <w:bookmarkStart w:id="9" w:name="_Toc315529911"/>
      <w:r>
        <w:t>Basic Flow</w:t>
      </w:r>
      <w:bookmarkEnd w:id="9"/>
      <w:r>
        <w:t xml:space="preserve"> </w:t>
      </w:r>
    </w:p>
    <w:p w14:paraId="01087B2B" w14:textId="77777777" w:rsidR="004D02BF" w:rsidRDefault="004D02BF" w:rsidP="004D02BF">
      <w:pPr>
        <w:pStyle w:val="BodyText"/>
      </w:pPr>
      <w:r>
        <w:t>This use case starts when the iOS user attempts to purchase an item from the store.</w:t>
      </w:r>
    </w:p>
    <w:p w14:paraId="3D69D1B3" w14:textId="77777777" w:rsidR="004D02BF" w:rsidRDefault="004D02BF" w:rsidP="00660C92">
      <w:pPr>
        <w:pStyle w:val="BodyNumbered"/>
      </w:pPr>
      <w:r>
        <w:t>iOS user attempts to make a purchase from the store.</w:t>
      </w:r>
    </w:p>
    <w:p w14:paraId="1F9E98E5" w14:textId="77777777" w:rsidR="004D02BF" w:rsidRDefault="004D02BF" w:rsidP="00660C92">
      <w:pPr>
        <w:pStyle w:val="BodyNumbered"/>
      </w:pPr>
      <w:r>
        <w:t>System checks if the item is locked.</w:t>
      </w:r>
    </w:p>
    <w:p w14:paraId="225C5878" w14:textId="77777777" w:rsidR="004D02BF" w:rsidRDefault="004D02BF" w:rsidP="00660C92">
      <w:pPr>
        <w:pStyle w:val="BodyNumbered"/>
      </w:pPr>
      <w:r>
        <w:t>System returns false if the item is not locked.</w:t>
      </w:r>
    </w:p>
    <w:p w14:paraId="4BBAADD0" w14:textId="77777777" w:rsidR="004D02BF" w:rsidRDefault="004D02BF" w:rsidP="00660C92">
      <w:pPr>
        <w:pStyle w:val="BodyNumbered"/>
      </w:pPr>
      <w:r>
        <w:t>System checks player’s currency to match with cost of item.</w:t>
      </w:r>
    </w:p>
    <w:p w14:paraId="53AAE392" w14:textId="77777777" w:rsidR="004D02BF" w:rsidRDefault="004D02BF" w:rsidP="00660C92">
      <w:pPr>
        <w:pStyle w:val="BodyNumbered"/>
      </w:pPr>
      <w:r>
        <w:t>System returns true if the amount of player’s currency matches the cost of item.</w:t>
      </w:r>
    </w:p>
    <w:p w14:paraId="5DE93E2A" w14:textId="77777777" w:rsidR="004D02BF" w:rsidRDefault="004D02BF" w:rsidP="00660C92">
      <w:pPr>
        <w:pStyle w:val="BodyNumbered"/>
      </w:pPr>
      <w:r>
        <w:t>System adds item (or multiplier) to iOS user’s inventory.</w:t>
      </w:r>
    </w:p>
    <w:p w14:paraId="5802C133" w14:textId="77777777" w:rsidR="004D02BF" w:rsidRDefault="004D02BF" w:rsidP="00660C92">
      <w:pPr>
        <w:pStyle w:val="BodyNumbered"/>
      </w:pPr>
      <w:r>
        <w:t xml:space="preserve">iOS user notices item (or multiplier) added to inventory. </w:t>
      </w:r>
    </w:p>
    <w:p w14:paraId="7CBAA999" w14:textId="77777777" w:rsidR="004D02BF" w:rsidRDefault="004D02BF" w:rsidP="004D02BF">
      <w:pPr>
        <w:pStyle w:val="BodyText"/>
      </w:pPr>
    </w:p>
    <w:p w14:paraId="20095E40" w14:textId="77777777" w:rsidR="004D02BF" w:rsidRDefault="004D02BF" w:rsidP="000C5F8D">
      <w:pPr>
        <w:pStyle w:val="Heading1"/>
      </w:pPr>
      <w:bookmarkStart w:id="10" w:name="_Toc315529912"/>
      <w:r>
        <w:t>Extension Points – None</w:t>
      </w:r>
      <w:bookmarkEnd w:id="10"/>
    </w:p>
    <w:p w14:paraId="227186E8" w14:textId="77777777" w:rsidR="004D02BF" w:rsidRDefault="004D02BF" w:rsidP="004D02BF">
      <w:pPr>
        <w:pStyle w:val="BodyText"/>
      </w:pPr>
    </w:p>
    <w:p w14:paraId="78513AF5" w14:textId="77777777" w:rsidR="004D02BF" w:rsidRDefault="004D02BF" w:rsidP="000C5F8D">
      <w:pPr>
        <w:pStyle w:val="Heading1"/>
      </w:pPr>
      <w:bookmarkStart w:id="11" w:name="_Toc315529913"/>
      <w:r>
        <w:t>Scenarios</w:t>
      </w:r>
      <w:bookmarkEnd w:id="11"/>
    </w:p>
    <w:p w14:paraId="5F4FD08C" w14:textId="77777777" w:rsidR="004D02BF" w:rsidRDefault="004D02BF" w:rsidP="007A42C1">
      <w:pPr>
        <w:pStyle w:val="Heading2"/>
      </w:pPr>
      <w:bookmarkStart w:id="12" w:name="_Toc315529914"/>
      <w:r>
        <w:t>Happy Day</w:t>
      </w:r>
      <w:bookmarkEnd w:id="12"/>
    </w:p>
    <w:p w14:paraId="14007B54" w14:textId="77777777" w:rsidR="004D02BF" w:rsidRPr="003936F5" w:rsidRDefault="004D02BF" w:rsidP="004D02BF">
      <w:pPr>
        <w:pStyle w:val="BodyText"/>
        <w:rPr>
          <w:sz w:val="20"/>
        </w:rPr>
      </w:pPr>
      <w:r w:rsidRPr="003936F5">
        <w:rPr>
          <w:sz w:val="20"/>
        </w:rPr>
        <w:t xml:space="preserve">Assumptions: iOS User – John </w:t>
      </w:r>
    </w:p>
    <w:p w14:paraId="718811A4" w14:textId="77777777" w:rsidR="004D02BF" w:rsidRPr="003936F5" w:rsidRDefault="004D02BF" w:rsidP="004D02BF">
      <w:pPr>
        <w:pStyle w:val="BodyText"/>
        <w:rPr>
          <w:sz w:val="20"/>
        </w:rPr>
      </w:pPr>
      <w:r w:rsidRPr="003936F5">
        <w:rPr>
          <w:sz w:val="20"/>
        </w:rPr>
        <w:tab/>
        <w:t xml:space="preserve">         iOS User has positive correct currency</w:t>
      </w:r>
    </w:p>
    <w:p w14:paraId="0C19AF67" w14:textId="77777777" w:rsidR="004D02BF" w:rsidRPr="003936F5" w:rsidRDefault="004D02BF" w:rsidP="004D02BF">
      <w:pPr>
        <w:pStyle w:val="BodyText"/>
        <w:rPr>
          <w:sz w:val="20"/>
        </w:rPr>
      </w:pPr>
      <w:r w:rsidRPr="003936F5">
        <w:rPr>
          <w:sz w:val="20"/>
        </w:rPr>
        <w:tab/>
        <w:t xml:space="preserve">         Item to be chosen is not locked</w:t>
      </w:r>
    </w:p>
    <w:p w14:paraId="506AA868" w14:textId="77777777" w:rsidR="004D02BF" w:rsidRPr="003936F5" w:rsidRDefault="004D02BF" w:rsidP="004D02BF">
      <w:pPr>
        <w:pStyle w:val="BodyText"/>
        <w:rPr>
          <w:sz w:val="20"/>
        </w:rPr>
      </w:pPr>
    </w:p>
    <w:p w14:paraId="26CB7B25" w14:textId="77777777" w:rsidR="004D02BF" w:rsidRPr="003936F5" w:rsidRDefault="004D02BF" w:rsidP="004D02BF">
      <w:pPr>
        <w:pStyle w:val="BodyText"/>
        <w:rPr>
          <w:sz w:val="20"/>
        </w:rPr>
      </w:pPr>
      <w:r w:rsidRPr="003936F5">
        <w:rPr>
          <w:sz w:val="20"/>
        </w:rPr>
        <w:t>Steps:</w:t>
      </w:r>
    </w:p>
    <w:p w14:paraId="673FFA5A" w14:textId="77777777" w:rsidR="004D02BF" w:rsidRPr="003936F5" w:rsidRDefault="004D02BF" w:rsidP="00AD4EF2">
      <w:pPr>
        <w:pStyle w:val="BodyNumbered"/>
        <w:numPr>
          <w:ilvl w:val="2"/>
          <w:numId w:val="17"/>
        </w:numPr>
        <w:rPr>
          <w:sz w:val="20"/>
        </w:rPr>
      </w:pPr>
      <w:r w:rsidRPr="003936F5">
        <w:rPr>
          <w:sz w:val="20"/>
        </w:rPr>
        <w:t>John attempts to make a purchase from the store.</w:t>
      </w:r>
    </w:p>
    <w:p w14:paraId="1C744C94" w14:textId="77777777" w:rsidR="004D02BF" w:rsidRPr="003936F5" w:rsidRDefault="004D02BF" w:rsidP="00AD4EF2">
      <w:pPr>
        <w:pStyle w:val="BodyNumbered"/>
        <w:rPr>
          <w:sz w:val="20"/>
        </w:rPr>
      </w:pPr>
      <w:r w:rsidRPr="003936F5">
        <w:rPr>
          <w:sz w:val="20"/>
        </w:rPr>
        <w:t>System checks if the item is locked.</w:t>
      </w:r>
    </w:p>
    <w:p w14:paraId="34AA833D" w14:textId="77777777" w:rsidR="004D02BF" w:rsidRPr="003936F5" w:rsidRDefault="004D02BF" w:rsidP="00AD4EF2">
      <w:pPr>
        <w:pStyle w:val="BodyNumbered"/>
        <w:rPr>
          <w:sz w:val="20"/>
        </w:rPr>
      </w:pPr>
      <w:r w:rsidRPr="003936F5">
        <w:rPr>
          <w:sz w:val="20"/>
        </w:rPr>
        <w:t>System returns false if the item is not locked.</w:t>
      </w:r>
    </w:p>
    <w:p w14:paraId="0C797ADA" w14:textId="77777777" w:rsidR="004D02BF" w:rsidRPr="003936F5" w:rsidRDefault="004D02BF" w:rsidP="00AD4EF2">
      <w:pPr>
        <w:pStyle w:val="BodyNumbered"/>
        <w:rPr>
          <w:sz w:val="20"/>
        </w:rPr>
      </w:pPr>
      <w:r w:rsidRPr="003936F5">
        <w:rPr>
          <w:sz w:val="20"/>
        </w:rPr>
        <w:t>System checks player’s currency to match with cost of item.</w:t>
      </w:r>
    </w:p>
    <w:p w14:paraId="2B6ABFCF" w14:textId="77777777" w:rsidR="004D02BF" w:rsidRPr="003936F5" w:rsidRDefault="004D02BF" w:rsidP="00AD4EF2">
      <w:pPr>
        <w:pStyle w:val="BodyNumbered"/>
        <w:rPr>
          <w:sz w:val="20"/>
        </w:rPr>
      </w:pPr>
      <w:r w:rsidRPr="003936F5">
        <w:rPr>
          <w:sz w:val="20"/>
        </w:rPr>
        <w:t>System returns true if the amount of player’s currency matches the cost of item.</w:t>
      </w:r>
    </w:p>
    <w:p w14:paraId="394D2E08" w14:textId="77777777" w:rsidR="004D02BF" w:rsidRPr="003936F5" w:rsidRDefault="004D02BF" w:rsidP="00AD4EF2">
      <w:pPr>
        <w:pStyle w:val="BodyNumbered"/>
        <w:rPr>
          <w:sz w:val="20"/>
        </w:rPr>
      </w:pPr>
      <w:r w:rsidRPr="003936F5">
        <w:rPr>
          <w:sz w:val="20"/>
        </w:rPr>
        <w:t>System adds item (or multiplier) to John’s inventory.</w:t>
      </w:r>
    </w:p>
    <w:p w14:paraId="60EBCDD5" w14:textId="77777777" w:rsidR="004D02BF" w:rsidRPr="003936F5" w:rsidRDefault="004D02BF" w:rsidP="00AD4EF2">
      <w:pPr>
        <w:pStyle w:val="BodyNumbered"/>
        <w:rPr>
          <w:sz w:val="20"/>
        </w:rPr>
      </w:pPr>
      <w:r w:rsidRPr="003936F5">
        <w:rPr>
          <w:sz w:val="20"/>
        </w:rPr>
        <w:t xml:space="preserve">John notices item (or multiplier) added to inventory. </w:t>
      </w:r>
    </w:p>
    <w:p w14:paraId="514457EB" w14:textId="77777777" w:rsidR="004D02BF" w:rsidRDefault="004D02BF" w:rsidP="004D02BF">
      <w:pPr>
        <w:pStyle w:val="BodyText"/>
      </w:pPr>
    </w:p>
    <w:p w14:paraId="45EDAFA8" w14:textId="77777777" w:rsidR="004D02BF" w:rsidRDefault="004D02BF" w:rsidP="007A42C1">
      <w:pPr>
        <w:pStyle w:val="Heading2"/>
      </w:pPr>
      <w:bookmarkStart w:id="13" w:name="_Toc315529915"/>
      <w:r>
        <w:lastRenderedPageBreak/>
        <w:t>Rainy Day 1 – Inventory doesn’t add item</w:t>
      </w:r>
      <w:bookmarkEnd w:id="13"/>
    </w:p>
    <w:p w14:paraId="4A789F57" w14:textId="77777777" w:rsidR="004D02BF" w:rsidRDefault="004D02BF" w:rsidP="004D02BF">
      <w:pPr>
        <w:pStyle w:val="BodyText"/>
      </w:pPr>
      <w:r>
        <w:t xml:space="preserve">Assumptions: iOS User – John </w:t>
      </w:r>
    </w:p>
    <w:p w14:paraId="1085A83F" w14:textId="77777777" w:rsidR="004D02BF" w:rsidRDefault="004D02BF" w:rsidP="004D02BF">
      <w:pPr>
        <w:pStyle w:val="BodyText"/>
      </w:pPr>
      <w:r>
        <w:tab/>
        <w:t xml:space="preserve">         iOS User has positive currency</w:t>
      </w:r>
    </w:p>
    <w:p w14:paraId="729431FB" w14:textId="77777777" w:rsidR="004D02BF" w:rsidRDefault="004D02BF" w:rsidP="004D02BF">
      <w:pPr>
        <w:pStyle w:val="BodyText"/>
      </w:pPr>
      <w:r>
        <w:tab/>
        <w:t xml:space="preserve">         Item to be chosen is not locked</w:t>
      </w:r>
    </w:p>
    <w:p w14:paraId="3A4E53C2" w14:textId="77777777" w:rsidR="004D02BF" w:rsidRDefault="004D02BF" w:rsidP="004D02BF">
      <w:pPr>
        <w:pStyle w:val="BodyText"/>
      </w:pPr>
    </w:p>
    <w:p w14:paraId="69F010C4" w14:textId="77777777" w:rsidR="004D02BF" w:rsidRDefault="004D02BF" w:rsidP="004D02BF">
      <w:pPr>
        <w:pStyle w:val="BodyText"/>
      </w:pPr>
      <w:r>
        <w:t>Steps:</w:t>
      </w:r>
    </w:p>
    <w:p w14:paraId="39C0207F" w14:textId="77777777" w:rsidR="004D02BF" w:rsidRDefault="004D02BF" w:rsidP="00D544CD">
      <w:pPr>
        <w:pStyle w:val="BodyNumbered"/>
        <w:numPr>
          <w:ilvl w:val="2"/>
          <w:numId w:val="18"/>
        </w:numPr>
      </w:pPr>
      <w:r>
        <w:t>John attempts to make a purchase from the store.</w:t>
      </w:r>
    </w:p>
    <w:p w14:paraId="1AAB7431" w14:textId="77777777" w:rsidR="004D02BF" w:rsidRDefault="004D02BF" w:rsidP="00D544CD">
      <w:pPr>
        <w:pStyle w:val="BodyNumbered"/>
      </w:pPr>
      <w:r>
        <w:t>System checks if the item is locked.</w:t>
      </w:r>
    </w:p>
    <w:p w14:paraId="3E953D4A" w14:textId="77777777" w:rsidR="004D02BF" w:rsidRDefault="004D02BF" w:rsidP="00D544CD">
      <w:pPr>
        <w:pStyle w:val="BodyNumbered"/>
      </w:pPr>
      <w:r>
        <w:t>System returns true if the item is locked.</w:t>
      </w:r>
    </w:p>
    <w:p w14:paraId="7E5D1047" w14:textId="77777777" w:rsidR="004D02BF" w:rsidRDefault="004D02BF" w:rsidP="00D544CD">
      <w:pPr>
        <w:pStyle w:val="BodyNumbered"/>
      </w:pPr>
      <w:r>
        <w:t>System checks player’s currency to match with cost of item.</w:t>
      </w:r>
    </w:p>
    <w:p w14:paraId="5346702C" w14:textId="77777777" w:rsidR="004D02BF" w:rsidRDefault="004D02BF" w:rsidP="00D544CD">
      <w:pPr>
        <w:pStyle w:val="BodyNumbered"/>
      </w:pPr>
      <w:r>
        <w:t>System returns true if the amount of player’s currency matches the cost of item.</w:t>
      </w:r>
    </w:p>
    <w:p w14:paraId="504A35E7" w14:textId="77777777" w:rsidR="004D02BF" w:rsidRDefault="004D02BF" w:rsidP="00D544CD">
      <w:pPr>
        <w:pStyle w:val="BodyNumbered"/>
      </w:pPr>
      <w:r>
        <w:t>System fails to add item (or multiplier) to John’s inventory.</w:t>
      </w:r>
    </w:p>
    <w:p w14:paraId="4A02CAAA" w14:textId="77777777" w:rsidR="004D02BF" w:rsidRDefault="004D02BF" w:rsidP="00D544CD">
      <w:pPr>
        <w:pStyle w:val="BodyNumbered"/>
      </w:pPr>
      <w:r>
        <w:t xml:space="preserve">John notices that the item (or multiplier) did not add to inventory. </w:t>
      </w:r>
    </w:p>
    <w:p w14:paraId="6825BD3D" w14:textId="77777777" w:rsidR="004D02BF" w:rsidRDefault="004D02BF" w:rsidP="004D02BF">
      <w:pPr>
        <w:pStyle w:val="BodyText"/>
      </w:pPr>
      <w:r>
        <w:t> </w:t>
      </w:r>
    </w:p>
    <w:p w14:paraId="0AD9B311" w14:textId="77777777" w:rsidR="004D02BF" w:rsidRDefault="004D02BF" w:rsidP="00FB3522">
      <w:pPr>
        <w:pStyle w:val="Heading2"/>
      </w:pPr>
      <w:bookmarkStart w:id="14" w:name="_Toc315529916"/>
      <w:r>
        <w:t>Rainy Day 2 – Store allows purchase despite lock feature</w:t>
      </w:r>
      <w:bookmarkEnd w:id="14"/>
    </w:p>
    <w:p w14:paraId="5CB747D9" w14:textId="77777777" w:rsidR="004D02BF" w:rsidRDefault="004D02BF" w:rsidP="004D02BF">
      <w:pPr>
        <w:pStyle w:val="BodyText"/>
      </w:pPr>
      <w:r>
        <w:t xml:space="preserve">Assumptions: iOS User – John </w:t>
      </w:r>
    </w:p>
    <w:p w14:paraId="7E4C4444" w14:textId="77777777" w:rsidR="004D02BF" w:rsidRDefault="004D02BF" w:rsidP="004D02BF">
      <w:pPr>
        <w:pStyle w:val="BodyText"/>
      </w:pPr>
      <w:r>
        <w:tab/>
        <w:t xml:space="preserve">         iOS User has positive currency</w:t>
      </w:r>
    </w:p>
    <w:p w14:paraId="4EE3EF3F" w14:textId="77777777" w:rsidR="004D02BF" w:rsidRDefault="004D02BF" w:rsidP="004D02BF">
      <w:pPr>
        <w:pStyle w:val="BodyText"/>
      </w:pPr>
      <w:r>
        <w:tab/>
        <w:t xml:space="preserve">         Item to be chosen is locked</w:t>
      </w:r>
    </w:p>
    <w:p w14:paraId="195E182F" w14:textId="77777777" w:rsidR="004D02BF" w:rsidRDefault="004D02BF" w:rsidP="004D02BF">
      <w:pPr>
        <w:pStyle w:val="BodyText"/>
      </w:pPr>
    </w:p>
    <w:p w14:paraId="49D283D0" w14:textId="77777777" w:rsidR="004D02BF" w:rsidRDefault="004D02BF" w:rsidP="004D02BF">
      <w:pPr>
        <w:pStyle w:val="BodyText"/>
      </w:pPr>
      <w:r>
        <w:t>Steps:</w:t>
      </w:r>
    </w:p>
    <w:p w14:paraId="2C179A01" w14:textId="77777777" w:rsidR="004D02BF" w:rsidRDefault="004D02BF" w:rsidP="00644680">
      <w:pPr>
        <w:pStyle w:val="BodyNumbered"/>
        <w:numPr>
          <w:ilvl w:val="2"/>
          <w:numId w:val="19"/>
        </w:numPr>
      </w:pPr>
      <w:r>
        <w:t>John attempts to purchase a locked item from the store.</w:t>
      </w:r>
    </w:p>
    <w:p w14:paraId="207BF13B" w14:textId="77777777" w:rsidR="004D02BF" w:rsidRDefault="004D02BF" w:rsidP="00644680">
      <w:pPr>
        <w:pStyle w:val="BodyNumbered"/>
      </w:pPr>
      <w:r>
        <w:t>System checks if the item is locked.</w:t>
      </w:r>
    </w:p>
    <w:p w14:paraId="4DE2283E" w14:textId="77777777" w:rsidR="004D02BF" w:rsidRDefault="004D02BF" w:rsidP="00644680">
      <w:pPr>
        <w:pStyle w:val="BodyNumbered"/>
      </w:pPr>
      <w:r>
        <w:t>System returns true if the item is locked.</w:t>
      </w:r>
    </w:p>
    <w:p w14:paraId="782EBB1F" w14:textId="77777777" w:rsidR="004D02BF" w:rsidRDefault="004D02BF" w:rsidP="00644680">
      <w:pPr>
        <w:pStyle w:val="BodyNumbered"/>
      </w:pPr>
      <w:r>
        <w:t>System checks player’s currency to match with cost of item.</w:t>
      </w:r>
    </w:p>
    <w:p w14:paraId="33CD83FB" w14:textId="77777777" w:rsidR="004D02BF" w:rsidRDefault="004D02BF" w:rsidP="00644680">
      <w:pPr>
        <w:pStyle w:val="BodyNumbered"/>
      </w:pPr>
      <w:r>
        <w:t>System returns true if the amount of player’s currency matches the cost of item.</w:t>
      </w:r>
    </w:p>
    <w:p w14:paraId="6E4D076D" w14:textId="77777777" w:rsidR="004D02BF" w:rsidRDefault="004D02BF" w:rsidP="00644680">
      <w:pPr>
        <w:pStyle w:val="BodyNumbered"/>
      </w:pPr>
      <w:r>
        <w:t>System adds locked item (or multiplier) to John’s inventory.</w:t>
      </w:r>
    </w:p>
    <w:p w14:paraId="1C22D93C" w14:textId="77777777" w:rsidR="004D02BF" w:rsidRDefault="004D02BF" w:rsidP="00A927BA">
      <w:pPr>
        <w:pStyle w:val="BodyNumbered"/>
      </w:pPr>
      <w:r>
        <w:t xml:space="preserve">John notices that the locked item (or multiplier) added to inventory. </w:t>
      </w:r>
    </w:p>
    <w:p w14:paraId="7FF4975A" w14:textId="77777777" w:rsidR="004D02BF" w:rsidRDefault="004D02BF" w:rsidP="00E017E7">
      <w:pPr>
        <w:pStyle w:val="Heading2"/>
      </w:pPr>
      <w:bookmarkStart w:id="15" w:name="_Toc315529917"/>
      <w:r>
        <w:lastRenderedPageBreak/>
        <w:t>Rainy Day 4 – Store allows purchase with less than required amount to purchase item</w:t>
      </w:r>
      <w:bookmarkEnd w:id="15"/>
    </w:p>
    <w:p w14:paraId="655F5F9D" w14:textId="77777777" w:rsidR="004D02BF" w:rsidRDefault="004D02BF" w:rsidP="004D02BF">
      <w:pPr>
        <w:pStyle w:val="BodyText"/>
      </w:pPr>
      <w:r>
        <w:t xml:space="preserve">Assumptions: iOS User – John </w:t>
      </w:r>
    </w:p>
    <w:p w14:paraId="16E3F70F" w14:textId="77777777" w:rsidR="004D02BF" w:rsidRDefault="004D02BF" w:rsidP="00716D09">
      <w:pPr>
        <w:pStyle w:val="BodyText"/>
        <w:ind w:left="1995"/>
      </w:pPr>
      <w:r>
        <w:t>iOS User has positive currency, but less than required amount</w:t>
      </w:r>
      <w:r w:rsidR="00174E83">
        <w:t xml:space="preserve"> </w:t>
      </w:r>
      <w:r>
        <w:t>needed</w:t>
      </w:r>
    </w:p>
    <w:p w14:paraId="4289B8F1" w14:textId="77777777" w:rsidR="004D02BF" w:rsidRDefault="004D02BF" w:rsidP="004D02BF">
      <w:pPr>
        <w:pStyle w:val="BodyText"/>
      </w:pPr>
    </w:p>
    <w:p w14:paraId="3888BBC2" w14:textId="77777777" w:rsidR="004D02BF" w:rsidRDefault="004D02BF" w:rsidP="004D02BF">
      <w:pPr>
        <w:pStyle w:val="BodyText"/>
      </w:pPr>
      <w:r>
        <w:t>Steps:</w:t>
      </w:r>
    </w:p>
    <w:p w14:paraId="7097E2E1" w14:textId="77777777" w:rsidR="004D02BF" w:rsidRDefault="004D02BF" w:rsidP="0045282C">
      <w:pPr>
        <w:pStyle w:val="BodyNumbered"/>
        <w:numPr>
          <w:ilvl w:val="2"/>
          <w:numId w:val="20"/>
        </w:numPr>
      </w:pPr>
      <w:r>
        <w:t>John attempts to purchase a locked item from the store.</w:t>
      </w:r>
    </w:p>
    <w:p w14:paraId="0DE7D70A" w14:textId="77777777" w:rsidR="004D02BF" w:rsidRDefault="004D02BF" w:rsidP="0045282C">
      <w:pPr>
        <w:pStyle w:val="BodyNumbered"/>
      </w:pPr>
      <w:r>
        <w:t>System checks if the item is locked.</w:t>
      </w:r>
    </w:p>
    <w:p w14:paraId="12315382" w14:textId="77777777" w:rsidR="004D02BF" w:rsidRDefault="004D02BF" w:rsidP="0045282C">
      <w:pPr>
        <w:pStyle w:val="BodyNumbered"/>
      </w:pPr>
      <w:r>
        <w:t>System returns true if the item is locked.</w:t>
      </w:r>
    </w:p>
    <w:p w14:paraId="095D5089" w14:textId="77777777" w:rsidR="004D02BF" w:rsidRDefault="004D02BF" w:rsidP="0045282C">
      <w:pPr>
        <w:pStyle w:val="BodyNumbered"/>
      </w:pPr>
      <w:r>
        <w:t>System checks player’s currency to match with cost of item.</w:t>
      </w:r>
    </w:p>
    <w:p w14:paraId="5BE754FC" w14:textId="77777777" w:rsidR="004D02BF" w:rsidRDefault="004D02BF" w:rsidP="0045282C">
      <w:pPr>
        <w:pStyle w:val="BodyNumbered"/>
      </w:pPr>
      <w:r>
        <w:t>System returns true if the amount of player’s currency does not match the cost of item.</w:t>
      </w:r>
    </w:p>
    <w:p w14:paraId="54B430BF" w14:textId="77777777" w:rsidR="004D02BF" w:rsidRDefault="004D02BF" w:rsidP="0045282C">
      <w:pPr>
        <w:pStyle w:val="BodyNumbered"/>
      </w:pPr>
      <w:r>
        <w:t>System adds item (or multiplier) to John’s inventory.</w:t>
      </w:r>
    </w:p>
    <w:p w14:paraId="1FBEEA21" w14:textId="77777777" w:rsidR="004D02BF" w:rsidRDefault="004D02BF" w:rsidP="0045282C">
      <w:pPr>
        <w:pStyle w:val="BodyNumbered"/>
      </w:pPr>
      <w:r>
        <w:t xml:space="preserve">John notices that the item (or multiplier) added to inventory. </w:t>
      </w:r>
    </w:p>
    <w:p w14:paraId="7A28A630" w14:textId="77777777" w:rsidR="00BE3A55" w:rsidRPr="00BE3A55" w:rsidRDefault="00BE3A55" w:rsidP="00BE3A55">
      <w:pPr>
        <w:pStyle w:val="BodyText"/>
      </w:pPr>
    </w:p>
    <w:sectPr w:rsidR="00BE3A55" w:rsidRPr="00BE3A5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5E40F8" w14:textId="77777777" w:rsidR="00012097" w:rsidRDefault="00012097" w:rsidP="0091290C">
      <w:pPr>
        <w:spacing w:line="240" w:lineRule="auto"/>
      </w:pPr>
      <w:r>
        <w:separator/>
      </w:r>
    </w:p>
  </w:endnote>
  <w:endnote w:type="continuationSeparator" w:id="0">
    <w:p w14:paraId="01CF6A63" w14:textId="77777777" w:rsidR="00012097" w:rsidRDefault="00012097" w:rsidP="009129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Meiryo">
    <w:altName w:val="メイリオ"/>
    <w:charset w:val="80"/>
    <w:family w:val="swiss"/>
    <w:pitch w:val="variable"/>
    <w:sig w:usb0="E10102FF" w:usb1="EAC7FFFF" w:usb2="00010012" w:usb3="00000000" w:csb0="0002009F" w:csb1="00000000"/>
  </w:font>
  <w:font w:name="Arial">
    <w:panose1 w:val="020B06040202020202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E00002FF" w:usb1="6AC7FDFB" w:usb2="00000012" w:usb3="00000000" w:csb0="0002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7C741B" w14:textId="77777777" w:rsidR="00012097" w:rsidRDefault="00012097" w:rsidP="0091290C">
      <w:pPr>
        <w:spacing w:line="240" w:lineRule="auto"/>
      </w:pPr>
      <w:r>
        <w:separator/>
      </w:r>
    </w:p>
  </w:footnote>
  <w:footnote w:type="continuationSeparator" w:id="0">
    <w:p w14:paraId="5ED40559" w14:textId="77777777" w:rsidR="00012097" w:rsidRDefault="00012097" w:rsidP="0091290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ADAA0" w14:textId="77777777" w:rsidR="0091290C" w:rsidRDefault="0091290C">
    <w:pPr>
      <w:pStyle w:val="Header"/>
    </w:pPr>
    <w:r>
      <w:rPr>
        <w:noProof/>
      </w:rPr>
      <w:drawing>
        <wp:inline distT="0" distB="0" distL="0" distR="0" wp14:anchorId="2D92AB62" wp14:editId="6EC59DA6">
          <wp:extent cx="1038225" cy="523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523875"/>
                  </a:xfrm>
                  <a:prstGeom prst="rect">
                    <a:avLst/>
                  </a:prstGeom>
                  <a:noFill/>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B810C03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F4208A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40E02DA"/>
    <w:multiLevelType w:val="hybridMultilevel"/>
    <w:tmpl w:val="12743590"/>
    <w:lvl w:ilvl="0" w:tplc="4E2A269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3C41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EDD2EE9"/>
    <w:multiLevelType w:val="hybridMultilevel"/>
    <w:tmpl w:val="257EBC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A1E0B79"/>
    <w:multiLevelType w:val="multilevel"/>
    <w:tmpl w:val="76701F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BodyNumbered"/>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2"/>
  </w:num>
  <w:num w:numId="4">
    <w:abstractNumId w:val="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660"/>
    <w:rsid w:val="00010856"/>
    <w:rsid w:val="00011F95"/>
    <w:rsid w:val="00012097"/>
    <w:rsid w:val="00032423"/>
    <w:rsid w:val="000419C7"/>
    <w:rsid w:val="00063DF5"/>
    <w:rsid w:val="00063EEE"/>
    <w:rsid w:val="00086B55"/>
    <w:rsid w:val="00096AF6"/>
    <w:rsid w:val="00097C2A"/>
    <w:rsid w:val="000A02DB"/>
    <w:rsid w:val="000B4294"/>
    <w:rsid w:val="000C1FAF"/>
    <w:rsid w:val="000C5F8D"/>
    <w:rsid w:val="000D72DE"/>
    <w:rsid w:val="000E2323"/>
    <w:rsid w:val="000F1175"/>
    <w:rsid w:val="000F5493"/>
    <w:rsid w:val="001015D6"/>
    <w:rsid w:val="001116DD"/>
    <w:rsid w:val="00124665"/>
    <w:rsid w:val="0013052E"/>
    <w:rsid w:val="00155373"/>
    <w:rsid w:val="00155F18"/>
    <w:rsid w:val="001711B5"/>
    <w:rsid w:val="00173700"/>
    <w:rsid w:val="00174376"/>
    <w:rsid w:val="00174E83"/>
    <w:rsid w:val="00175ABA"/>
    <w:rsid w:val="001823A5"/>
    <w:rsid w:val="001A04A8"/>
    <w:rsid w:val="001A21AB"/>
    <w:rsid w:val="001A796E"/>
    <w:rsid w:val="001B29BF"/>
    <w:rsid w:val="001C3F47"/>
    <w:rsid w:val="001C63C3"/>
    <w:rsid w:val="001E7DF4"/>
    <w:rsid w:val="001F0BAB"/>
    <w:rsid w:val="00201638"/>
    <w:rsid w:val="00220706"/>
    <w:rsid w:val="002217A2"/>
    <w:rsid w:val="00225E08"/>
    <w:rsid w:val="002308E3"/>
    <w:rsid w:val="00256EF4"/>
    <w:rsid w:val="0025795A"/>
    <w:rsid w:val="002618D5"/>
    <w:rsid w:val="00266707"/>
    <w:rsid w:val="00273928"/>
    <w:rsid w:val="00277DD6"/>
    <w:rsid w:val="002878DE"/>
    <w:rsid w:val="00290CF9"/>
    <w:rsid w:val="00295FED"/>
    <w:rsid w:val="002B0FB7"/>
    <w:rsid w:val="002B6689"/>
    <w:rsid w:val="002C00B5"/>
    <w:rsid w:val="002C1A42"/>
    <w:rsid w:val="002D6621"/>
    <w:rsid w:val="002E310A"/>
    <w:rsid w:val="002F4B92"/>
    <w:rsid w:val="00300D3C"/>
    <w:rsid w:val="00306349"/>
    <w:rsid w:val="0030755F"/>
    <w:rsid w:val="00307A71"/>
    <w:rsid w:val="003167C7"/>
    <w:rsid w:val="00326371"/>
    <w:rsid w:val="00341A03"/>
    <w:rsid w:val="0034710E"/>
    <w:rsid w:val="00363225"/>
    <w:rsid w:val="00377215"/>
    <w:rsid w:val="00381BF7"/>
    <w:rsid w:val="00391732"/>
    <w:rsid w:val="003936F5"/>
    <w:rsid w:val="003A53E4"/>
    <w:rsid w:val="003C01CE"/>
    <w:rsid w:val="003E671C"/>
    <w:rsid w:val="003F486A"/>
    <w:rsid w:val="003F75A5"/>
    <w:rsid w:val="00410714"/>
    <w:rsid w:val="00430A40"/>
    <w:rsid w:val="00433AC1"/>
    <w:rsid w:val="0045282C"/>
    <w:rsid w:val="00457640"/>
    <w:rsid w:val="00462AE1"/>
    <w:rsid w:val="00464173"/>
    <w:rsid w:val="00464958"/>
    <w:rsid w:val="0046740C"/>
    <w:rsid w:val="004A240A"/>
    <w:rsid w:val="004B3368"/>
    <w:rsid w:val="004B48F9"/>
    <w:rsid w:val="004B5DBC"/>
    <w:rsid w:val="004C036F"/>
    <w:rsid w:val="004D02BF"/>
    <w:rsid w:val="004D4BA6"/>
    <w:rsid w:val="004E3AE5"/>
    <w:rsid w:val="004E63F8"/>
    <w:rsid w:val="004F1B0F"/>
    <w:rsid w:val="00505925"/>
    <w:rsid w:val="005307D8"/>
    <w:rsid w:val="00535F0B"/>
    <w:rsid w:val="00567F94"/>
    <w:rsid w:val="00580D2D"/>
    <w:rsid w:val="00581091"/>
    <w:rsid w:val="00592FBD"/>
    <w:rsid w:val="00595B02"/>
    <w:rsid w:val="00595DA5"/>
    <w:rsid w:val="005A1C47"/>
    <w:rsid w:val="005B09DD"/>
    <w:rsid w:val="005C74FD"/>
    <w:rsid w:val="005D3339"/>
    <w:rsid w:val="005D3F86"/>
    <w:rsid w:val="005F05A6"/>
    <w:rsid w:val="006045AF"/>
    <w:rsid w:val="00627236"/>
    <w:rsid w:val="00631BB9"/>
    <w:rsid w:val="00644680"/>
    <w:rsid w:val="00646489"/>
    <w:rsid w:val="00653439"/>
    <w:rsid w:val="00654130"/>
    <w:rsid w:val="00660C92"/>
    <w:rsid w:val="006718FD"/>
    <w:rsid w:val="0067338A"/>
    <w:rsid w:val="0068389A"/>
    <w:rsid w:val="00691F84"/>
    <w:rsid w:val="006939BC"/>
    <w:rsid w:val="006A5B49"/>
    <w:rsid w:val="006B5C59"/>
    <w:rsid w:val="006B655B"/>
    <w:rsid w:val="006C297F"/>
    <w:rsid w:val="006D0A42"/>
    <w:rsid w:val="006D1A55"/>
    <w:rsid w:val="006D6F3C"/>
    <w:rsid w:val="006E6760"/>
    <w:rsid w:val="006F5B67"/>
    <w:rsid w:val="00701862"/>
    <w:rsid w:val="007027CE"/>
    <w:rsid w:val="00703534"/>
    <w:rsid w:val="00712114"/>
    <w:rsid w:val="00712C08"/>
    <w:rsid w:val="00716D09"/>
    <w:rsid w:val="00720397"/>
    <w:rsid w:val="007234C5"/>
    <w:rsid w:val="00731CF1"/>
    <w:rsid w:val="007502B6"/>
    <w:rsid w:val="00761EFA"/>
    <w:rsid w:val="00762343"/>
    <w:rsid w:val="00763636"/>
    <w:rsid w:val="0076423C"/>
    <w:rsid w:val="0076787D"/>
    <w:rsid w:val="00776E9B"/>
    <w:rsid w:val="00782602"/>
    <w:rsid w:val="00786F88"/>
    <w:rsid w:val="0079146A"/>
    <w:rsid w:val="00797CBD"/>
    <w:rsid w:val="007A0637"/>
    <w:rsid w:val="007A42C1"/>
    <w:rsid w:val="007C4443"/>
    <w:rsid w:val="007D403B"/>
    <w:rsid w:val="007D4A90"/>
    <w:rsid w:val="007D7935"/>
    <w:rsid w:val="007E5E97"/>
    <w:rsid w:val="007F3302"/>
    <w:rsid w:val="007F5113"/>
    <w:rsid w:val="00816887"/>
    <w:rsid w:val="008412B7"/>
    <w:rsid w:val="0085281A"/>
    <w:rsid w:val="008565BC"/>
    <w:rsid w:val="00867766"/>
    <w:rsid w:val="00884B75"/>
    <w:rsid w:val="008850BF"/>
    <w:rsid w:val="008933BE"/>
    <w:rsid w:val="00896F2F"/>
    <w:rsid w:val="008A4A91"/>
    <w:rsid w:val="008B76CB"/>
    <w:rsid w:val="008B7C91"/>
    <w:rsid w:val="008C5A77"/>
    <w:rsid w:val="008C7FBD"/>
    <w:rsid w:val="008D0E35"/>
    <w:rsid w:val="008D1C29"/>
    <w:rsid w:val="008D51C7"/>
    <w:rsid w:val="008E4A68"/>
    <w:rsid w:val="008E4D9A"/>
    <w:rsid w:val="008F0660"/>
    <w:rsid w:val="008F7403"/>
    <w:rsid w:val="00903A00"/>
    <w:rsid w:val="009041F0"/>
    <w:rsid w:val="0091290C"/>
    <w:rsid w:val="00916203"/>
    <w:rsid w:val="00930062"/>
    <w:rsid w:val="009353F2"/>
    <w:rsid w:val="00951FBA"/>
    <w:rsid w:val="0096626B"/>
    <w:rsid w:val="0097409B"/>
    <w:rsid w:val="009878B7"/>
    <w:rsid w:val="00997028"/>
    <w:rsid w:val="009B61FA"/>
    <w:rsid w:val="009B749F"/>
    <w:rsid w:val="009C1792"/>
    <w:rsid w:val="009C2624"/>
    <w:rsid w:val="009C2D7C"/>
    <w:rsid w:val="009D7194"/>
    <w:rsid w:val="009E215F"/>
    <w:rsid w:val="00A07DA1"/>
    <w:rsid w:val="00A10680"/>
    <w:rsid w:val="00A15ABC"/>
    <w:rsid w:val="00A2585D"/>
    <w:rsid w:val="00A3026A"/>
    <w:rsid w:val="00A312A1"/>
    <w:rsid w:val="00A41E7F"/>
    <w:rsid w:val="00A43D43"/>
    <w:rsid w:val="00A45DF2"/>
    <w:rsid w:val="00A51E96"/>
    <w:rsid w:val="00A53E33"/>
    <w:rsid w:val="00A56433"/>
    <w:rsid w:val="00A667CD"/>
    <w:rsid w:val="00A73298"/>
    <w:rsid w:val="00A7450B"/>
    <w:rsid w:val="00A84E7D"/>
    <w:rsid w:val="00A927BA"/>
    <w:rsid w:val="00AA617D"/>
    <w:rsid w:val="00AB344A"/>
    <w:rsid w:val="00AB4998"/>
    <w:rsid w:val="00AC4345"/>
    <w:rsid w:val="00AD2832"/>
    <w:rsid w:val="00AD4C5A"/>
    <w:rsid w:val="00AD4EF2"/>
    <w:rsid w:val="00AD5159"/>
    <w:rsid w:val="00AD5F89"/>
    <w:rsid w:val="00AE3B53"/>
    <w:rsid w:val="00AE4B0A"/>
    <w:rsid w:val="00AE52DD"/>
    <w:rsid w:val="00AF5BD5"/>
    <w:rsid w:val="00B147CB"/>
    <w:rsid w:val="00B147E2"/>
    <w:rsid w:val="00B14A2A"/>
    <w:rsid w:val="00B153C9"/>
    <w:rsid w:val="00B21E6F"/>
    <w:rsid w:val="00B22397"/>
    <w:rsid w:val="00B317B1"/>
    <w:rsid w:val="00B32E07"/>
    <w:rsid w:val="00B407AB"/>
    <w:rsid w:val="00B625CC"/>
    <w:rsid w:val="00B7007F"/>
    <w:rsid w:val="00B742EC"/>
    <w:rsid w:val="00B86573"/>
    <w:rsid w:val="00B94CBC"/>
    <w:rsid w:val="00B95D37"/>
    <w:rsid w:val="00BA768C"/>
    <w:rsid w:val="00BB431A"/>
    <w:rsid w:val="00BC77C2"/>
    <w:rsid w:val="00BD00A7"/>
    <w:rsid w:val="00BD180F"/>
    <w:rsid w:val="00BE2DF3"/>
    <w:rsid w:val="00BE3A55"/>
    <w:rsid w:val="00BF4BE1"/>
    <w:rsid w:val="00BF4BF5"/>
    <w:rsid w:val="00BF7C95"/>
    <w:rsid w:val="00C00736"/>
    <w:rsid w:val="00C0192B"/>
    <w:rsid w:val="00C040E2"/>
    <w:rsid w:val="00C1733C"/>
    <w:rsid w:val="00C3166C"/>
    <w:rsid w:val="00C37C80"/>
    <w:rsid w:val="00C53923"/>
    <w:rsid w:val="00C94DB1"/>
    <w:rsid w:val="00C9547D"/>
    <w:rsid w:val="00CA19B6"/>
    <w:rsid w:val="00CA2C64"/>
    <w:rsid w:val="00CB6CA9"/>
    <w:rsid w:val="00CB7E8A"/>
    <w:rsid w:val="00CC641F"/>
    <w:rsid w:val="00CC76B9"/>
    <w:rsid w:val="00CD5237"/>
    <w:rsid w:val="00CF2D90"/>
    <w:rsid w:val="00CF3C67"/>
    <w:rsid w:val="00CF6FB7"/>
    <w:rsid w:val="00D25C95"/>
    <w:rsid w:val="00D26756"/>
    <w:rsid w:val="00D356CD"/>
    <w:rsid w:val="00D50577"/>
    <w:rsid w:val="00D50B8D"/>
    <w:rsid w:val="00D544CD"/>
    <w:rsid w:val="00D941B8"/>
    <w:rsid w:val="00DA6F58"/>
    <w:rsid w:val="00DC18E2"/>
    <w:rsid w:val="00DD3800"/>
    <w:rsid w:val="00DD7BA2"/>
    <w:rsid w:val="00DF4C18"/>
    <w:rsid w:val="00E017E7"/>
    <w:rsid w:val="00E027DC"/>
    <w:rsid w:val="00E041E5"/>
    <w:rsid w:val="00E04D8A"/>
    <w:rsid w:val="00E10B3A"/>
    <w:rsid w:val="00E168E1"/>
    <w:rsid w:val="00E2037C"/>
    <w:rsid w:val="00E2491A"/>
    <w:rsid w:val="00E5662F"/>
    <w:rsid w:val="00E60BF7"/>
    <w:rsid w:val="00E61B22"/>
    <w:rsid w:val="00E709DF"/>
    <w:rsid w:val="00E74D99"/>
    <w:rsid w:val="00E93B68"/>
    <w:rsid w:val="00E966EC"/>
    <w:rsid w:val="00EB1D22"/>
    <w:rsid w:val="00EC2EF0"/>
    <w:rsid w:val="00EC4A6C"/>
    <w:rsid w:val="00ED6F8A"/>
    <w:rsid w:val="00EE6D5E"/>
    <w:rsid w:val="00EF6907"/>
    <w:rsid w:val="00F01E92"/>
    <w:rsid w:val="00F11087"/>
    <w:rsid w:val="00F375F8"/>
    <w:rsid w:val="00F465DD"/>
    <w:rsid w:val="00F646A7"/>
    <w:rsid w:val="00F748EE"/>
    <w:rsid w:val="00F74936"/>
    <w:rsid w:val="00FA52E1"/>
    <w:rsid w:val="00FB040D"/>
    <w:rsid w:val="00FB3522"/>
    <w:rsid w:val="00FB3E80"/>
    <w:rsid w:val="00FB4277"/>
    <w:rsid w:val="00FC3DB2"/>
    <w:rsid w:val="00FC6972"/>
    <w:rsid w:val="00FD530B"/>
    <w:rsid w:val="00FE23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614A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EF0"/>
    <w:pPr>
      <w:widowControl w:val="0"/>
      <w:spacing w:line="240" w:lineRule="atLeast"/>
    </w:pPr>
  </w:style>
  <w:style w:type="paragraph" w:styleId="Heading1">
    <w:name w:val="heading 1"/>
    <w:basedOn w:val="Normal"/>
    <w:next w:val="Normal"/>
    <w:link w:val="Heading1Char"/>
    <w:qFormat/>
    <w:rsid w:val="00951FBA"/>
    <w:pPr>
      <w:keepNext/>
      <w:numPr>
        <w:numId w:val="13"/>
      </w:numPr>
      <w:spacing w:before="120" w:after="60"/>
      <w:outlineLvl w:val="0"/>
    </w:pPr>
    <w:rPr>
      <w:rFonts w:ascii="Calibri" w:eastAsiaTheme="majorEastAsia" w:hAnsi="Calibri" w:cstheme="majorBidi"/>
      <w:b/>
      <w:color w:val="000000" w:themeColor="text1"/>
      <w:sz w:val="28"/>
    </w:rPr>
  </w:style>
  <w:style w:type="paragraph" w:styleId="Heading2">
    <w:name w:val="heading 2"/>
    <w:basedOn w:val="Heading1"/>
    <w:next w:val="Normal"/>
    <w:link w:val="Heading2Char"/>
    <w:qFormat/>
    <w:rsid w:val="00951FBA"/>
    <w:pPr>
      <w:numPr>
        <w:ilvl w:val="1"/>
      </w:numPr>
      <w:outlineLvl w:val="1"/>
    </w:pPr>
    <w:rPr>
      <w:sz w:val="24"/>
    </w:rPr>
  </w:style>
  <w:style w:type="paragraph" w:styleId="Heading3">
    <w:name w:val="heading 3"/>
    <w:basedOn w:val="Heading1"/>
    <w:next w:val="Normal"/>
    <w:link w:val="Heading3Char"/>
    <w:qFormat/>
    <w:rsid w:val="00EC2EF0"/>
    <w:pPr>
      <w:numPr>
        <w:ilvl w:val="2"/>
      </w:numPr>
      <w:outlineLvl w:val="2"/>
    </w:pPr>
    <w:rPr>
      <w:rFonts w:eastAsia="Times New Roman" w:cs="Times New Roman"/>
      <w:b w:val="0"/>
      <w:i/>
      <w:sz w:val="20"/>
    </w:rPr>
  </w:style>
  <w:style w:type="paragraph" w:styleId="Heading4">
    <w:name w:val="heading 4"/>
    <w:basedOn w:val="Heading1"/>
    <w:next w:val="Normal"/>
    <w:link w:val="Heading4Char"/>
    <w:qFormat/>
    <w:rsid w:val="00EC2EF0"/>
    <w:pPr>
      <w:numPr>
        <w:ilvl w:val="3"/>
      </w:numPr>
      <w:outlineLvl w:val="3"/>
    </w:pPr>
    <w:rPr>
      <w:rFonts w:eastAsia="Times New Roman" w:cs="Times New Roman"/>
      <w:b w:val="0"/>
      <w:sz w:val="20"/>
    </w:rPr>
  </w:style>
  <w:style w:type="paragraph" w:styleId="Heading5">
    <w:name w:val="heading 5"/>
    <w:basedOn w:val="Normal"/>
    <w:next w:val="Normal"/>
    <w:link w:val="Heading5Char"/>
    <w:qFormat/>
    <w:rsid w:val="003A53E4"/>
    <w:pPr>
      <w:numPr>
        <w:ilvl w:val="4"/>
        <w:numId w:val="13"/>
      </w:numPr>
      <w:spacing w:before="240" w:after="60"/>
      <w:outlineLvl w:val="4"/>
    </w:pPr>
    <w:rPr>
      <w:rFonts w:ascii="Calibri" w:hAnsi="Calibri"/>
      <w:sz w:val="22"/>
    </w:rPr>
  </w:style>
  <w:style w:type="paragraph" w:styleId="Heading6">
    <w:name w:val="heading 6"/>
    <w:basedOn w:val="Normal"/>
    <w:next w:val="Normal"/>
    <w:link w:val="Heading6Char"/>
    <w:qFormat/>
    <w:rsid w:val="003A53E4"/>
    <w:pPr>
      <w:numPr>
        <w:ilvl w:val="5"/>
        <w:numId w:val="13"/>
      </w:numPr>
      <w:spacing w:before="240" w:after="60"/>
      <w:outlineLvl w:val="5"/>
    </w:pPr>
    <w:rPr>
      <w:rFonts w:ascii="Calibri" w:hAnsi="Calibri"/>
      <w:i/>
      <w:sz w:val="22"/>
    </w:rPr>
  </w:style>
  <w:style w:type="paragraph" w:styleId="Heading7">
    <w:name w:val="heading 7"/>
    <w:basedOn w:val="Normal"/>
    <w:next w:val="Normal"/>
    <w:link w:val="Heading7Char"/>
    <w:qFormat/>
    <w:rsid w:val="003A53E4"/>
    <w:pPr>
      <w:numPr>
        <w:ilvl w:val="6"/>
        <w:numId w:val="13"/>
      </w:numPr>
      <w:spacing w:before="240" w:after="60"/>
      <w:outlineLvl w:val="6"/>
    </w:pPr>
    <w:rPr>
      <w:rFonts w:ascii="Calibri" w:hAnsi="Calibri"/>
    </w:rPr>
  </w:style>
  <w:style w:type="paragraph" w:styleId="Heading8">
    <w:name w:val="heading 8"/>
    <w:basedOn w:val="Normal"/>
    <w:next w:val="Normal"/>
    <w:link w:val="Heading8Char"/>
    <w:qFormat/>
    <w:rsid w:val="003A53E4"/>
    <w:pPr>
      <w:numPr>
        <w:ilvl w:val="7"/>
        <w:numId w:val="13"/>
      </w:numPr>
      <w:spacing w:before="240" w:after="60"/>
      <w:outlineLvl w:val="7"/>
    </w:pPr>
    <w:rPr>
      <w:rFonts w:ascii="Calibri" w:hAnsi="Calibri"/>
      <w:i/>
    </w:rPr>
  </w:style>
  <w:style w:type="paragraph" w:styleId="Heading9">
    <w:name w:val="heading 9"/>
    <w:basedOn w:val="Normal"/>
    <w:next w:val="Normal"/>
    <w:link w:val="Heading9Char"/>
    <w:qFormat/>
    <w:rsid w:val="003A53E4"/>
    <w:pPr>
      <w:numPr>
        <w:ilvl w:val="8"/>
        <w:numId w:val="13"/>
      </w:numPr>
      <w:spacing w:before="240" w:after="60"/>
      <w:outlineLvl w:val="8"/>
    </w:pPr>
    <w:rPr>
      <w:rFonts w:ascii="Calibri" w:hAnsi="Calibri"/>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6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C2EF0"/>
    <w:pPr>
      <w:ind w:left="720"/>
      <w:contextualSpacing/>
    </w:pPr>
  </w:style>
  <w:style w:type="character" w:customStyle="1" w:styleId="Heading1Char">
    <w:name w:val="Heading 1 Char"/>
    <w:basedOn w:val="DefaultParagraphFont"/>
    <w:link w:val="Heading1"/>
    <w:rsid w:val="00951FBA"/>
    <w:rPr>
      <w:rFonts w:ascii="Calibri" w:eastAsiaTheme="majorEastAsia" w:hAnsi="Calibri" w:cstheme="majorBidi"/>
      <w:b/>
      <w:color w:val="000000" w:themeColor="text1"/>
      <w:sz w:val="28"/>
    </w:rPr>
  </w:style>
  <w:style w:type="character" w:customStyle="1" w:styleId="Heading2Char">
    <w:name w:val="Heading 2 Char"/>
    <w:basedOn w:val="DefaultParagraphFont"/>
    <w:link w:val="Heading2"/>
    <w:rsid w:val="00951FBA"/>
    <w:rPr>
      <w:rFonts w:ascii="Calibri" w:eastAsiaTheme="majorEastAsia" w:hAnsi="Calibri" w:cstheme="majorBidi"/>
      <w:b/>
      <w:color w:val="000000" w:themeColor="text1"/>
      <w:sz w:val="24"/>
    </w:rPr>
  </w:style>
  <w:style w:type="paragraph" w:styleId="Title">
    <w:name w:val="Title"/>
    <w:basedOn w:val="Normal"/>
    <w:next w:val="Normal"/>
    <w:link w:val="TitleChar"/>
    <w:qFormat/>
    <w:rsid w:val="00951FBA"/>
    <w:pPr>
      <w:spacing w:line="240" w:lineRule="auto"/>
      <w:jc w:val="center"/>
    </w:pPr>
    <w:rPr>
      <w:rFonts w:ascii="Meiryo" w:eastAsia="Meiryo" w:hAnsi="Meiryo" w:cstheme="majorBidi"/>
      <w:b/>
      <w:sz w:val="40"/>
    </w:rPr>
  </w:style>
  <w:style w:type="character" w:customStyle="1" w:styleId="TitleChar">
    <w:name w:val="Title Char"/>
    <w:basedOn w:val="DefaultParagraphFont"/>
    <w:link w:val="Title"/>
    <w:rsid w:val="00951FBA"/>
    <w:rPr>
      <w:rFonts w:ascii="Meiryo" w:eastAsia="Meiryo" w:hAnsi="Meiryo" w:cstheme="majorBidi"/>
      <w:b/>
      <w:sz w:val="40"/>
    </w:rPr>
  </w:style>
  <w:style w:type="character" w:customStyle="1" w:styleId="Heading3Char">
    <w:name w:val="Heading 3 Char"/>
    <w:basedOn w:val="DefaultParagraphFont"/>
    <w:link w:val="Heading3"/>
    <w:rsid w:val="00EC2EF0"/>
    <w:rPr>
      <w:rFonts w:ascii="Arial" w:hAnsi="Arial"/>
      <w:i/>
    </w:rPr>
  </w:style>
  <w:style w:type="character" w:customStyle="1" w:styleId="Heading4Char">
    <w:name w:val="Heading 4 Char"/>
    <w:basedOn w:val="DefaultParagraphFont"/>
    <w:link w:val="Heading4"/>
    <w:rsid w:val="00EC2EF0"/>
    <w:rPr>
      <w:rFonts w:ascii="Arial" w:hAnsi="Arial"/>
    </w:rPr>
  </w:style>
  <w:style w:type="character" w:customStyle="1" w:styleId="Heading5Char">
    <w:name w:val="Heading 5 Char"/>
    <w:basedOn w:val="DefaultParagraphFont"/>
    <w:link w:val="Heading5"/>
    <w:rsid w:val="003A53E4"/>
    <w:rPr>
      <w:rFonts w:ascii="Calibri" w:hAnsi="Calibri"/>
      <w:sz w:val="22"/>
    </w:rPr>
  </w:style>
  <w:style w:type="character" w:customStyle="1" w:styleId="Heading6Char">
    <w:name w:val="Heading 6 Char"/>
    <w:basedOn w:val="DefaultParagraphFont"/>
    <w:link w:val="Heading6"/>
    <w:rsid w:val="003A53E4"/>
    <w:rPr>
      <w:rFonts w:ascii="Calibri" w:hAnsi="Calibri"/>
      <w:i/>
      <w:sz w:val="22"/>
    </w:rPr>
  </w:style>
  <w:style w:type="character" w:customStyle="1" w:styleId="Heading7Char">
    <w:name w:val="Heading 7 Char"/>
    <w:basedOn w:val="DefaultParagraphFont"/>
    <w:link w:val="Heading7"/>
    <w:rsid w:val="003A53E4"/>
    <w:rPr>
      <w:rFonts w:ascii="Calibri" w:hAnsi="Calibri"/>
    </w:rPr>
  </w:style>
  <w:style w:type="character" w:customStyle="1" w:styleId="Heading8Char">
    <w:name w:val="Heading 8 Char"/>
    <w:basedOn w:val="DefaultParagraphFont"/>
    <w:link w:val="Heading8"/>
    <w:rsid w:val="003A53E4"/>
    <w:rPr>
      <w:rFonts w:ascii="Calibri" w:hAnsi="Calibri"/>
      <w:i/>
    </w:rPr>
  </w:style>
  <w:style w:type="character" w:customStyle="1" w:styleId="Heading9Char">
    <w:name w:val="Heading 9 Char"/>
    <w:basedOn w:val="DefaultParagraphFont"/>
    <w:link w:val="Heading9"/>
    <w:rsid w:val="003A53E4"/>
    <w:rPr>
      <w:rFonts w:ascii="Calibri" w:hAnsi="Calibri"/>
      <w:b/>
      <w:i/>
      <w:sz w:val="18"/>
    </w:rPr>
  </w:style>
  <w:style w:type="paragraph" w:styleId="Subtitle">
    <w:name w:val="Subtitle"/>
    <w:basedOn w:val="Normal"/>
    <w:link w:val="SubtitleChar"/>
    <w:qFormat/>
    <w:rsid w:val="00EC2EF0"/>
    <w:pPr>
      <w:spacing w:after="60"/>
      <w:jc w:val="center"/>
    </w:pPr>
    <w:rPr>
      <w:rFonts w:ascii="Arial" w:hAnsi="Arial"/>
      <w:i/>
      <w:sz w:val="36"/>
      <w:lang w:val="en-AU"/>
    </w:rPr>
  </w:style>
  <w:style w:type="character" w:customStyle="1" w:styleId="SubtitleChar">
    <w:name w:val="Subtitle Char"/>
    <w:basedOn w:val="DefaultParagraphFont"/>
    <w:link w:val="Subtitle"/>
    <w:rsid w:val="00EC2EF0"/>
    <w:rPr>
      <w:rFonts w:ascii="Arial" w:hAnsi="Arial"/>
      <w:i/>
      <w:sz w:val="36"/>
      <w:lang w:val="en-AU"/>
    </w:rPr>
  </w:style>
  <w:style w:type="paragraph" w:customStyle="1" w:styleId="BodyText">
    <w:name w:val="BodyText"/>
    <w:basedOn w:val="Normal"/>
    <w:qFormat/>
    <w:rsid w:val="00951FBA"/>
    <w:pPr>
      <w:spacing w:after="100"/>
      <w:ind w:left="720"/>
    </w:pPr>
    <w:rPr>
      <w:rFonts w:ascii="Century Gothic" w:hAnsi="Century Gothic"/>
      <w:sz w:val="22"/>
    </w:rPr>
  </w:style>
  <w:style w:type="paragraph" w:customStyle="1" w:styleId="BodyNumbered">
    <w:name w:val="BodyNumbered"/>
    <w:basedOn w:val="BodyText"/>
    <w:qFormat/>
    <w:rsid w:val="005307D8"/>
    <w:pPr>
      <w:numPr>
        <w:ilvl w:val="2"/>
        <w:numId w:val="14"/>
      </w:numPr>
      <w:spacing w:line="360" w:lineRule="auto"/>
    </w:pPr>
  </w:style>
  <w:style w:type="paragraph" w:styleId="TOCHeading">
    <w:name w:val="TOC Heading"/>
    <w:basedOn w:val="Heading1"/>
    <w:next w:val="Normal"/>
    <w:uiPriority w:val="39"/>
    <w:semiHidden/>
    <w:unhideWhenUsed/>
    <w:qFormat/>
    <w:rsid w:val="00CF2D90"/>
    <w:pPr>
      <w:keepLines/>
      <w:widowControl/>
      <w:numPr>
        <w:numId w:val="0"/>
      </w:numPr>
      <w:spacing w:before="480" w:after="0" w:line="276" w:lineRule="auto"/>
      <w:outlineLvl w:val="9"/>
    </w:pPr>
    <w:rPr>
      <w:rFonts w:asciiTheme="majorHAnsi" w:hAnsiTheme="majorHAnsi"/>
      <w:bCs/>
      <w:color w:val="365F91" w:themeColor="accent1" w:themeShade="BF"/>
      <w:szCs w:val="28"/>
      <w:lang w:eastAsia="ja-JP"/>
    </w:rPr>
  </w:style>
  <w:style w:type="paragraph" w:styleId="TOC1">
    <w:name w:val="toc 1"/>
    <w:basedOn w:val="Normal"/>
    <w:next w:val="Normal"/>
    <w:autoRedefine/>
    <w:uiPriority w:val="39"/>
    <w:unhideWhenUsed/>
    <w:rsid w:val="003A53E4"/>
    <w:pPr>
      <w:spacing w:after="100"/>
    </w:pPr>
    <w:rPr>
      <w:rFonts w:ascii="Century Gothic" w:hAnsi="Century Gothic"/>
    </w:rPr>
  </w:style>
  <w:style w:type="paragraph" w:styleId="TOC2">
    <w:name w:val="toc 2"/>
    <w:basedOn w:val="Normal"/>
    <w:next w:val="Normal"/>
    <w:autoRedefine/>
    <w:uiPriority w:val="39"/>
    <w:unhideWhenUsed/>
    <w:rsid w:val="003A53E4"/>
    <w:pPr>
      <w:spacing w:after="100"/>
      <w:ind w:left="200"/>
    </w:pPr>
    <w:rPr>
      <w:rFonts w:ascii="Century Gothic" w:hAnsi="Century Gothic"/>
    </w:rPr>
  </w:style>
  <w:style w:type="character" w:styleId="Hyperlink">
    <w:name w:val="Hyperlink"/>
    <w:basedOn w:val="DefaultParagraphFont"/>
    <w:uiPriority w:val="99"/>
    <w:unhideWhenUsed/>
    <w:rsid w:val="00AE4B0A"/>
    <w:rPr>
      <w:rFonts w:ascii="Century Gothic" w:hAnsi="Century Gothic"/>
      <w:color w:val="0000FF" w:themeColor="hyperlink"/>
      <w:u w:val="single"/>
    </w:rPr>
  </w:style>
  <w:style w:type="paragraph" w:styleId="BalloonText">
    <w:name w:val="Balloon Text"/>
    <w:basedOn w:val="Normal"/>
    <w:link w:val="BalloonTextChar"/>
    <w:uiPriority w:val="99"/>
    <w:semiHidden/>
    <w:unhideWhenUsed/>
    <w:rsid w:val="00CF2D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D90"/>
    <w:rPr>
      <w:rFonts w:ascii="Tahoma" w:hAnsi="Tahoma" w:cs="Tahoma"/>
      <w:sz w:val="16"/>
      <w:szCs w:val="16"/>
    </w:rPr>
  </w:style>
  <w:style w:type="paragraph" w:styleId="Quote">
    <w:name w:val="Quote"/>
    <w:basedOn w:val="Normal"/>
    <w:next w:val="Normal"/>
    <w:link w:val="QuoteChar"/>
    <w:uiPriority w:val="29"/>
    <w:qFormat/>
    <w:rsid w:val="00D50577"/>
    <w:rPr>
      <w:i/>
      <w:iCs/>
      <w:color w:val="000000" w:themeColor="text1"/>
    </w:rPr>
  </w:style>
  <w:style w:type="character" w:customStyle="1" w:styleId="QuoteChar">
    <w:name w:val="Quote Char"/>
    <w:basedOn w:val="DefaultParagraphFont"/>
    <w:link w:val="Quote"/>
    <w:uiPriority w:val="29"/>
    <w:rsid w:val="00D50577"/>
    <w:rPr>
      <w:i/>
      <w:iCs/>
      <w:color w:val="000000" w:themeColor="text1"/>
    </w:rPr>
  </w:style>
  <w:style w:type="paragraph" w:styleId="Header">
    <w:name w:val="header"/>
    <w:basedOn w:val="Normal"/>
    <w:link w:val="HeaderChar"/>
    <w:uiPriority w:val="99"/>
    <w:unhideWhenUsed/>
    <w:rsid w:val="0091290C"/>
    <w:pPr>
      <w:tabs>
        <w:tab w:val="center" w:pos="4680"/>
        <w:tab w:val="right" w:pos="9360"/>
      </w:tabs>
      <w:spacing w:line="240" w:lineRule="auto"/>
    </w:pPr>
  </w:style>
  <w:style w:type="character" w:customStyle="1" w:styleId="HeaderChar">
    <w:name w:val="Header Char"/>
    <w:basedOn w:val="DefaultParagraphFont"/>
    <w:link w:val="Header"/>
    <w:uiPriority w:val="99"/>
    <w:rsid w:val="0091290C"/>
  </w:style>
  <w:style w:type="paragraph" w:styleId="Footer">
    <w:name w:val="footer"/>
    <w:basedOn w:val="Normal"/>
    <w:link w:val="FooterChar"/>
    <w:uiPriority w:val="99"/>
    <w:unhideWhenUsed/>
    <w:rsid w:val="0091290C"/>
    <w:pPr>
      <w:tabs>
        <w:tab w:val="center" w:pos="4680"/>
        <w:tab w:val="right" w:pos="9360"/>
      </w:tabs>
      <w:spacing w:line="240" w:lineRule="auto"/>
    </w:pPr>
  </w:style>
  <w:style w:type="character" w:customStyle="1" w:styleId="FooterChar">
    <w:name w:val="Footer Char"/>
    <w:basedOn w:val="DefaultParagraphFont"/>
    <w:link w:val="Footer"/>
    <w:uiPriority w:val="99"/>
    <w:rsid w:val="0091290C"/>
  </w:style>
  <w:style w:type="paragraph" w:styleId="NoSpacing">
    <w:name w:val="No Spacing"/>
    <w:link w:val="NoSpacingChar"/>
    <w:uiPriority w:val="1"/>
    <w:qFormat/>
    <w:rsid w:val="0097409B"/>
    <w:rPr>
      <w:rFonts w:ascii="Calibri" w:eastAsia="MS Mincho" w:hAnsi="Calibri" w:cs="Arial"/>
      <w:sz w:val="22"/>
      <w:szCs w:val="22"/>
      <w:lang w:eastAsia="ja-JP"/>
    </w:rPr>
  </w:style>
  <w:style w:type="character" w:customStyle="1" w:styleId="NoSpacingChar">
    <w:name w:val="No Spacing Char"/>
    <w:link w:val="NoSpacing"/>
    <w:uiPriority w:val="1"/>
    <w:rsid w:val="0097409B"/>
    <w:rPr>
      <w:rFonts w:ascii="Calibri" w:eastAsia="MS Mincho" w:hAnsi="Calibri" w:cs="Arial"/>
      <w:sz w:val="22"/>
      <w:szCs w:val="22"/>
      <w:lang w:eastAsia="ja-JP"/>
    </w:rPr>
  </w:style>
  <w:style w:type="character" w:styleId="Emphasis">
    <w:name w:val="Emphasis"/>
    <w:basedOn w:val="DefaultParagraphFont"/>
    <w:qFormat/>
    <w:rsid w:val="00433AC1"/>
    <w:rPr>
      <w:i/>
      <w:iCs/>
    </w:rPr>
  </w:style>
  <w:style w:type="paragraph" w:styleId="TOC3">
    <w:name w:val="toc 3"/>
    <w:basedOn w:val="Normal"/>
    <w:next w:val="Normal"/>
    <w:autoRedefine/>
    <w:uiPriority w:val="39"/>
    <w:unhideWhenUsed/>
    <w:rsid w:val="00595DA5"/>
    <w:pPr>
      <w:spacing w:after="100"/>
      <w:ind w:left="40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EF0"/>
    <w:pPr>
      <w:widowControl w:val="0"/>
      <w:spacing w:line="240" w:lineRule="atLeast"/>
    </w:pPr>
  </w:style>
  <w:style w:type="paragraph" w:styleId="Heading1">
    <w:name w:val="heading 1"/>
    <w:basedOn w:val="Normal"/>
    <w:next w:val="Normal"/>
    <w:link w:val="Heading1Char"/>
    <w:qFormat/>
    <w:rsid w:val="00951FBA"/>
    <w:pPr>
      <w:keepNext/>
      <w:numPr>
        <w:numId w:val="13"/>
      </w:numPr>
      <w:spacing w:before="120" w:after="60"/>
      <w:outlineLvl w:val="0"/>
    </w:pPr>
    <w:rPr>
      <w:rFonts w:ascii="Calibri" w:eastAsiaTheme="majorEastAsia" w:hAnsi="Calibri" w:cstheme="majorBidi"/>
      <w:b/>
      <w:color w:val="000000" w:themeColor="text1"/>
      <w:sz w:val="28"/>
    </w:rPr>
  </w:style>
  <w:style w:type="paragraph" w:styleId="Heading2">
    <w:name w:val="heading 2"/>
    <w:basedOn w:val="Heading1"/>
    <w:next w:val="Normal"/>
    <w:link w:val="Heading2Char"/>
    <w:qFormat/>
    <w:rsid w:val="00951FBA"/>
    <w:pPr>
      <w:numPr>
        <w:ilvl w:val="1"/>
      </w:numPr>
      <w:outlineLvl w:val="1"/>
    </w:pPr>
    <w:rPr>
      <w:sz w:val="24"/>
    </w:rPr>
  </w:style>
  <w:style w:type="paragraph" w:styleId="Heading3">
    <w:name w:val="heading 3"/>
    <w:basedOn w:val="Heading1"/>
    <w:next w:val="Normal"/>
    <w:link w:val="Heading3Char"/>
    <w:qFormat/>
    <w:rsid w:val="00EC2EF0"/>
    <w:pPr>
      <w:numPr>
        <w:ilvl w:val="2"/>
      </w:numPr>
      <w:outlineLvl w:val="2"/>
    </w:pPr>
    <w:rPr>
      <w:rFonts w:eastAsia="Times New Roman" w:cs="Times New Roman"/>
      <w:b w:val="0"/>
      <w:i/>
      <w:sz w:val="20"/>
    </w:rPr>
  </w:style>
  <w:style w:type="paragraph" w:styleId="Heading4">
    <w:name w:val="heading 4"/>
    <w:basedOn w:val="Heading1"/>
    <w:next w:val="Normal"/>
    <w:link w:val="Heading4Char"/>
    <w:qFormat/>
    <w:rsid w:val="00EC2EF0"/>
    <w:pPr>
      <w:numPr>
        <w:ilvl w:val="3"/>
      </w:numPr>
      <w:outlineLvl w:val="3"/>
    </w:pPr>
    <w:rPr>
      <w:rFonts w:eastAsia="Times New Roman" w:cs="Times New Roman"/>
      <w:b w:val="0"/>
      <w:sz w:val="20"/>
    </w:rPr>
  </w:style>
  <w:style w:type="paragraph" w:styleId="Heading5">
    <w:name w:val="heading 5"/>
    <w:basedOn w:val="Normal"/>
    <w:next w:val="Normal"/>
    <w:link w:val="Heading5Char"/>
    <w:qFormat/>
    <w:rsid w:val="003A53E4"/>
    <w:pPr>
      <w:numPr>
        <w:ilvl w:val="4"/>
        <w:numId w:val="13"/>
      </w:numPr>
      <w:spacing w:before="240" w:after="60"/>
      <w:outlineLvl w:val="4"/>
    </w:pPr>
    <w:rPr>
      <w:rFonts w:ascii="Calibri" w:hAnsi="Calibri"/>
      <w:sz w:val="22"/>
    </w:rPr>
  </w:style>
  <w:style w:type="paragraph" w:styleId="Heading6">
    <w:name w:val="heading 6"/>
    <w:basedOn w:val="Normal"/>
    <w:next w:val="Normal"/>
    <w:link w:val="Heading6Char"/>
    <w:qFormat/>
    <w:rsid w:val="003A53E4"/>
    <w:pPr>
      <w:numPr>
        <w:ilvl w:val="5"/>
        <w:numId w:val="13"/>
      </w:numPr>
      <w:spacing w:before="240" w:after="60"/>
      <w:outlineLvl w:val="5"/>
    </w:pPr>
    <w:rPr>
      <w:rFonts w:ascii="Calibri" w:hAnsi="Calibri"/>
      <w:i/>
      <w:sz w:val="22"/>
    </w:rPr>
  </w:style>
  <w:style w:type="paragraph" w:styleId="Heading7">
    <w:name w:val="heading 7"/>
    <w:basedOn w:val="Normal"/>
    <w:next w:val="Normal"/>
    <w:link w:val="Heading7Char"/>
    <w:qFormat/>
    <w:rsid w:val="003A53E4"/>
    <w:pPr>
      <w:numPr>
        <w:ilvl w:val="6"/>
        <w:numId w:val="13"/>
      </w:numPr>
      <w:spacing w:before="240" w:after="60"/>
      <w:outlineLvl w:val="6"/>
    </w:pPr>
    <w:rPr>
      <w:rFonts w:ascii="Calibri" w:hAnsi="Calibri"/>
    </w:rPr>
  </w:style>
  <w:style w:type="paragraph" w:styleId="Heading8">
    <w:name w:val="heading 8"/>
    <w:basedOn w:val="Normal"/>
    <w:next w:val="Normal"/>
    <w:link w:val="Heading8Char"/>
    <w:qFormat/>
    <w:rsid w:val="003A53E4"/>
    <w:pPr>
      <w:numPr>
        <w:ilvl w:val="7"/>
        <w:numId w:val="13"/>
      </w:numPr>
      <w:spacing w:before="240" w:after="60"/>
      <w:outlineLvl w:val="7"/>
    </w:pPr>
    <w:rPr>
      <w:rFonts w:ascii="Calibri" w:hAnsi="Calibri"/>
      <w:i/>
    </w:rPr>
  </w:style>
  <w:style w:type="paragraph" w:styleId="Heading9">
    <w:name w:val="heading 9"/>
    <w:basedOn w:val="Normal"/>
    <w:next w:val="Normal"/>
    <w:link w:val="Heading9Char"/>
    <w:qFormat/>
    <w:rsid w:val="003A53E4"/>
    <w:pPr>
      <w:numPr>
        <w:ilvl w:val="8"/>
        <w:numId w:val="13"/>
      </w:numPr>
      <w:spacing w:before="240" w:after="60"/>
      <w:outlineLvl w:val="8"/>
    </w:pPr>
    <w:rPr>
      <w:rFonts w:ascii="Calibri" w:hAnsi="Calibri"/>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65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C2EF0"/>
    <w:pPr>
      <w:ind w:left="720"/>
      <w:contextualSpacing/>
    </w:pPr>
  </w:style>
  <w:style w:type="character" w:customStyle="1" w:styleId="Heading1Char">
    <w:name w:val="Heading 1 Char"/>
    <w:basedOn w:val="DefaultParagraphFont"/>
    <w:link w:val="Heading1"/>
    <w:rsid w:val="00951FBA"/>
    <w:rPr>
      <w:rFonts w:ascii="Calibri" w:eastAsiaTheme="majorEastAsia" w:hAnsi="Calibri" w:cstheme="majorBidi"/>
      <w:b/>
      <w:color w:val="000000" w:themeColor="text1"/>
      <w:sz w:val="28"/>
    </w:rPr>
  </w:style>
  <w:style w:type="character" w:customStyle="1" w:styleId="Heading2Char">
    <w:name w:val="Heading 2 Char"/>
    <w:basedOn w:val="DefaultParagraphFont"/>
    <w:link w:val="Heading2"/>
    <w:rsid w:val="00951FBA"/>
    <w:rPr>
      <w:rFonts w:ascii="Calibri" w:eastAsiaTheme="majorEastAsia" w:hAnsi="Calibri" w:cstheme="majorBidi"/>
      <w:b/>
      <w:color w:val="000000" w:themeColor="text1"/>
      <w:sz w:val="24"/>
    </w:rPr>
  </w:style>
  <w:style w:type="paragraph" w:styleId="Title">
    <w:name w:val="Title"/>
    <w:basedOn w:val="Normal"/>
    <w:next w:val="Normal"/>
    <w:link w:val="TitleChar"/>
    <w:qFormat/>
    <w:rsid w:val="00951FBA"/>
    <w:pPr>
      <w:spacing w:line="240" w:lineRule="auto"/>
      <w:jc w:val="center"/>
    </w:pPr>
    <w:rPr>
      <w:rFonts w:ascii="Meiryo" w:eastAsia="Meiryo" w:hAnsi="Meiryo" w:cstheme="majorBidi"/>
      <w:b/>
      <w:sz w:val="40"/>
    </w:rPr>
  </w:style>
  <w:style w:type="character" w:customStyle="1" w:styleId="TitleChar">
    <w:name w:val="Title Char"/>
    <w:basedOn w:val="DefaultParagraphFont"/>
    <w:link w:val="Title"/>
    <w:rsid w:val="00951FBA"/>
    <w:rPr>
      <w:rFonts w:ascii="Meiryo" w:eastAsia="Meiryo" w:hAnsi="Meiryo" w:cstheme="majorBidi"/>
      <w:b/>
      <w:sz w:val="40"/>
    </w:rPr>
  </w:style>
  <w:style w:type="character" w:customStyle="1" w:styleId="Heading3Char">
    <w:name w:val="Heading 3 Char"/>
    <w:basedOn w:val="DefaultParagraphFont"/>
    <w:link w:val="Heading3"/>
    <w:rsid w:val="00EC2EF0"/>
    <w:rPr>
      <w:rFonts w:ascii="Arial" w:hAnsi="Arial"/>
      <w:i/>
    </w:rPr>
  </w:style>
  <w:style w:type="character" w:customStyle="1" w:styleId="Heading4Char">
    <w:name w:val="Heading 4 Char"/>
    <w:basedOn w:val="DefaultParagraphFont"/>
    <w:link w:val="Heading4"/>
    <w:rsid w:val="00EC2EF0"/>
    <w:rPr>
      <w:rFonts w:ascii="Arial" w:hAnsi="Arial"/>
    </w:rPr>
  </w:style>
  <w:style w:type="character" w:customStyle="1" w:styleId="Heading5Char">
    <w:name w:val="Heading 5 Char"/>
    <w:basedOn w:val="DefaultParagraphFont"/>
    <w:link w:val="Heading5"/>
    <w:rsid w:val="003A53E4"/>
    <w:rPr>
      <w:rFonts w:ascii="Calibri" w:hAnsi="Calibri"/>
      <w:sz w:val="22"/>
    </w:rPr>
  </w:style>
  <w:style w:type="character" w:customStyle="1" w:styleId="Heading6Char">
    <w:name w:val="Heading 6 Char"/>
    <w:basedOn w:val="DefaultParagraphFont"/>
    <w:link w:val="Heading6"/>
    <w:rsid w:val="003A53E4"/>
    <w:rPr>
      <w:rFonts w:ascii="Calibri" w:hAnsi="Calibri"/>
      <w:i/>
      <w:sz w:val="22"/>
    </w:rPr>
  </w:style>
  <w:style w:type="character" w:customStyle="1" w:styleId="Heading7Char">
    <w:name w:val="Heading 7 Char"/>
    <w:basedOn w:val="DefaultParagraphFont"/>
    <w:link w:val="Heading7"/>
    <w:rsid w:val="003A53E4"/>
    <w:rPr>
      <w:rFonts w:ascii="Calibri" w:hAnsi="Calibri"/>
    </w:rPr>
  </w:style>
  <w:style w:type="character" w:customStyle="1" w:styleId="Heading8Char">
    <w:name w:val="Heading 8 Char"/>
    <w:basedOn w:val="DefaultParagraphFont"/>
    <w:link w:val="Heading8"/>
    <w:rsid w:val="003A53E4"/>
    <w:rPr>
      <w:rFonts w:ascii="Calibri" w:hAnsi="Calibri"/>
      <w:i/>
    </w:rPr>
  </w:style>
  <w:style w:type="character" w:customStyle="1" w:styleId="Heading9Char">
    <w:name w:val="Heading 9 Char"/>
    <w:basedOn w:val="DefaultParagraphFont"/>
    <w:link w:val="Heading9"/>
    <w:rsid w:val="003A53E4"/>
    <w:rPr>
      <w:rFonts w:ascii="Calibri" w:hAnsi="Calibri"/>
      <w:b/>
      <w:i/>
      <w:sz w:val="18"/>
    </w:rPr>
  </w:style>
  <w:style w:type="paragraph" w:styleId="Subtitle">
    <w:name w:val="Subtitle"/>
    <w:basedOn w:val="Normal"/>
    <w:link w:val="SubtitleChar"/>
    <w:qFormat/>
    <w:rsid w:val="00EC2EF0"/>
    <w:pPr>
      <w:spacing w:after="60"/>
      <w:jc w:val="center"/>
    </w:pPr>
    <w:rPr>
      <w:rFonts w:ascii="Arial" w:hAnsi="Arial"/>
      <w:i/>
      <w:sz w:val="36"/>
      <w:lang w:val="en-AU"/>
    </w:rPr>
  </w:style>
  <w:style w:type="character" w:customStyle="1" w:styleId="SubtitleChar">
    <w:name w:val="Subtitle Char"/>
    <w:basedOn w:val="DefaultParagraphFont"/>
    <w:link w:val="Subtitle"/>
    <w:rsid w:val="00EC2EF0"/>
    <w:rPr>
      <w:rFonts w:ascii="Arial" w:hAnsi="Arial"/>
      <w:i/>
      <w:sz w:val="36"/>
      <w:lang w:val="en-AU"/>
    </w:rPr>
  </w:style>
  <w:style w:type="paragraph" w:customStyle="1" w:styleId="BodyText">
    <w:name w:val="BodyText"/>
    <w:basedOn w:val="Normal"/>
    <w:qFormat/>
    <w:rsid w:val="00951FBA"/>
    <w:pPr>
      <w:spacing w:after="100"/>
      <w:ind w:left="720"/>
    </w:pPr>
    <w:rPr>
      <w:rFonts w:ascii="Century Gothic" w:hAnsi="Century Gothic"/>
      <w:sz w:val="22"/>
    </w:rPr>
  </w:style>
  <w:style w:type="paragraph" w:customStyle="1" w:styleId="BodyNumbered">
    <w:name w:val="BodyNumbered"/>
    <w:basedOn w:val="BodyText"/>
    <w:qFormat/>
    <w:rsid w:val="005307D8"/>
    <w:pPr>
      <w:numPr>
        <w:ilvl w:val="2"/>
        <w:numId w:val="14"/>
      </w:numPr>
      <w:spacing w:line="360" w:lineRule="auto"/>
    </w:pPr>
  </w:style>
  <w:style w:type="paragraph" w:styleId="TOCHeading">
    <w:name w:val="TOC Heading"/>
    <w:basedOn w:val="Heading1"/>
    <w:next w:val="Normal"/>
    <w:uiPriority w:val="39"/>
    <w:semiHidden/>
    <w:unhideWhenUsed/>
    <w:qFormat/>
    <w:rsid w:val="00CF2D90"/>
    <w:pPr>
      <w:keepLines/>
      <w:widowControl/>
      <w:numPr>
        <w:numId w:val="0"/>
      </w:numPr>
      <w:spacing w:before="480" w:after="0" w:line="276" w:lineRule="auto"/>
      <w:outlineLvl w:val="9"/>
    </w:pPr>
    <w:rPr>
      <w:rFonts w:asciiTheme="majorHAnsi" w:hAnsiTheme="majorHAnsi"/>
      <w:bCs/>
      <w:color w:val="365F91" w:themeColor="accent1" w:themeShade="BF"/>
      <w:szCs w:val="28"/>
      <w:lang w:eastAsia="ja-JP"/>
    </w:rPr>
  </w:style>
  <w:style w:type="paragraph" w:styleId="TOC1">
    <w:name w:val="toc 1"/>
    <w:basedOn w:val="Normal"/>
    <w:next w:val="Normal"/>
    <w:autoRedefine/>
    <w:uiPriority w:val="39"/>
    <w:unhideWhenUsed/>
    <w:rsid w:val="003A53E4"/>
    <w:pPr>
      <w:spacing w:after="100"/>
    </w:pPr>
    <w:rPr>
      <w:rFonts w:ascii="Century Gothic" w:hAnsi="Century Gothic"/>
    </w:rPr>
  </w:style>
  <w:style w:type="paragraph" w:styleId="TOC2">
    <w:name w:val="toc 2"/>
    <w:basedOn w:val="Normal"/>
    <w:next w:val="Normal"/>
    <w:autoRedefine/>
    <w:uiPriority w:val="39"/>
    <w:unhideWhenUsed/>
    <w:rsid w:val="003A53E4"/>
    <w:pPr>
      <w:spacing w:after="100"/>
      <w:ind w:left="200"/>
    </w:pPr>
    <w:rPr>
      <w:rFonts w:ascii="Century Gothic" w:hAnsi="Century Gothic"/>
    </w:rPr>
  </w:style>
  <w:style w:type="character" w:styleId="Hyperlink">
    <w:name w:val="Hyperlink"/>
    <w:basedOn w:val="DefaultParagraphFont"/>
    <w:uiPriority w:val="99"/>
    <w:unhideWhenUsed/>
    <w:rsid w:val="00AE4B0A"/>
    <w:rPr>
      <w:rFonts w:ascii="Century Gothic" w:hAnsi="Century Gothic"/>
      <w:color w:val="0000FF" w:themeColor="hyperlink"/>
      <w:u w:val="single"/>
    </w:rPr>
  </w:style>
  <w:style w:type="paragraph" w:styleId="BalloonText">
    <w:name w:val="Balloon Text"/>
    <w:basedOn w:val="Normal"/>
    <w:link w:val="BalloonTextChar"/>
    <w:uiPriority w:val="99"/>
    <w:semiHidden/>
    <w:unhideWhenUsed/>
    <w:rsid w:val="00CF2D9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D90"/>
    <w:rPr>
      <w:rFonts w:ascii="Tahoma" w:hAnsi="Tahoma" w:cs="Tahoma"/>
      <w:sz w:val="16"/>
      <w:szCs w:val="16"/>
    </w:rPr>
  </w:style>
  <w:style w:type="paragraph" w:styleId="Quote">
    <w:name w:val="Quote"/>
    <w:basedOn w:val="Normal"/>
    <w:next w:val="Normal"/>
    <w:link w:val="QuoteChar"/>
    <w:uiPriority w:val="29"/>
    <w:qFormat/>
    <w:rsid w:val="00D50577"/>
    <w:rPr>
      <w:i/>
      <w:iCs/>
      <w:color w:val="000000" w:themeColor="text1"/>
    </w:rPr>
  </w:style>
  <w:style w:type="character" w:customStyle="1" w:styleId="QuoteChar">
    <w:name w:val="Quote Char"/>
    <w:basedOn w:val="DefaultParagraphFont"/>
    <w:link w:val="Quote"/>
    <w:uiPriority w:val="29"/>
    <w:rsid w:val="00D50577"/>
    <w:rPr>
      <w:i/>
      <w:iCs/>
      <w:color w:val="000000" w:themeColor="text1"/>
    </w:rPr>
  </w:style>
  <w:style w:type="paragraph" w:styleId="Header">
    <w:name w:val="header"/>
    <w:basedOn w:val="Normal"/>
    <w:link w:val="HeaderChar"/>
    <w:uiPriority w:val="99"/>
    <w:unhideWhenUsed/>
    <w:rsid w:val="0091290C"/>
    <w:pPr>
      <w:tabs>
        <w:tab w:val="center" w:pos="4680"/>
        <w:tab w:val="right" w:pos="9360"/>
      </w:tabs>
      <w:spacing w:line="240" w:lineRule="auto"/>
    </w:pPr>
  </w:style>
  <w:style w:type="character" w:customStyle="1" w:styleId="HeaderChar">
    <w:name w:val="Header Char"/>
    <w:basedOn w:val="DefaultParagraphFont"/>
    <w:link w:val="Header"/>
    <w:uiPriority w:val="99"/>
    <w:rsid w:val="0091290C"/>
  </w:style>
  <w:style w:type="paragraph" w:styleId="Footer">
    <w:name w:val="footer"/>
    <w:basedOn w:val="Normal"/>
    <w:link w:val="FooterChar"/>
    <w:uiPriority w:val="99"/>
    <w:unhideWhenUsed/>
    <w:rsid w:val="0091290C"/>
    <w:pPr>
      <w:tabs>
        <w:tab w:val="center" w:pos="4680"/>
        <w:tab w:val="right" w:pos="9360"/>
      </w:tabs>
      <w:spacing w:line="240" w:lineRule="auto"/>
    </w:pPr>
  </w:style>
  <w:style w:type="character" w:customStyle="1" w:styleId="FooterChar">
    <w:name w:val="Footer Char"/>
    <w:basedOn w:val="DefaultParagraphFont"/>
    <w:link w:val="Footer"/>
    <w:uiPriority w:val="99"/>
    <w:rsid w:val="0091290C"/>
  </w:style>
  <w:style w:type="paragraph" w:styleId="NoSpacing">
    <w:name w:val="No Spacing"/>
    <w:link w:val="NoSpacingChar"/>
    <w:uiPriority w:val="1"/>
    <w:qFormat/>
    <w:rsid w:val="0097409B"/>
    <w:rPr>
      <w:rFonts w:ascii="Calibri" w:eastAsia="MS Mincho" w:hAnsi="Calibri" w:cs="Arial"/>
      <w:sz w:val="22"/>
      <w:szCs w:val="22"/>
      <w:lang w:eastAsia="ja-JP"/>
    </w:rPr>
  </w:style>
  <w:style w:type="character" w:customStyle="1" w:styleId="NoSpacingChar">
    <w:name w:val="No Spacing Char"/>
    <w:link w:val="NoSpacing"/>
    <w:uiPriority w:val="1"/>
    <w:rsid w:val="0097409B"/>
    <w:rPr>
      <w:rFonts w:ascii="Calibri" w:eastAsia="MS Mincho" w:hAnsi="Calibri" w:cs="Arial"/>
      <w:sz w:val="22"/>
      <w:szCs w:val="22"/>
      <w:lang w:eastAsia="ja-JP"/>
    </w:rPr>
  </w:style>
  <w:style w:type="character" w:styleId="Emphasis">
    <w:name w:val="Emphasis"/>
    <w:basedOn w:val="DefaultParagraphFont"/>
    <w:qFormat/>
    <w:rsid w:val="00433AC1"/>
    <w:rPr>
      <w:i/>
      <w:iCs/>
    </w:rPr>
  </w:style>
  <w:style w:type="paragraph" w:styleId="TOC3">
    <w:name w:val="toc 3"/>
    <w:basedOn w:val="Normal"/>
    <w:next w:val="Normal"/>
    <w:autoRedefine/>
    <w:uiPriority w:val="39"/>
    <w:unhideWhenUsed/>
    <w:rsid w:val="00595DA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an\Documents\School\JP\UC\U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9370BE-0BCC-0B4C-913F-1CD73580C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\Users\Sean\Documents\School\JP\UC\UC_Template.dotx</Template>
  <TotalTime>6</TotalTime>
  <Pages>7</Pages>
  <Words>771</Words>
  <Characters>4395</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Fclkin</Company>
  <LinksUpToDate>false</LinksUpToDate>
  <CharactersWithSpaces>5156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Marsic</dc:creator>
  <cp:lastModifiedBy>McKenzie Kurtz</cp:lastModifiedBy>
  <cp:revision>37</cp:revision>
  <dcterms:created xsi:type="dcterms:W3CDTF">2012-01-28T23:56:00Z</dcterms:created>
  <dcterms:modified xsi:type="dcterms:W3CDTF">2012-01-30T02:51:00Z</dcterms:modified>
</cp:coreProperties>
</file>