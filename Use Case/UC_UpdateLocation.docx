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F447D" w14:textId="77777777" w:rsidR="0085281A" w:rsidRDefault="0085281A" w:rsidP="00032423">
      <w:pPr>
        <w:jc w:val="center"/>
      </w:pPr>
    </w:p>
    <w:p w14:paraId="0F235996" w14:textId="77777777" w:rsidR="0097409B" w:rsidRDefault="0097409B" w:rsidP="00032423">
      <w:pPr>
        <w:jc w:val="center"/>
      </w:pPr>
    </w:p>
    <w:p w14:paraId="5A3091CD" w14:textId="77777777" w:rsidR="0097409B" w:rsidRDefault="0097409B" w:rsidP="00032423">
      <w:pPr>
        <w:jc w:val="center"/>
      </w:pPr>
    </w:p>
    <w:p w14:paraId="14565C29" w14:textId="77777777" w:rsidR="0097409B" w:rsidRDefault="0097409B" w:rsidP="00032423">
      <w:pPr>
        <w:jc w:val="center"/>
      </w:pPr>
    </w:p>
    <w:p w14:paraId="501A5FF1" w14:textId="77777777" w:rsidR="0097409B" w:rsidRDefault="0097409B" w:rsidP="00032423">
      <w:pPr>
        <w:jc w:val="center"/>
      </w:pPr>
    </w:p>
    <w:p w14:paraId="1EDF9298" w14:textId="77777777" w:rsidR="0097409B" w:rsidRDefault="0097409B" w:rsidP="00032423">
      <w:pPr>
        <w:jc w:val="center"/>
      </w:pPr>
    </w:p>
    <w:p w14:paraId="0207963B" w14:textId="77777777" w:rsidR="0097409B" w:rsidRDefault="0097409B" w:rsidP="00032423">
      <w:pPr>
        <w:jc w:val="center"/>
      </w:pPr>
    </w:p>
    <w:p w14:paraId="781B1412" w14:textId="77777777" w:rsidR="0097409B" w:rsidRDefault="0097409B" w:rsidP="00032423">
      <w:pPr>
        <w:jc w:val="center"/>
      </w:pPr>
    </w:p>
    <w:p w14:paraId="41DDF10D" w14:textId="77777777" w:rsidR="0097409B" w:rsidRDefault="0097409B" w:rsidP="00032423">
      <w:pPr>
        <w:jc w:val="center"/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661"/>
      </w:tblGrid>
      <w:tr w:rsidR="0097409B" w:rsidRPr="004A496D" w14:paraId="12AAAA56" w14:textId="77777777" w:rsidTr="00995C76">
        <w:tc>
          <w:tcPr>
            <w:tcW w:w="7672" w:type="dxa"/>
          </w:tcPr>
          <w:p w14:paraId="7A754986" w14:textId="77777777" w:rsidR="0097409B" w:rsidRDefault="0097409B" w:rsidP="00995C76">
            <w:pPr>
              <w:pStyle w:val="NoSpacing"/>
              <w:rPr>
                <w:rFonts w:ascii="Cambria" w:eastAsia="Times New Roman" w:hAnsi="Cambria"/>
                <w:sz w:val="80"/>
                <w:szCs w:val="80"/>
              </w:rPr>
            </w:pPr>
            <w:r w:rsidRPr="004A496D">
              <w:rPr>
                <w:rFonts w:ascii="Cambria" w:eastAsia="Times New Roman" w:hAnsi="Cambria"/>
                <w:sz w:val="80"/>
                <w:szCs w:val="80"/>
              </w:rPr>
              <w:t>Outbreak Smartphone App for iPhone</w:t>
            </w:r>
          </w:p>
          <w:p w14:paraId="009296AA" w14:textId="77777777" w:rsidR="00761EFA" w:rsidRPr="00761EFA" w:rsidRDefault="006A1125" w:rsidP="00FB4277">
            <w:pPr>
              <w:pStyle w:val="NoSpacing"/>
              <w:rPr>
                <w:rFonts w:ascii="Cambria" w:eastAsia="Times New Roman" w:hAnsi="Cambria" w:cs="Times New Roman"/>
                <w:color w:val="4F81BD"/>
              </w:rPr>
            </w:pPr>
            <w:r>
              <w:rPr>
                <w:rFonts w:ascii="Cambria" w:eastAsia="Times New Roman" w:hAnsi="Cambria" w:cs="Times New Roman"/>
                <w:color w:val="000000" w:themeColor="text1"/>
              </w:rPr>
              <w:t>Use Case: Update Location</w:t>
            </w:r>
          </w:p>
        </w:tc>
      </w:tr>
    </w:tbl>
    <w:p w14:paraId="38557006" w14:textId="77777777" w:rsidR="0097409B" w:rsidRDefault="0097409B" w:rsidP="00032423">
      <w:pPr>
        <w:jc w:val="center"/>
      </w:pPr>
    </w:p>
    <w:p w14:paraId="40B75FCC" w14:textId="77777777" w:rsidR="0097409B" w:rsidRDefault="0097409B" w:rsidP="00032423">
      <w:pPr>
        <w:jc w:val="center"/>
      </w:pPr>
    </w:p>
    <w:p w14:paraId="55E2ED86" w14:textId="77777777" w:rsidR="0097409B" w:rsidRDefault="0097409B" w:rsidP="00032423">
      <w:pPr>
        <w:jc w:val="center"/>
      </w:pPr>
    </w:p>
    <w:p w14:paraId="7DBF1467" w14:textId="77777777" w:rsidR="0097409B" w:rsidRDefault="0097409B" w:rsidP="00032423">
      <w:pPr>
        <w:jc w:val="center"/>
      </w:pPr>
    </w:p>
    <w:p w14:paraId="267EB4BF" w14:textId="77777777" w:rsidR="0097409B" w:rsidRDefault="0097409B" w:rsidP="00032423">
      <w:pPr>
        <w:jc w:val="center"/>
      </w:pPr>
    </w:p>
    <w:p w14:paraId="65E8CAA4" w14:textId="77777777" w:rsidR="0097409B" w:rsidRDefault="0097409B" w:rsidP="00032423">
      <w:pPr>
        <w:jc w:val="center"/>
      </w:pPr>
    </w:p>
    <w:p w14:paraId="2EB2EBD1" w14:textId="77777777" w:rsidR="0097409B" w:rsidRDefault="0097409B" w:rsidP="00032423">
      <w:pPr>
        <w:jc w:val="center"/>
      </w:pPr>
    </w:p>
    <w:p w14:paraId="210D7C88" w14:textId="77777777" w:rsidR="0097409B" w:rsidRDefault="0097409B" w:rsidP="00032423">
      <w:pPr>
        <w:jc w:val="center"/>
      </w:pPr>
    </w:p>
    <w:p w14:paraId="1D6F2B73" w14:textId="77777777" w:rsidR="0097409B" w:rsidRDefault="0097409B" w:rsidP="00032423">
      <w:pPr>
        <w:jc w:val="center"/>
      </w:pPr>
    </w:p>
    <w:p w14:paraId="4CE29D8A" w14:textId="77777777" w:rsidR="0097409B" w:rsidRDefault="0097409B" w:rsidP="00032423">
      <w:pPr>
        <w:jc w:val="center"/>
      </w:pPr>
    </w:p>
    <w:p w14:paraId="2CC28AE7" w14:textId="77777777" w:rsidR="0097409B" w:rsidRDefault="0097409B" w:rsidP="00032423">
      <w:pPr>
        <w:jc w:val="center"/>
      </w:pPr>
    </w:p>
    <w:p w14:paraId="3E579C9B" w14:textId="77777777" w:rsidR="0097409B" w:rsidRDefault="0097409B" w:rsidP="00032423">
      <w:pPr>
        <w:jc w:val="center"/>
      </w:pPr>
    </w:p>
    <w:p w14:paraId="421FB43C" w14:textId="77777777" w:rsidR="0097409B" w:rsidRDefault="0097409B" w:rsidP="00032423">
      <w:pPr>
        <w:jc w:val="center"/>
      </w:pPr>
    </w:p>
    <w:p w14:paraId="5552380A" w14:textId="77777777" w:rsidR="0097409B" w:rsidRDefault="0097409B" w:rsidP="00032423">
      <w:pPr>
        <w:jc w:val="center"/>
      </w:pPr>
    </w:p>
    <w:p w14:paraId="4E3CB418" w14:textId="77777777" w:rsidR="0097409B" w:rsidRDefault="0097409B" w:rsidP="00032423">
      <w:pPr>
        <w:jc w:val="center"/>
      </w:pPr>
    </w:p>
    <w:p w14:paraId="09D5DC1B" w14:textId="77777777" w:rsidR="0097409B" w:rsidRDefault="0097409B" w:rsidP="00032423">
      <w:pPr>
        <w:jc w:val="center"/>
      </w:pPr>
    </w:p>
    <w:p w14:paraId="6C69B40C" w14:textId="77777777" w:rsidR="0097409B" w:rsidRDefault="0097409B" w:rsidP="00032423">
      <w:pPr>
        <w:jc w:val="center"/>
      </w:pPr>
    </w:p>
    <w:p w14:paraId="2E2D3210" w14:textId="77777777" w:rsidR="0097409B" w:rsidRDefault="0097409B" w:rsidP="00032423">
      <w:pPr>
        <w:jc w:val="center"/>
      </w:pPr>
    </w:p>
    <w:p w14:paraId="16E6537A" w14:textId="77777777" w:rsidR="0097409B" w:rsidRDefault="0097409B" w:rsidP="00032423">
      <w:pPr>
        <w:jc w:val="center"/>
      </w:pPr>
    </w:p>
    <w:p w14:paraId="1D1D239F" w14:textId="77777777" w:rsidR="0097409B" w:rsidRDefault="0097409B" w:rsidP="00032423">
      <w:pPr>
        <w:jc w:val="center"/>
      </w:pPr>
    </w:p>
    <w:p w14:paraId="01EC5C5D" w14:textId="77777777" w:rsidR="0097409B" w:rsidRDefault="0097409B" w:rsidP="00032423">
      <w:pPr>
        <w:jc w:val="center"/>
      </w:pPr>
    </w:p>
    <w:p w14:paraId="63A007D7" w14:textId="77777777" w:rsidR="0097409B" w:rsidRDefault="0097409B" w:rsidP="00032423">
      <w:pPr>
        <w:jc w:val="center"/>
      </w:pPr>
    </w:p>
    <w:p w14:paraId="0D59BBD2" w14:textId="77777777" w:rsidR="0097409B" w:rsidRDefault="0097409B" w:rsidP="00032423">
      <w:pPr>
        <w:jc w:val="center"/>
      </w:pPr>
    </w:p>
    <w:p w14:paraId="4687234E" w14:textId="77777777" w:rsidR="0097409B" w:rsidRDefault="0097409B" w:rsidP="00032423">
      <w:pPr>
        <w:jc w:val="center"/>
      </w:pPr>
    </w:p>
    <w:p w14:paraId="49625422" w14:textId="77777777" w:rsidR="0097409B" w:rsidRDefault="0097409B" w:rsidP="00032423">
      <w:pPr>
        <w:jc w:val="center"/>
      </w:pPr>
    </w:p>
    <w:p w14:paraId="5C426C4C" w14:textId="77777777" w:rsidR="0097409B" w:rsidRDefault="0097409B" w:rsidP="00032423">
      <w:pPr>
        <w:jc w:val="center"/>
      </w:pPr>
    </w:p>
    <w:p w14:paraId="7B41988A" w14:textId="77777777" w:rsidR="0097409B" w:rsidRDefault="0097409B" w:rsidP="00032423">
      <w:pPr>
        <w:jc w:val="center"/>
      </w:pPr>
    </w:p>
    <w:p w14:paraId="1E85ECC8" w14:textId="77777777" w:rsidR="0097409B" w:rsidRDefault="0097409B" w:rsidP="00032423">
      <w:pPr>
        <w:jc w:val="center"/>
      </w:pPr>
    </w:p>
    <w:p w14:paraId="12D977DF" w14:textId="77777777" w:rsidR="00155F18" w:rsidRDefault="00155F18" w:rsidP="008C7FB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465DD" w:rsidRPr="008850BF" w14:paraId="461EF693" w14:textId="77777777" w:rsidTr="00F465DD">
        <w:tc>
          <w:tcPr>
            <w:tcW w:w="2394" w:type="dxa"/>
          </w:tcPr>
          <w:p w14:paraId="3BD856DE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lastRenderedPageBreak/>
              <w:t>Date</w:t>
            </w:r>
          </w:p>
        </w:tc>
        <w:tc>
          <w:tcPr>
            <w:tcW w:w="2394" w:type="dxa"/>
          </w:tcPr>
          <w:p w14:paraId="7589469B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Version</w:t>
            </w:r>
          </w:p>
        </w:tc>
        <w:tc>
          <w:tcPr>
            <w:tcW w:w="2394" w:type="dxa"/>
          </w:tcPr>
          <w:p w14:paraId="2E669ED9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Description</w:t>
            </w:r>
          </w:p>
        </w:tc>
        <w:tc>
          <w:tcPr>
            <w:tcW w:w="2394" w:type="dxa"/>
          </w:tcPr>
          <w:p w14:paraId="31E8AC19" w14:textId="77777777" w:rsidR="00F465DD" w:rsidRPr="004F1B0F" w:rsidRDefault="00F465DD" w:rsidP="008C7FBD">
            <w:pPr>
              <w:rPr>
                <w:b/>
              </w:rPr>
            </w:pPr>
            <w:r w:rsidRPr="004F1B0F">
              <w:rPr>
                <w:b/>
              </w:rPr>
              <w:t>Author</w:t>
            </w:r>
          </w:p>
        </w:tc>
      </w:tr>
      <w:tr w:rsidR="00F465DD" w14:paraId="361FCA62" w14:textId="77777777" w:rsidTr="00F465DD">
        <w:tc>
          <w:tcPr>
            <w:tcW w:w="2394" w:type="dxa"/>
          </w:tcPr>
          <w:p w14:paraId="2CE647C9" w14:textId="77777777" w:rsidR="00F465DD" w:rsidRDefault="00FB46A4" w:rsidP="008C7FBD">
            <w:r>
              <w:t>26</w:t>
            </w:r>
            <w:r w:rsidR="00F465DD">
              <w:t>-</w:t>
            </w:r>
            <w:r w:rsidR="002F4B92">
              <w:t>J</w:t>
            </w:r>
            <w:r w:rsidR="00F465DD">
              <w:t>an-12</w:t>
            </w:r>
          </w:p>
        </w:tc>
        <w:tc>
          <w:tcPr>
            <w:tcW w:w="2394" w:type="dxa"/>
          </w:tcPr>
          <w:p w14:paraId="195CB074" w14:textId="77777777" w:rsidR="00F465DD" w:rsidRDefault="00F465DD" w:rsidP="008C7FBD">
            <w:r>
              <w:t>1.0</w:t>
            </w:r>
          </w:p>
        </w:tc>
        <w:tc>
          <w:tcPr>
            <w:tcW w:w="2394" w:type="dxa"/>
          </w:tcPr>
          <w:p w14:paraId="13EA2218" w14:textId="77777777" w:rsidR="00F465DD" w:rsidRDefault="00FB46A4" w:rsidP="008C7FBD">
            <w:r>
              <w:t>First</w:t>
            </w:r>
            <w:r w:rsidR="00F465DD">
              <w:t xml:space="preserve"> draft</w:t>
            </w:r>
          </w:p>
        </w:tc>
        <w:tc>
          <w:tcPr>
            <w:tcW w:w="2394" w:type="dxa"/>
          </w:tcPr>
          <w:p w14:paraId="182A9EEE" w14:textId="77777777" w:rsidR="00F465DD" w:rsidRDefault="008E5126" w:rsidP="008E5126">
            <w:r>
              <w:t>Tanner Smith</w:t>
            </w:r>
          </w:p>
        </w:tc>
      </w:tr>
      <w:tr w:rsidR="00F465DD" w14:paraId="2A697E0A" w14:textId="77777777" w:rsidTr="00F465DD">
        <w:tc>
          <w:tcPr>
            <w:tcW w:w="2394" w:type="dxa"/>
          </w:tcPr>
          <w:p w14:paraId="7CA3D4BC" w14:textId="77777777" w:rsidR="00F465DD" w:rsidRDefault="00916F04" w:rsidP="008C7FBD">
            <w:r>
              <w:t>28-Jan-12</w:t>
            </w:r>
          </w:p>
        </w:tc>
        <w:tc>
          <w:tcPr>
            <w:tcW w:w="2394" w:type="dxa"/>
          </w:tcPr>
          <w:p w14:paraId="342526E9" w14:textId="77777777" w:rsidR="00F465DD" w:rsidRDefault="00916F04" w:rsidP="008C7FBD">
            <w:r>
              <w:t>1.1</w:t>
            </w:r>
          </w:p>
        </w:tc>
        <w:tc>
          <w:tcPr>
            <w:tcW w:w="2394" w:type="dxa"/>
          </w:tcPr>
          <w:p w14:paraId="105280CE" w14:textId="77777777" w:rsidR="00F465DD" w:rsidRDefault="00916F04" w:rsidP="008C7FBD">
            <w:r>
              <w:t>QA Formatting</w:t>
            </w:r>
          </w:p>
        </w:tc>
        <w:tc>
          <w:tcPr>
            <w:tcW w:w="2394" w:type="dxa"/>
          </w:tcPr>
          <w:p w14:paraId="48240F3D" w14:textId="77777777" w:rsidR="00F465DD" w:rsidRDefault="00916F04" w:rsidP="008C7FBD">
            <w:r>
              <w:t xml:space="preserve">Sean </w:t>
            </w:r>
            <w:proofErr w:type="spellStart"/>
            <w:r>
              <w:t>Marek</w:t>
            </w:r>
            <w:proofErr w:type="spellEnd"/>
          </w:p>
        </w:tc>
      </w:tr>
      <w:tr w:rsidR="00F465DD" w14:paraId="13770BCE" w14:textId="77777777" w:rsidTr="00F465DD">
        <w:tc>
          <w:tcPr>
            <w:tcW w:w="2394" w:type="dxa"/>
          </w:tcPr>
          <w:p w14:paraId="2C15082C" w14:textId="77777777" w:rsidR="00F465DD" w:rsidRDefault="00F465DD" w:rsidP="008C7FBD"/>
        </w:tc>
        <w:tc>
          <w:tcPr>
            <w:tcW w:w="2394" w:type="dxa"/>
          </w:tcPr>
          <w:p w14:paraId="3DE73EDA" w14:textId="77777777" w:rsidR="00F465DD" w:rsidRDefault="00F465DD" w:rsidP="008C7FBD"/>
        </w:tc>
        <w:tc>
          <w:tcPr>
            <w:tcW w:w="2394" w:type="dxa"/>
          </w:tcPr>
          <w:p w14:paraId="6B62F3E1" w14:textId="77777777" w:rsidR="00F465DD" w:rsidRDefault="00F465DD" w:rsidP="008C7FBD"/>
        </w:tc>
        <w:tc>
          <w:tcPr>
            <w:tcW w:w="2394" w:type="dxa"/>
          </w:tcPr>
          <w:p w14:paraId="4E32F1E7" w14:textId="77777777" w:rsidR="00F465DD" w:rsidRDefault="00F465DD" w:rsidP="008C7FBD"/>
        </w:tc>
      </w:tr>
    </w:tbl>
    <w:p w14:paraId="590C8BFE" w14:textId="77777777" w:rsidR="00F465DD" w:rsidRDefault="00F465DD" w:rsidP="008C7FBD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4263396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6364EA" w14:textId="77777777" w:rsidR="00CF2D90" w:rsidRPr="00D50577" w:rsidRDefault="00CF2D90">
          <w:pPr>
            <w:pStyle w:val="TOCHeading"/>
            <w:rPr>
              <w:rStyle w:val="Heading1Char"/>
            </w:rPr>
          </w:pPr>
          <w:r w:rsidRPr="00D50577">
            <w:rPr>
              <w:rStyle w:val="Heading1Char"/>
            </w:rPr>
            <w:t>Contents</w:t>
          </w:r>
        </w:p>
        <w:p w14:paraId="6D235672" w14:textId="77777777" w:rsidR="0040709C" w:rsidRDefault="00CF2D90">
          <w:pPr>
            <w:pStyle w:val="TOC1"/>
            <w:tabs>
              <w:tab w:val="left" w:pos="40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0709C">
            <w:rPr>
              <w:noProof/>
            </w:rPr>
            <w:t>1.</w:t>
          </w:r>
          <w:r w:rsidR="0040709C"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 w:rsidR="0040709C">
            <w:rPr>
              <w:noProof/>
            </w:rPr>
            <w:t>Update Location</w:t>
          </w:r>
          <w:r w:rsidR="0040709C">
            <w:rPr>
              <w:noProof/>
            </w:rPr>
            <w:tab/>
          </w:r>
          <w:r w:rsidR="0040709C">
            <w:rPr>
              <w:noProof/>
            </w:rPr>
            <w:fldChar w:fldCharType="begin"/>
          </w:r>
          <w:r w:rsidR="0040709C">
            <w:rPr>
              <w:noProof/>
            </w:rPr>
            <w:instrText xml:space="preserve"> PAGEREF _Toc189483531 \h </w:instrText>
          </w:r>
          <w:r w:rsidR="0040709C">
            <w:rPr>
              <w:noProof/>
            </w:rPr>
          </w:r>
          <w:r w:rsidR="0040709C">
            <w:rPr>
              <w:noProof/>
            </w:rPr>
            <w:fldChar w:fldCharType="separate"/>
          </w:r>
          <w:r w:rsidR="0040709C">
            <w:rPr>
              <w:noProof/>
            </w:rPr>
            <w:t>4</w:t>
          </w:r>
          <w:r w:rsidR="0040709C">
            <w:rPr>
              <w:noProof/>
            </w:rPr>
            <w:fldChar w:fldCharType="end"/>
          </w:r>
        </w:p>
        <w:p w14:paraId="7FB853C3" w14:textId="77777777" w:rsidR="0040709C" w:rsidRDefault="0040709C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Brief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_Toc189483532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D7265E3" w14:textId="77777777" w:rsidR="0040709C" w:rsidRDefault="0040709C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Requirements Trace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_Toc189483533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BB8DA9" w14:textId="77777777" w:rsidR="0040709C" w:rsidRDefault="0040709C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Involved Actors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_Toc189483534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E3637DB" w14:textId="77777777" w:rsidR="0040709C" w:rsidRDefault="0040709C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Preconditions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_Toc189483535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1098D86" w14:textId="77777777" w:rsidR="0040709C" w:rsidRDefault="0040709C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1.5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Post conditions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_Toc189483536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68713AB" w14:textId="77777777" w:rsidR="0040709C" w:rsidRDefault="0040709C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1.6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Invariants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_Toc189483537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70A2D43" w14:textId="77777777" w:rsidR="0040709C" w:rsidRDefault="0040709C">
          <w:pPr>
            <w:pStyle w:val="TOC1"/>
            <w:tabs>
              <w:tab w:val="left" w:pos="40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Flow of Events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_Toc189483538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C772847" w14:textId="77777777" w:rsidR="0040709C" w:rsidRDefault="0040709C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Basic Flow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_Toc189483539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250E376" w14:textId="77777777" w:rsidR="0040709C" w:rsidRDefault="0040709C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Alternate Course – User is in a hotspot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_Toc189483540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433247F" w14:textId="77777777" w:rsidR="0040709C" w:rsidRDefault="0040709C">
          <w:pPr>
            <w:pStyle w:val="TOC1"/>
            <w:tabs>
              <w:tab w:val="left" w:pos="40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Extension Points - None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_Toc189483541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90BF513" w14:textId="77777777" w:rsidR="0040709C" w:rsidRDefault="0040709C">
          <w:pPr>
            <w:pStyle w:val="TOC1"/>
            <w:tabs>
              <w:tab w:val="left" w:pos="406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Scenarios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_Toc189483542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AC5CB0B" w14:textId="77777777" w:rsidR="0040709C" w:rsidRDefault="0040709C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Happy Day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_Toc189483543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10B4979" w14:textId="77777777" w:rsidR="0040709C" w:rsidRDefault="0040709C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Rainy Day 1 – Too little signal strength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_Toc189483544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90E970D" w14:textId="77777777" w:rsidR="0040709C" w:rsidRDefault="0040709C">
          <w:pPr>
            <w:pStyle w:val="TOC2"/>
            <w:tabs>
              <w:tab w:val="left" w:pos="717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Happy Day Alternate Course: User is in a hotspot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_Toc189483545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FC59D5E" w14:textId="77777777" w:rsidR="00CF2D90" w:rsidRDefault="00CF2D90">
          <w:r>
            <w:rPr>
              <w:b/>
              <w:bCs/>
              <w:noProof/>
            </w:rPr>
            <w:fldChar w:fldCharType="end"/>
          </w:r>
        </w:p>
      </w:sdtContent>
    </w:sdt>
    <w:p w14:paraId="5B332292" w14:textId="77777777" w:rsidR="00CF2D90" w:rsidRDefault="00CF2D90" w:rsidP="008C7FBD"/>
    <w:p w14:paraId="53C22BF5" w14:textId="77777777" w:rsidR="00930062" w:rsidRDefault="00930062">
      <w:pPr>
        <w:widowControl/>
        <w:spacing w:line="240" w:lineRule="auto"/>
      </w:pPr>
      <w:r>
        <w:br w:type="page"/>
      </w:r>
    </w:p>
    <w:p w14:paraId="5B1D2594" w14:textId="77777777" w:rsidR="00DD3800" w:rsidRDefault="005E2EB7" w:rsidP="002D6621">
      <w:pPr>
        <w:pStyle w:val="Title"/>
      </w:pPr>
      <w:r>
        <w:lastRenderedPageBreak/>
        <w:t>Use Case</w:t>
      </w:r>
      <w:r w:rsidR="00170432">
        <w:t>:</w:t>
      </w:r>
      <w:r>
        <w:t xml:space="preserve"> Update Location</w:t>
      </w:r>
    </w:p>
    <w:p w14:paraId="083774DD" w14:textId="77777777" w:rsidR="005E2EB7" w:rsidRPr="005E2EB7" w:rsidRDefault="003B11A4" w:rsidP="003B11A4">
      <w:pPr>
        <w:pStyle w:val="Heading1"/>
        <w:rPr>
          <w:rStyle w:val="Emphasis"/>
          <w:i w:val="0"/>
          <w:iCs w:val="0"/>
        </w:rPr>
      </w:pPr>
      <w:bookmarkStart w:id="1" w:name="_Toc189483531"/>
      <w:r>
        <w:rPr>
          <w:rStyle w:val="Emphasis"/>
          <w:i w:val="0"/>
          <w:iCs w:val="0"/>
        </w:rPr>
        <w:t>Update Location</w:t>
      </w:r>
      <w:bookmarkEnd w:id="1"/>
    </w:p>
    <w:p w14:paraId="528AEA72" w14:textId="77777777" w:rsidR="005E2EB7" w:rsidRPr="005E2EB7" w:rsidRDefault="005E2EB7" w:rsidP="00911588">
      <w:pPr>
        <w:pStyle w:val="Heading2"/>
        <w:rPr>
          <w:rStyle w:val="Emphasis"/>
          <w:i w:val="0"/>
          <w:iCs w:val="0"/>
        </w:rPr>
      </w:pPr>
      <w:bookmarkStart w:id="2" w:name="_Toc189483532"/>
      <w:r w:rsidRPr="005E2EB7">
        <w:rPr>
          <w:rStyle w:val="Emphasis"/>
          <w:i w:val="0"/>
          <w:iCs w:val="0"/>
        </w:rPr>
        <w:t>Brief Description</w:t>
      </w:r>
      <w:bookmarkEnd w:id="2"/>
    </w:p>
    <w:p w14:paraId="3650FF0A" w14:textId="77777777" w:rsid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This use case updates user latitude and longitude GPS coordinates and sends it to the database. The database will return a package containing any new data relevant to the users new position, including hot spots trying to infect the user.</w:t>
      </w:r>
    </w:p>
    <w:p w14:paraId="5C55047D" w14:textId="77777777" w:rsidR="00911588" w:rsidRPr="005E2EB7" w:rsidRDefault="00911588" w:rsidP="005E2EB7">
      <w:pPr>
        <w:pStyle w:val="BodyText"/>
        <w:rPr>
          <w:rStyle w:val="Emphasis"/>
          <w:i w:val="0"/>
          <w:iCs w:val="0"/>
        </w:rPr>
      </w:pPr>
    </w:p>
    <w:p w14:paraId="449A11CB" w14:textId="77777777" w:rsidR="005E2EB7" w:rsidRPr="005E2EB7" w:rsidRDefault="005E2EB7" w:rsidP="00C33DFB">
      <w:pPr>
        <w:pStyle w:val="Heading2"/>
        <w:rPr>
          <w:rStyle w:val="Emphasis"/>
          <w:i w:val="0"/>
          <w:iCs w:val="0"/>
        </w:rPr>
      </w:pPr>
      <w:bookmarkStart w:id="3" w:name="_Toc189483533"/>
      <w:r w:rsidRPr="005E2EB7">
        <w:rPr>
          <w:rStyle w:val="Emphasis"/>
          <w:i w:val="0"/>
          <w:iCs w:val="0"/>
        </w:rPr>
        <w:t>Requirements Trace</w:t>
      </w:r>
      <w:bookmarkEnd w:id="3"/>
    </w:p>
    <w:p w14:paraId="65A95F2D" w14:textId="77777777" w:rsid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12.1, 12.3, 13.1, 13.2</w:t>
      </w:r>
    </w:p>
    <w:p w14:paraId="2DB537A9" w14:textId="77777777" w:rsidR="00C33DFB" w:rsidRPr="005E2EB7" w:rsidRDefault="00C33DFB" w:rsidP="005E2EB7">
      <w:pPr>
        <w:pStyle w:val="BodyText"/>
        <w:rPr>
          <w:rStyle w:val="Emphasis"/>
          <w:i w:val="0"/>
          <w:iCs w:val="0"/>
        </w:rPr>
      </w:pPr>
    </w:p>
    <w:p w14:paraId="1C2520F8" w14:textId="77777777" w:rsidR="005E2EB7" w:rsidRPr="005E2EB7" w:rsidRDefault="005E2EB7" w:rsidP="008967D7">
      <w:pPr>
        <w:pStyle w:val="Heading2"/>
        <w:rPr>
          <w:rStyle w:val="Emphasis"/>
          <w:i w:val="0"/>
          <w:iCs w:val="0"/>
        </w:rPr>
      </w:pPr>
      <w:bookmarkStart w:id="4" w:name="_Toc189483534"/>
      <w:r w:rsidRPr="005E2EB7">
        <w:rPr>
          <w:rStyle w:val="Emphasis"/>
          <w:i w:val="0"/>
          <w:iCs w:val="0"/>
        </w:rPr>
        <w:t>Involved Actors</w:t>
      </w:r>
      <w:bookmarkEnd w:id="4"/>
    </w:p>
    <w:p w14:paraId="576E8403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Wall Clock, User</w:t>
      </w:r>
    </w:p>
    <w:p w14:paraId="45CB5097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14:paraId="23DF811B" w14:textId="77777777" w:rsidR="005E2EB7" w:rsidRPr="005E2EB7" w:rsidRDefault="008967D7" w:rsidP="00135900">
      <w:pPr>
        <w:pStyle w:val="Heading2"/>
        <w:rPr>
          <w:rStyle w:val="Emphasis"/>
          <w:i w:val="0"/>
          <w:iCs w:val="0"/>
        </w:rPr>
      </w:pPr>
      <w:bookmarkStart w:id="5" w:name="_Toc189483535"/>
      <w:r>
        <w:rPr>
          <w:rStyle w:val="Emphasis"/>
          <w:i w:val="0"/>
          <w:iCs w:val="0"/>
        </w:rPr>
        <w:t>P</w:t>
      </w:r>
      <w:r w:rsidR="005E2EB7" w:rsidRPr="005E2EB7">
        <w:rPr>
          <w:rStyle w:val="Emphasis"/>
          <w:i w:val="0"/>
          <w:iCs w:val="0"/>
        </w:rPr>
        <w:t>reconditions</w:t>
      </w:r>
      <w:bookmarkEnd w:id="5"/>
    </w:p>
    <w:p w14:paraId="5068B0E4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 xml:space="preserve">Timer has started </w:t>
      </w:r>
    </w:p>
    <w:p w14:paraId="5B56EAA0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has access to GPS</w:t>
      </w:r>
    </w:p>
    <w:p w14:paraId="3073E720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The user is in online mode</w:t>
      </w:r>
    </w:p>
    <w:p w14:paraId="697678C9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14:paraId="01049FC6" w14:textId="77777777" w:rsidR="005E2EB7" w:rsidRPr="005E2EB7" w:rsidRDefault="00135900" w:rsidP="006C2972">
      <w:pPr>
        <w:pStyle w:val="Heading2"/>
        <w:rPr>
          <w:rStyle w:val="Emphasis"/>
          <w:i w:val="0"/>
          <w:iCs w:val="0"/>
        </w:rPr>
      </w:pPr>
      <w:bookmarkStart w:id="6" w:name="_Toc189483536"/>
      <w:r>
        <w:rPr>
          <w:rStyle w:val="Emphasis"/>
          <w:i w:val="0"/>
          <w:iCs w:val="0"/>
        </w:rPr>
        <w:t>P</w:t>
      </w:r>
      <w:r w:rsidR="005E2EB7" w:rsidRPr="005E2EB7">
        <w:rPr>
          <w:rStyle w:val="Emphasis"/>
          <w:i w:val="0"/>
          <w:iCs w:val="0"/>
        </w:rPr>
        <w:t>ost conditions</w:t>
      </w:r>
      <w:bookmarkEnd w:id="6"/>
    </w:p>
    <w:p w14:paraId="29721FDC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 xml:space="preserve">User is warned if in hotspots </w:t>
      </w:r>
    </w:p>
    <w:p w14:paraId="1A3D05DB" w14:textId="77777777" w:rsid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User location and infection status matches server</w:t>
      </w:r>
    </w:p>
    <w:p w14:paraId="321653C0" w14:textId="77777777" w:rsidR="006C2972" w:rsidRPr="005E2EB7" w:rsidRDefault="006C2972" w:rsidP="005E2EB7">
      <w:pPr>
        <w:pStyle w:val="BodyText"/>
        <w:rPr>
          <w:rStyle w:val="Emphasis"/>
          <w:i w:val="0"/>
          <w:iCs w:val="0"/>
        </w:rPr>
      </w:pPr>
    </w:p>
    <w:p w14:paraId="1D97BCE3" w14:textId="77777777" w:rsidR="005E2EB7" w:rsidRPr="005E2EB7" w:rsidRDefault="005E2EB7" w:rsidP="00896A4F">
      <w:pPr>
        <w:pStyle w:val="Heading2"/>
        <w:rPr>
          <w:rStyle w:val="Emphasis"/>
          <w:i w:val="0"/>
          <w:iCs w:val="0"/>
        </w:rPr>
      </w:pPr>
      <w:bookmarkStart w:id="7" w:name="_Toc189483537"/>
      <w:r w:rsidRPr="005E2EB7">
        <w:rPr>
          <w:rStyle w:val="Emphasis"/>
          <w:i w:val="0"/>
          <w:iCs w:val="0"/>
        </w:rPr>
        <w:t>Invariants</w:t>
      </w:r>
      <w:bookmarkEnd w:id="7"/>
    </w:p>
    <w:p w14:paraId="61362146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User Virus’s stats don’t mutate</w:t>
      </w:r>
    </w:p>
    <w:p w14:paraId="74A76397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Timer is always 30 seconds</w:t>
      </w:r>
    </w:p>
    <w:p w14:paraId="54A48241" w14:textId="77777777" w:rsidR="005E2EB7" w:rsidRPr="005E2EB7" w:rsidRDefault="005E2EB7" w:rsidP="00674AA2">
      <w:pPr>
        <w:pStyle w:val="BodyText"/>
        <w:ind w:left="0"/>
        <w:rPr>
          <w:rStyle w:val="Emphasis"/>
          <w:i w:val="0"/>
          <w:iCs w:val="0"/>
        </w:rPr>
      </w:pPr>
    </w:p>
    <w:p w14:paraId="4625CEC1" w14:textId="77777777" w:rsidR="005E2EB7" w:rsidRPr="005E2EB7" w:rsidRDefault="005E2EB7" w:rsidP="00C64A74">
      <w:pPr>
        <w:pStyle w:val="Heading1"/>
        <w:rPr>
          <w:rStyle w:val="Emphasis"/>
          <w:i w:val="0"/>
          <w:iCs w:val="0"/>
        </w:rPr>
      </w:pPr>
      <w:bookmarkStart w:id="8" w:name="_Toc189483538"/>
      <w:r w:rsidRPr="005E2EB7">
        <w:rPr>
          <w:rStyle w:val="Emphasis"/>
          <w:i w:val="0"/>
          <w:iCs w:val="0"/>
        </w:rPr>
        <w:t>Flow of Events</w:t>
      </w:r>
      <w:bookmarkEnd w:id="8"/>
    </w:p>
    <w:p w14:paraId="3379A578" w14:textId="77777777" w:rsidR="005E2EB7" w:rsidRPr="005E2EB7" w:rsidRDefault="005E2EB7" w:rsidP="00C64A74">
      <w:pPr>
        <w:pStyle w:val="Heading2"/>
        <w:rPr>
          <w:rStyle w:val="Emphasis"/>
          <w:i w:val="0"/>
          <w:iCs w:val="0"/>
        </w:rPr>
      </w:pPr>
      <w:bookmarkStart w:id="9" w:name="_Toc189483539"/>
      <w:r w:rsidRPr="005E2EB7">
        <w:rPr>
          <w:rStyle w:val="Emphasis"/>
          <w:i w:val="0"/>
          <w:iCs w:val="0"/>
        </w:rPr>
        <w:t>Basic Flow</w:t>
      </w:r>
      <w:bookmarkEnd w:id="9"/>
      <w:r w:rsidRPr="005E2EB7">
        <w:rPr>
          <w:rStyle w:val="Emphasis"/>
          <w:i w:val="0"/>
          <w:iCs w:val="0"/>
        </w:rPr>
        <w:t xml:space="preserve"> </w:t>
      </w:r>
    </w:p>
    <w:p w14:paraId="5CCDC0E3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 xml:space="preserve">This use case starts when the user as entered online mode </w:t>
      </w:r>
    </w:p>
    <w:p w14:paraId="5C6DAB91" w14:textId="77777777" w:rsidR="005E2EB7" w:rsidRPr="005E2EB7" w:rsidRDefault="005E2EB7" w:rsidP="00596315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Wall Clock Triggers</w:t>
      </w:r>
    </w:p>
    <w:p w14:paraId="765BB11D" w14:textId="77777777" w:rsidR="005E2EB7" w:rsidRPr="005E2EB7" w:rsidRDefault="005E2EB7" w:rsidP="00596315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checks GPS for signal strength</w:t>
      </w:r>
    </w:p>
    <w:p w14:paraId="36A6A4C4" w14:textId="77777777" w:rsidR="005E2EB7" w:rsidRPr="005E2EB7" w:rsidRDefault="005E2EB7" w:rsidP="00596315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polls GPS for coordinates</w:t>
      </w:r>
    </w:p>
    <w:p w14:paraId="320BB72A" w14:textId="77777777" w:rsidR="005E2EB7" w:rsidRPr="005E2EB7" w:rsidRDefault="005E2EB7" w:rsidP="00596315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lastRenderedPageBreak/>
        <w:t>System sends coordinates to database</w:t>
      </w:r>
    </w:p>
    <w:p w14:paraId="067E966F" w14:textId="77777777" w:rsidR="005E2EB7" w:rsidRPr="005E2EB7" w:rsidRDefault="005E2EB7" w:rsidP="00596315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User is unaware of update</w:t>
      </w:r>
    </w:p>
    <w:p w14:paraId="415DE170" w14:textId="77777777" w:rsidR="005E2EB7" w:rsidRDefault="005E2EB7" w:rsidP="00596315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 xml:space="preserve">Wall Clock Restarts </w:t>
      </w:r>
    </w:p>
    <w:p w14:paraId="499E599B" w14:textId="77777777" w:rsidR="00C64A74" w:rsidRPr="005E2EB7" w:rsidRDefault="00C64A74" w:rsidP="005E2EB7">
      <w:pPr>
        <w:pStyle w:val="BodyText"/>
        <w:rPr>
          <w:rStyle w:val="Emphasis"/>
          <w:i w:val="0"/>
          <w:iCs w:val="0"/>
        </w:rPr>
      </w:pPr>
    </w:p>
    <w:p w14:paraId="5AE079EE" w14:textId="77777777" w:rsidR="005E2EB7" w:rsidRPr="005E2EB7" w:rsidRDefault="005E2EB7" w:rsidP="000D5262">
      <w:pPr>
        <w:pStyle w:val="Heading2"/>
        <w:rPr>
          <w:rStyle w:val="Emphasis"/>
          <w:i w:val="0"/>
          <w:iCs w:val="0"/>
        </w:rPr>
      </w:pPr>
      <w:bookmarkStart w:id="10" w:name="_Toc189483540"/>
      <w:r w:rsidRPr="005E2EB7">
        <w:rPr>
          <w:rStyle w:val="Emphasis"/>
          <w:i w:val="0"/>
          <w:iCs w:val="0"/>
        </w:rPr>
        <w:t>Alternate Course – User is in a hotspot</w:t>
      </w:r>
      <w:bookmarkEnd w:id="10"/>
      <w:r w:rsidRPr="005E2EB7">
        <w:rPr>
          <w:rStyle w:val="Emphasis"/>
          <w:i w:val="0"/>
          <w:iCs w:val="0"/>
        </w:rPr>
        <w:t xml:space="preserve"> </w:t>
      </w:r>
    </w:p>
    <w:p w14:paraId="70B28B81" w14:textId="77777777" w:rsid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This use case starts when the user has entered online mode and the update timer has started. When the user’s location is updated and they are in a hotspot, the system will warn them of possible infection</w:t>
      </w:r>
    </w:p>
    <w:p w14:paraId="0C9ED139" w14:textId="77777777" w:rsidR="000D5262" w:rsidRPr="005E2EB7" w:rsidRDefault="000D5262" w:rsidP="005E2EB7">
      <w:pPr>
        <w:pStyle w:val="BodyText"/>
        <w:rPr>
          <w:rStyle w:val="Emphasis"/>
          <w:i w:val="0"/>
          <w:iCs w:val="0"/>
        </w:rPr>
      </w:pPr>
    </w:p>
    <w:p w14:paraId="43CD26D6" w14:textId="77777777" w:rsidR="005E2EB7" w:rsidRPr="00C57028" w:rsidRDefault="005E2EB7" w:rsidP="00C57028">
      <w:pPr>
        <w:pStyle w:val="BodyNumbered"/>
        <w:numPr>
          <w:ilvl w:val="2"/>
          <w:numId w:val="17"/>
        </w:numPr>
        <w:rPr>
          <w:rStyle w:val="Emphasis"/>
          <w:i w:val="0"/>
          <w:iCs w:val="0"/>
        </w:rPr>
      </w:pPr>
      <w:r w:rsidRPr="00C57028">
        <w:rPr>
          <w:rStyle w:val="Emphasis"/>
          <w:i w:val="0"/>
          <w:iCs w:val="0"/>
        </w:rPr>
        <w:t xml:space="preserve">Wall Clock Triggers </w:t>
      </w:r>
    </w:p>
    <w:p w14:paraId="3057C340" w14:textId="77777777" w:rsidR="005E2EB7" w:rsidRPr="005E2EB7" w:rsidRDefault="005E2EB7" w:rsidP="00C57028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checks GPS for signal strength</w:t>
      </w:r>
    </w:p>
    <w:p w14:paraId="31EA2A1E" w14:textId="77777777" w:rsidR="005E2EB7" w:rsidRPr="005E2EB7" w:rsidRDefault="005E2EB7" w:rsidP="00C57028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polls GPS for coordinates</w:t>
      </w:r>
    </w:p>
    <w:p w14:paraId="7F5E9FC1" w14:textId="77777777" w:rsidR="005E2EB7" w:rsidRPr="005E2EB7" w:rsidRDefault="005E2EB7" w:rsidP="00C57028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sends coordinates to database</w:t>
      </w:r>
    </w:p>
    <w:p w14:paraId="6C23ADAA" w14:textId="77777777" w:rsidR="005E2EB7" w:rsidRPr="005E2EB7" w:rsidRDefault="005E2EB7" w:rsidP="00C57028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User is warned they are in a hotspot</w:t>
      </w:r>
    </w:p>
    <w:p w14:paraId="2FCA4B05" w14:textId="77777777" w:rsidR="005E2EB7" w:rsidRPr="005E2EB7" w:rsidRDefault="005E2EB7" w:rsidP="00C57028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Users confirms warning message</w:t>
      </w:r>
    </w:p>
    <w:p w14:paraId="7EACC6D2" w14:textId="77777777" w:rsidR="005E2EB7" w:rsidRPr="005E2EB7" w:rsidRDefault="005E2EB7" w:rsidP="00C57028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Wall Clock restarts</w:t>
      </w:r>
    </w:p>
    <w:p w14:paraId="4554557C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14:paraId="4F603ECD" w14:textId="77777777" w:rsidR="005E2EB7" w:rsidRPr="005E2EB7" w:rsidRDefault="00C57028" w:rsidP="00C57028">
      <w:pPr>
        <w:pStyle w:val="Heading1"/>
        <w:rPr>
          <w:rStyle w:val="Emphasis"/>
          <w:i w:val="0"/>
          <w:iCs w:val="0"/>
        </w:rPr>
      </w:pPr>
      <w:bookmarkStart w:id="11" w:name="_Toc189483541"/>
      <w:r>
        <w:rPr>
          <w:rStyle w:val="Emphasis"/>
          <w:i w:val="0"/>
          <w:iCs w:val="0"/>
        </w:rPr>
        <w:t>E</w:t>
      </w:r>
      <w:r w:rsidR="005E2EB7" w:rsidRPr="005E2EB7">
        <w:rPr>
          <w:rStyle w:val="Emphasis"/>
          <w:i w:val="0"/>
          <w:iCs w:val="0"/>
        </w:rPr>
        <w:t>xtension Points - None</w:t>
      </w:r>
      <w:bookmarkEnd w:id="11"/>
    </w:p>
    <w:p w14:paraId="3A5626A0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14:paraId="16148E09" w14:textId="77777777" w:rsidR="005E2EB7" w:rsidRPr="005E2EB7" w:rsidRDefault="005E2EB7" w:rsidP="006038D5">
      <w:pPr>
        <w:pStyle w:val="Heading1"/>
        <w:rPr>
          <w:rStyle w:val="Emphasis"/>
          <w:i w:val="0"/>
          <w:iCs w:val="0"/>
        </w:rPr>
      </w:pPr>
      <w:bookmarkStart w:id="12" w:name="_Toc189483542"/>
      <w:r w:rsidRPr="005E2EB7">
        <w:rPr>
          <w:rStyle w:val="Emphasis"/>
          <w:i w:val="0"/>
          <w:iCs w:val="0"/>
        </w:rPr>
        <w:t>Scenarios</w:t>
      </w:r>
      <w:bookmarkEnd w:id="12"/>
    </w:p>
    <w:p w14:paraId="2D99B4CE" w14:textId="77777777" w:rsidR="005E2EB7" w:rsidRPr="006038D5" w:rsidRDefault="005E2EB7" w:rsidP="006038D5">
      <w:pPr>
        <w:pStyle w:val="Heading2"/>
        <w:rPr>
          <w:rStyle w:val="Emphasis"/>
          <w:i w:val="0"/>
          <w:iCs w:val="0"/>
        </w:rPr>
      </w:pPr>
      <w:bookmarkStart w:id="13" w:name="_Toc189483543"/>
      <w:r w:rsidRPr="005E2EB7">
        <w:rPr>
          <w:rStyle w:val="Emphasis"/>
          <w:i w:val="0"/>
          <w:iCs w:val="0"/>
        </w:rPr>
        <w:t>Happy Day</w:t>
      </w:r>
      <w:bookmarkEnd w:id="13"/>
    </w:p>
    <w:p w14:paraId="7CBA0BE3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Assumptions: Wall Clock – Timer, User – Kyle</w:t>
      </w:r>
    </w:p>
    <w:p w14:paraId="0867077E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Mode Type: Online</w:t>
      </w:r>
    </w:p>
    <w:p w14:paraId="73972258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Signal Strength: GOOD_GPS_SIGNAL</w:t>
      </w:r>
    </w:p>
    <w:p w14:paraId="080D854E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14:paraId="09BFB437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Steps:</w:t>
      </w:r>
    </w:p>
    <w:p w14:paraId="1A716246" w14:textId="77777777" w:rsidR="005E2EB7" w:rsidRPr="008145A9" w:rsidRDefault="005E2EB7" w:rsidP="008145A9">
      <w:pPr>
        <w:pStyle w:val="BodyNumbered"/>
        <w:numPr>
          <w:ilvl w:val="2"/>
          <w:numId w:val="18"/>
        </w:numPr>
        <w:rPr>
          <w:rStyle w:val="Emphasis"/>
          <w:i w:val="0"/>
          <w:iCs w:val="0"/>
        </w:rPr>
      </w:pPr>
      <w:r w:rsidRPr="008145A9">
        <w:rPr>
          <w:rStyle w:val="Emphasis"/>
          <w:i w:val="0"/>
          <w:iCs w:val="0"/>
        </w:rPr>
        <w:t>Timer Triggers</w:t>
      </w:r>
    </w:p>
    <w:p w14:paraId="0AD3C511" w14:textId="77777777" w:rsidR="005E2EB7" w:rsidRPr="005E2EB7" w:rsidRDefault="005E2EB7" w:rsidP="008145A9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checks for good signal strength</w:t>
      </w:r>
    </w:p>
    <w:p w14:paraId="793BC20A" w14:textId="77777777" w:rsidR="005E2EB7" w:rsidRPr="005E2EB7" w:rsidRDefault="005E2EB7" w:rsidP="008145A9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polls GPS for coordinates</w:t>
      </w:r>
    </w:p>
    <w:p w14:paraId="048FE190" w14:textId="77777777" w:rsidR="005E2EB7" w:rsidRPr="005E2EB7" w:rsidRDefault="005E2EB7" w:rsidP="008145A9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sends coordinates to database</w:t>
      </w:r>
    </w:p>
    <w:p w14:paraId="1ECD0265" w14:textId="77777777" w:rsidR="005E2EB7" w:rsidRPr="005E2EB7" w:rsidRDefault="005E2EB7" w:rsidP="008145A9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lastRenderedPageBreak/>
        <w:t>Kyle is unaware of update</w:t>
      </w:r>
    </w:p>
    <w:p w14:paraId="39E18F32" w14:textId="77777777" w:rsidR="005E2EB7" w:rsidRDefault="005E2EB7" w:rsidP="008145A9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 xml:space="preserve">Timer Restarts </w:t>
      </w:r>
    </w:p>
    <w:p w14:paraId="1D3F34FA" w14:textId="77777777" w:rsidR="008145A9" w:rsidRPr="005E2EB7" w:rsidRDefault="008145A9" w:rsidP="005E2EB7">
      <w:pPr>
        <w:pStyle w:val="BodyText"/>
        <w:rPr>
          <w:rStyle w:val="Emphasis"/>
          <w:i w:val="0"/>
          <w:iCs w:val="0"/>
        </w:rPr>
      </w:pPr>
    </w:p>
    <w:p w14:paraId="1CE01D0F" w14:textId="77777777" w:rsidR="005E2EB7" w:rsidRPr="00D33DFB" w:rsidRDefault="005E2EB7" w:rsidP="00D33DFB">
      <w:pPr>
        <w:pStyle w:val="Heading2"/>
        <w:rPr>
          <w:rStyle w:val="Emphasis"/>
          <w:i w:val="0"/>
          <w:iCs w:val="0"/>
        </w:rPr>
      </w:pPr>
      <w:bookmarkStart w:id="14" w:name="_Toc189483544"/>
      <w:r w:rsidRPr="005E2EB7">
        <w:rPr>
          <w:rStyle w:val="Emphasis"/>
          <w:i w:val="0"/>
          <w:iCs w:val="0"/>
        </w:rPr>
        <w:t>Rainy Day 1 – Too little signal strength</w:t>
      </w:r>
      <w:bookmarkEnd w:id="14"/>
    </w:p>
    <w:p w14:paraId="5CC791CD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Assumptions: Wall Clock – Timer, User – Kyle</w:t>
      </w:r>
    </w:p>
    <w:p w14:paraId="6F315F01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Mode Type: Online</w:t>
      </w:r>
    </w:p>
    <w:p w14:paraId="54169B07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Signal Strength: LOW_GPS_ABSOLUTE</w:t>
      </w:r>
    </w:p>
    <w:p w14:paraId="02464A84" w14:textId="77777777" w:rsidR="003B5C45" w:rsidRDefault="003B5C45" w:rsidP="005E2EB7">
      <w:pPr>
        <w:pStyle w:val="BodyText"/>
        <w:rPr>
          <w:rStyle w:val="Emphasis"/>
          <w:i w:val="0"/>
          <w:iCs w:val="0"/>
        </w:rPr>
      </w:pPr>
    </w:p>
    <w:p w14:paraId="5DA55DCD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Steps:</w:t>
      </w:r>
    </w:p>
    <w:p w14:paraId="2C0C75FD" w14:textId="77777777" w:rsidR="005E2EB7" w:rsidRPr="00C70F0B" w:rsidRDefault="005E2EB7" w:rsidP="00C70F0B">
      <w:pPr>
        <w:pStyle w:val="BodyNumbered"/>
        <w:numPr>
          <w:ilvl w:val="2"/>
          <w:numId w:val="19"/>
        </w:numPr>
        <w:rPr>
          <w:rStyle w:val="Emphasis"/>
          <w:i w:val="0"/>
          <w:iCs w:val="0"/>
        </w:rPr>
      </w:pPr>
      <w:r w:rsidRPr="00C70F0B">
        <w:rPr>
          <w:rStyle w:val="Emphasis"/>
          <w:i w:val="0"/>
          <w:iCs w:val="0"/>
        </w:rPr>
        <w:t>Kyle selects instant spread from his virus</w:t>
      </w:r>
    </w:p>
    <w:p w14:paraId="751746B2" w14:textId="77777777" w:rsidR="005E2EB7" w:rsidRPr="00C70F0B" w:rsidRDefault="005E2EB7" w:rsidP="00C70F0B">
      <w:pPr>
        <w:pStyle w:val="BodyNumbered"/>
        <w:numPr>
          <w:ilvl w:val="2"/>
          <w:numId w:val="19"/>
        </w:numPr>
        <w:rPr>
          <w:rStyle w:val="Emphasis"/>
          <w:i w:val="0"/>
          <w:iCs w:val="0"/>
        </w:rPr>
      </w:pPr>
      <w:r w:rsidRPr="00C70F0B">
        <w:rPr>
          <w:rStyle w:val="Emphasis"/>
          <w:i w:val="0"/>
          <w:iCs w:val="0"/>
        </w:rPr>
        <w:t>System checks for good signal strength</w:t>
      </w:r>
    </w:p>
    <w:p w14:paraId="19000810" w14:textId="77777777" w:rsidR="005E2EB7" w:rsidRPr="00C70F0B" w:rsidRDefault="005E2EB7" w:rsidP="00C70F0B">
      <w:pPr>
        <w:pStyle w:val="BodyNumbered"/>
        <w:numPr>
          <w:ilvl w:val="2"/>
          <w:numId w:val="19"/>
        </w:numPr>
        <w:rPr>
          <w:rStyle w:val="Emphasis"/>
          <w:i w:val="0"/>
          <w:iCs w:val="0"/>
        </w:rPr>
      </w:pPr>
      <w:r w:rsidRPr="00C70F0B">
        <w:rPr>
          <w:rStyle w:val="Emphasis"/>
          <w:i w:val="0"/>
          <w:iCs w:val="0"/>
        </w:rPr>
        <w:t>System indicates poor signal strength to Kyle</w:t>
      </w:r>
    </w:p>
    <w:p w14:paraId="314208C8" w14:textId="77777777" w:rsidR="005E2EB7" w:rsidRPr="00C70F0B" w:rsidRDefault="005E2EB7" w:rsidP="00C70F0B">
      <w:pPr>
        <w:pStyle w:val="BodyNumbered"/>
        <w:numPr>
          <w:ilvl w:val="2"/>
          <w:numId w:val="19"/>
        </w:numPr>
        <w:rPr>
          <w:rStyle w:val="Emphasis"/>
          <w:i w:val="0"/>
          <w:iCs w:val="0"/>
        </w:rPr>
      </w:pPr>
      <w:r w:rsidRPr="00C70F0B">
        <w:rPr>
          <w:rStyle w:val="Emphasis"/>
          <w:i w:val="0"/>
          <w:iCs w:val="0"/>
        </w:rPr>
        <w:t>System alerts Kyle that it will be leaving online mode</w:t>
      </w:r>
    </w:p>
    <w:p w14:paraId="4D57B89F" w14:textId="77777777" w:rsidR="005E2EB7" w:rsidRPr="00C70F0B" w:rsidRDefault="005E2EB7" w:rsidP="00C70F0B">
      <w:pPr>
        <w:pStyle w:val="BodyNumbered"/>
        <w:numPr>
          <w:ilvl w:val="2"/>
          <w:numId w:val="19"/>
        </w:numPr>
        <w:rPr>
          <w:rStyle w:val="Emphasis"/>
          <w:i w:val="0"/>
          <w:iCs w:val="0"/>
        </w:rPr>
      </w:pPr>
      <w:r w:rsidRPr="00C70F0B">
        <w:rPr>
          <w:rStyle w:val="Emphasis"/>
          <w:i w:val="0"/>
          <w:iCs w:val="0"/>
        </w:rPr>
        <w:t>Kyle confirms the system alert</w:t>
      </w:r>
    </w:p>
    <w:p w14:paraId="39528F0B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14:paraId="2F466653" w14:textId="77777777" w:rsidR="005E2EB7" w:rsidRPr="00DA6FE2" w:rsidRDefault="005E2EB7" w:rsidP="00DA6FE2">
      <w:pPr>
        <w:pStyle w:val="Heading2"/>
        <w:rPr>
          <w:rStyle w:val="Emphasis"/>
          <w:i w:val="0"/>
          <w:iCs w:val="0"/>
        </w:rPr>
      </w:pPr>
      <w:bookmarkStart w:id="15" w:name="_Toc189483545"/>
      <w:r w:rsidRPr="005E2EB7">
        <w:rPr>
          <w:rStyle w:val="Emphasis"/>
          <w:i w:val="0"/>
          <w:iCs w:val="0"/>
        </w:rPr>
        <w:t>Happy Day Alternate Course: User is in a hotspot</w:t>
      </w:r>
      <w:bookmarkEnd w:id="15"/>
    </w:p>
    <w:p w14:paraId="3AD04303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Assumptions: Wall Clock – Timer, User – Kyle</w:t>
      </w:r>
    </w:p>
    <w:p w14:paraId="62A7A128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Mode Type: Online</w:t>
      </w:r>
    </w:p>
    <w:p w14:paraId="53DE57EB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Signal Strength: GOOD_GPS_SIGNAL</w:t>
      </w:r>
    </w:p>
    <w:p w14:paraId="13DFAACA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</w:p>
    <w:p w14:paraId="06A7C7C0" w14:textId="77777777" w:rsidR="005E2EB7" w:rsidRPr="005E2EB7" w:rsidRDefault="005E2EB7" w:rsidP="005E2EB7">
      <w:pPr>
        <w:pStyle w:val="BodyText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Steps:</w:t>
      </w:r>
    </w:p>
    <w:p w14:paraId="6DA6C559" w14:textId="77777777" w:rsidR="005E2EB7" w:rsidRPr="0040110D" w:rsidRDefault="005E2EB7" w:rsidP="0040110D">
      <w:pPr>
        <w:pStyle w:val="BodyNumbered"/>
        <w:numPr>
          <w:ilvl w:val="2"/>
          <w:numId w:val="20"/>
        </w:numPr>
        <w:rPr>
          <w:rStyle w:val="Emphasis"/>
          <w:i w:val="0"/>
          <w:iCs w:val="0"/>
        </w:rPr>
      </w:pPr>
      <w:r w:rsidRPr="0040110D">
        <w:rPr>
          <w:rStyle w:val="Emphasis"/>
          <w:i w:val="0"/>
          <w:iCs w:val="0"/>
        </w:rPr>
        <w:t xml:space="preserve">Timer Triggers </w:t>
      </w:r>
    </w:p>
    <w:p w14:paraId="31EDD4CE" w14:textId="77777777" w:rsidR="005E2EB7" w:rsidRPr="005E2EB7" w:rsidRDefault="005E2EB7" w:rsidP="0040110D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checks GPS for signal strength</w:t>
      </w:r>
    </w:p>
    <w:p w14:paraId="0C09A4DA" w14:textId="77777777" w:rsidR="005E2EB7" w:rsidRPr="005E2EB7" w:rsidRDefault="005E2EB7" w:rsidP="0040110D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polls GPS for coordinates</w:t>
      </w:r>
    </w:p>
    <w:p w14:paraId="6905F3A5" w14:textId="77777777" w:rsidR="005E2EB7" w:rsidRPr="005E2EB7" w:rsidRDefault="005E2EB7" w:rsidP="0040110D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System sends coordinates to database</w:t>
      </w:r>
    </w:p>
    <w:p w14:paraId="2460E07A" w14:textId="77777777" w:rsidR="005E2EB7" w:rsidRPr="005E2EB7" w:rsidRDefault="005E2EB7" w:rsidP="0040110D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Kyle is warned he is in a hotspot</w:t>
      </w:r>
    </w:p>
    <w:p w14:paraId="33907280" w14:textId="77777777" w:rsidR="005E2EB7" w:rsidRPr="005E2EB7" w:rsidRDefault="005E2EB7" w:rsidP="0040110D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Kyle confirms warning message</w:t>
      </w:r>
    </w:p>
    <w:p w14:paraId="47856B98" w14:textId="77777777" w:rsidR="005E2EB7" w:rsidRPr="005E2EB7" w:rsidRDefault="005E2EB7" w:rsidP="0040110D">
      <w:pPr>
        <w:pStyle w:val="BodyNumbered"/>
        <w:rPr>
          <w:rStyle w:val="Emphasis"/>
          <w:i w:val="0"/>
          <w:iCs w:val="0"/>
        </w:rPr>
      </w:pPr>
      <w:r w:rsidRPr="005E2EB7">
        <w:rPr>
          <w:rStyle w:val="Emphasis"/>
          <w:i w:val="0"/>
          <w:iCs w:val="0"/>
        </w:rPr>
        <w:t>Timer restarts</w:t>
      </w:r>
    </w:p>
    <w:p w14:paraId="647D90EA" w14:textId="77777777" w:rsidR="00011F95" w:rsidRPr="005E2EB7" w:rsidRDefault="00011F95" w:rsidP="005E2EB7">
      <w:pPr>
        <w:pStyle w:val="BodyText"/>
        <w:rPr>
          <w:rStyle w:val="Emphasis"/>
          <w:i w:val="0"/>
          <w:iCs w:val="0"/>
        </w:rPr>
      </w:pPr>
    </w:p>
    <w:sectPr w:rsidR="00011F95" w:rsidRPr="005E2EB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A954D8" w14:textId="77777777" w:rsidR="00DB6561" w:rsidRDefault="00DB6561" w:rsidP="0091290C">
      <w:pPr>
        <w:spacing w:line="240" w:lineRule="auto"/>
      </w:pPr>
      <w:r>
        <w:separator/>
      </w:r>
    </w:p>
  </w:endnote>
  <w:endnote w:type="continuationSeparator" w:id="0">
    <w:p w14:paraId="3A0A2B35" w14:textId="77777777" w:rsidR="00DB6561" w:rsidRDefault="00DB6561" w:rsidP="00912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2D5406" w14:textId="77777777" w:rsidR="00DB6561" w:rsidRDefault="00DB6561" w:rsidP="0091290C">
      <w:pPr>
        <w:spacing w:line="240" w:lineRule="auto"/>
      </w:pPr>
      <w:r>
        <w:separator/>
      </w:r>
    </w:p>
  </w:footnote>
  <w:footnote w:type="continuationSeparator" w:id="0">
    <w:p w14:paraId="7F1BF183" w14:textId="77777777" w:rsidR="00DB6561" w:rsidRDefault="00DB6561" w:rsidP="00912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CECB2C" w14:textId="77777777" w:rsidR="0091290C" w:rsidRDefault="0091290C">
    <w:pPr>
      <w:pStyle w:val="Header"/>
    </w:pPr>
    <w:r>
      <w:rPr>
        <w:noProof/>
      </w:rPr>
      <w:drawing>
        <wp:inline distT="0" distB="0" distL="0" distR="0" wp14:anchorId="0C7A5AA0" wp14:editId="4CF3593B">
          <wp:extent cx="1038225" cy="523875"/>
          <wp:effectExtent l="0" t="0" r="952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810C03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F420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40E02DA"/>
    <w:multiLevelType w:val="hybridMultilevel"/>
    <w:tmpl w:val="12743590"/>
    <w:lvl w:ilvl="0" w:tplc="4E2A26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3C41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EDD2EE9"/>
    <w:multiLevelType w:val="hybridMultilevel"/>
    <w:tmpl w:val="257EBC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A1E0B79"/>
    <w:multiLevelType w:val="multilevel"/>
    <w:tmpl w:val="76701F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odyNumbered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125"/>
    <w:rsid w:val="00010856"/>
    <w:rsid w:val="00011F95"/>
    <w:rsid w:val="0001294B"/>
    <w:rsid w:val="00032423"/>
    <w:rsid w:val="000419C7"/>
    <w:rsid w:val="00063DF5"/>
    <w:rsid w:val="00063EEE"/>
    <w:rsid w:val="00086B55"/>
    <w:rsid w:val="00096AF6"/>
    <w:rsid w:val="00097C2A"/>
    <w:rsid w:val="000A02DB"/>
    <w:rsid w:val="000B4294"/>
    <w:rsid w:val="000C1FAF"/>
    <w:rsid w:val="000D5262"/>
    <w:rsid w:val="000D6B3A"/>
    <w:rsid w:val="000E2323"/>
    <w:rsid w:val="000F1175"/>
    <w:rsid w:val="000F5493"/>
    <w:rsid w:val="001015D6"/>
    <w:rsid w:val="00124665"/>
    <w:rsid w:val="0013052E"/>
    <w:rsid w:val="00135900"/>
    <w:rsid w:val="00155373"/>
    <w:rsid w:val="00155F18"/>
    <w:rsid w:val="00170432"/>
    <w:rsid w:val="001711B5"/>
    <w:rsid w:val="00173700"/>
    <w:rsid w:val="00174376"/>
    <w:rsid w:val="001823A5"/>
    <w:rsid w:val="001A04A8"/>
    <w:rsid w:val="001A21AB"/>
    <w:rsid w:val="001A796E"/>
    <w:rsid w:val="001B29BF"/>
    <w:rsid w:val="001C3F47"/>
    <w:rsid w:val="001C63C3"/>
    <w:rsid w:val="001E7DF4"/>
    <w:rsid w:val="00201638"/>
    <w:rsid w:val="00220706"/>
    <w:rsid w:val="002217A2"/>
    <w:rsid w:val="00225E08"/>
    <w:rsid w:val="002308E3"/>
    <w:rsid w:val="00256EF4"/>
    <w:rsid w:val="0025795A"/>
    <w:rsid w:val="002618D5"/>
    <w:rsid w:val="00266707"/>
    <w:rsid w:val="00273928"/>
    <w:rsid w:val="00277DD6"/>
    <w:rsid w:val="002878DE"/>
    <w:rsid w:val="00290CF9"/>
    <w:rsid w:val="00295FED"/>
    <w:rsid w:val="002B0FB7"/>
    <w:rsid w:val="002B6689"/>
    <w:rsid w:val="002C1A42"/>
    <w:rsid w:val="002D6621"/>
    <w:rsid w:val="002E310A"/>
    <w:rsid w:val="002F460F"/>
    <w:rsid w:val="002F4B92"/>
    <w:rsid w:val="00300D3C"/>
    <w:rsid w:val="00306349"/>
    <w:rsid w:val="0030755F"/>
    <w:rsid w:val="00307A71"/>
    <w:rsid w:val="003167C7"/>
    <w:rsid w:val="00326371"/>
    <w:rsid w:val="00341A03"/>
    <w:rsid w:val="00345042"/>
    <w:rsid w:val="0034710E"/>
    <w:rsid w:val="00363225"/>
    <w:rsid w:val="00377215"/>
    <w:rsid w:val="00391732"/>
    <w:rsid w:val="003A53E4"/>
    <w:rsid w:val="003B11A4"/>
    <w:rsid w:val="003B5C45"/>
    <w:rsid w:val="003C01CE"/>
    <w:rsid w:val="003E671C"/>
    <w:rsid w:val="003F486A"/>
    <w:rsid w:val="003F75A5"/>
    <w:rsid w:val="0040110D"/>
    <w:rsid w:val="0040709C"/>
    <w:rsid w:val="00410714"/>
    <w:rsid w:val="00433AC1"/>
    <w:rsid w:val="00457640"/>
    <w:rsid w:val="00462AE1"/>
    <w:rsid w:val="00464173"/>
    <w:rsid w:val="00464958"/>
    <w:rsid w:val="0046740C"/>
    <w:rsid w:val="004A240A"/>
    <w:rsid w:val="004B48F9"/>
    <w:rsid w:val="004B5DBC"/>
    <w:rsid w:val="004C036F"/>
    <w:rsid w:val="004D4BA6"/>
    <w:rsid w:val="004E3AE5"/>
    <w:rsid w:val="004E63F8"/>
    <w:rsid w:val="004F1B0F"/>
    <w:rsid w:val="00505925"/>
    <w:rsid w:val="005307D8"/>
    <w:rsid w:val="00535F0B"/>
    <w:rsid w:val="00567F94"/>
    <w:rsid w:val="00580D2D"/>
    <w:rsid w:val="00581091"/>
    <w:rsid w:val="00592FBD"/>
    <w:rsid w:val="00595B02"/>
    <w:rsid w:val="00595DA5"/>
    <w:rsid w:val="00596315"/>
    <w:rsid w:val="005A1C47"/>
    <w:rsid w:val="005B09DD"/>
    <w:rsid w:val="005C74FD"/>
    <w:rsid w:val="005D3339"/>
    <w:rsid w:val="005D3F86"/>
    <w:rsid w:val="005E2EB7"/>
    <w:rsid w:val="005F05A6"/>
    <w:rsid w:val="006038D5"/>
    <w:rsid w:val="006045AF"/>
    <w:rsid w:val="00615C04"/>
    <w:rsid w:val="00627236"/>
    <w:rsid w:val="00646489"/>
    <w:rsid w:val="00653439"/>
    <w:rsid w:val="00654130"/>
    <w:rsid w:val="006718FD"/>
    <w:rsid w:val="0067338A"/>
    <w:rsid w:val="00674AA2"/>
    <w:rsid w:val="0068389A"/>
    <w:rsid w:val="00691F84"/>
    <w:rsid w:val="006939BC"/>
    <w:rsid w:val="006A1125"/>
    <w:rsid w:val="006A5B49"/>
    <w:rsid w:val="006B5C59"/>
    <w:rsid w:val="006B655B"/>
    <w:rsid w:val="006C2972"/>
    <w:rsid w:val="006C297F"/>
    <w:rsid w:val="006D0A42"/>
    <w:rsid w:val="006D1A55"/>
    <w:rsid w:val="006D6F3C"/>
    <w:rsid w:val="006E6760"/>
    <w:rsid w:val="006F5B67"/>
    <w:rsid w:val="00701862"/>
    <w:rsid w:val="007027CE"/>
    <w:rsid w:val="00703534"/>
    <w:rsid w:val="00712114"/>
    <w:rsid w:val="00720397"/>
    <w:rsid w:val="007234C5"/>
    <w:rsid w:val="00731CF1"/>
    <w:rsid w:val="00761EFA"/>
    <w:rsid w:val="00762343"/>
    <w:rsid w:val="00763636"/>
    <w:rsid w:val="0076423C"/>
    <w:rsid w:val="0076787D"/>
    <w:rsid w:val="00776E9B"/>
    <w:rsid w:val="00782602"/>
    <w:rsid w:val="0079146A"/>
    <w:rsid w:val="00797CBD"/>
    <w:rsid w:val="007A0637"/>
    <w:rsid w:val="007C4443"/>
    <w:rsid w:val="007D403B"/>
    <w:rsid w:val="007D4A90"/>
    <w:rsid w:val="007D7935"/>
    <w:rsid w:val="007E5E97"/>
    <w:rsid w:val="007F3302"/>
    <w:rsid w:val="007F5113"/>
    <w:rsid w:val="00801326"/>
    <w:rsid w:val="008145A9"/>
    <w:rsid w:val="00816887"/>
    <w:rsid w:val="0085281A"/>
    <w:rsid w:val="008565BC"/>
    <w:rsid w:val="00867766"/>
    <w:rsid w:val="00884B75"/>
    <w:rsid w:val="008850BF"/>
    <w:rsid w:val="008933BE"/>
    <w:rsid w:val="008967D7"/>
    <w:rsid w:val="00896A4F"/>
    <w:rsid w:val="00896F2F"/>
    <w:rsid w:val="008A4A91"/>
    <w:rsid w:val="008B76CB"/>
    <w:rsid w:val="008B7C91"/>
    <w:rsid w:val="008C5A77"/>
    <w:rsid w:val="008C7FBD"/>
    <w:rsid w:val="008D1C29"/>
    <w:rsid w:val="008D51C7"/>
    <w:rsid w:val="008E4A68"/>
    <w:rsid w:val="008E4D9A"/>
    <w:rsid w:val="008E5126"/>
    <w:rsid w:val="00903A00"/>
    <w:rsid w:val="009041F0"/>
    <w:rsid w:val="00911588"/>
    <w:rsid w:val="0091290C"/>
    <w:rsid w:val="00916203"/>
    <w:rsid w:val="00916F04"/>
    <w:rsid w:val="00920DF6"/>
    <w:rsid w:val="00930062"/>
    <w:rsid w:val="009353F2"/>
    <w:rsid w:val="0094449A"/>
    <w:rsid w:val="0095128C"/>
    <w:rsid w:val="00951FBA"/>
    <w:rsid w:val="0096626B"/>
    <w:rsid w:val="0097409B"/>
    <w:rsid w:val="009878B7"/>
    <w:rsid w:val="00997028"/>
    <w:rsid w:val="009B61FA"/>
    <w:rsid w:val="009B749F"/>
    <w:rsid w:val="009C1792"/>
    <w:rsid w:val="009C2624"/>
    <w:rsid w:val="009C2D7C"/>
    <w:rsid w:val="009D7194"/>
    <w:rsid w:val="009E215F"/>
    <w:rsid w:val="00A07DA1"/>
    <w:rsid w:val="00A10680"/>
    <w:rsid w:val="00A2585D"/>
    <w:rsid w:val="00A3026A"/>
    <w:rsid w:val="00A312A1"/>
    <w:rsid w:val="00A41E7F"/>
    <w:rsid w:val="00A43D43"/>
    <w:rsid w:val="00A45DF2"/>
    <w:rsid w:val="00A51E96"/>
    <w:rsid w:val="00A53E33"/>
    <w:rsid w:val="00A56433"/>
    <w:rsid w:val="00A667CD"/>
    <w:rsid w:val="00A73298"/>
    <w:rsid w:val="00A7450B"/>
    <w:rsid w:val="00A84E7D"/>
    <w:rsid w:val="00AA617D"/>
    <w:rsid w:val="00AB344A"/>
    <w:rsid w:val="00AB4998"/>
    <w:rsid w:val="00AC4345"/>
    <w:rsid w:val="00AD047E"/>
    <w:rsid w:val="00AD2832"/>
    <w:rsid w:val="00AD4C5A"/>
    <w:rsid w:val="00AD5159"/>
    <w:rsid w:val="00AD5F89"/>
    <w:rsid w:val="00AE3B53"/>
    <w:rsid w:val="00AE4B0A"/>
    <w:rsid w:val="00AE52DD"/>
    <w:rsid w:val="00AF29FE"/>
    <w:rsid w:val="00AF5BD5"/>
    <w:rsid w:val="00B147CB"/>
    <w:rsid w:val="00B147E2"/>
    <w:rsid w:val="00B14A2A"/>
    <w:rsid w:val="00B153C9"/>
    <w:rsid w:val="00B21E6F"/>
    <w:rsid w:val="00B22397"/>
    <w:rsid w:val="00B317B1"/>
    <w:rsid w:val="00B32E07"/>
    <w:rsid w:val="00B407AB"/>
    <w:rsid w:val="00B625CC"/>
    <w:rsid w:val="00B7007F"/>
    <w:rsid w:val="00B742EC"/>
    <w:rsid w:val="00B86573"/>
    <w:rsid w:val="00B94CBC"/>
    <w:rsid w:val="00B95D37"/>
    <w:rsid w:val="00BA768C"/>
    <w:rsid w:val="00BB431A"/>
    <w:rsid w:val="00BC77C2"/>
    <w:rsid w:val="00BD00A7"/>
    <w:rsid w:val="00BD180F"/>
    <w:rsid w:val="00BE2DF3"/>
    <w:rsid w:val="00BF4BE1"/>
    <w:rsid w:val="00BF4BF5"/>
    <w:rsid w:val="00BF7C95"/>
    <w:rsid w:val="00C00736"/>
    <w:rsid w:val="00C0192B"/>
    <w:rsid w:val="00C040E2"/>
    <w:rsid w:val="00C1733C"/>
    <w:rsid w:val="00C3166C"/>
    <w:rsid w:val="00C33DFB"/>
    <w:rsid w:val="00C37C80"/>
    <w:rsid w:val="00C53923"/>
    <w:rsid w:val="00C57028"/>
    <w:rsid w:val="00C64A74"/>
    <w:rsid w:val="00C70F0B"/>
    <w:rsid w:val="00C94DB1"/>
    <w:rsid w:val="00C9547D"/>
    <w:rsid w:val="00CA19B6"/>
    <w:rsid w:val="00CA2C64"/>
    <w:rsid w:val="00CB6CA9"/>
    <w:rsid w:val="00CC76B9"/>
    <w:rsid w:val="00CD5237"/>
    <w:rsid w:val="00CF2D90"/>
    <w:rsid w:val="00CF3C67"/>
    <w:rsid w:val="00D25C95"/>
    <w:rsid w:val="00D26756"/>
    <w:rsid w:val="00D324CE"/>
    <w:rsid w:val="00D33DFB"/>
    <w:rsid w:val="00D356CD"/>
    <w:rsid w:val="00D50577"/>
    <w:rsid w:val="00D50B8D"/>
    <w:rsid w:val="00D941B8"/>
    <w:rsid w:val="00DA6F58"/>
    <w:rsid w:val="00DA6FE2"/>
    <w:rsid w:val="00DB6561"/>
    <w:rsid w:val="00DC18E2"/>
    <w:rsid w:val="00DD3800"/>
    <w:rsid w:val="00DD7BA2"/>
    <w:rsid w:val="00DF4C18"/>
    <w:rsid w:val="00E027DC"/>
    <w:rsid w:val="00E041E5"/>
    <w:rsid w:val="00E04D8A"/>
    <w:rsid w:val="00E10B3A"/>
    <w:rsid w:val="00E168E1"/>
    <w:rsid w:val="00E2037C"/>
    <w:rsid w:val="00E2491A"/>
    <w:rsid w:val="00E5662F"/>
    <w:rsid w:val="00E60BF7"/>
    <w:rsid w:val="00E61B22"/>
    <w:rsid w:val="00E709DF"/>
    <w:rsid w:val="00E74D99"/>
    <w:rsid w:val="00E93B68"/>
    <w:rsid w:val="00E966EC"/>
    <w:rsid w:val="00EB1D22"/>
    <w:rsid w:val="00EC2EF0"/>
    <w:rsid w:val="00EC4A6C"/>
    <w:rsid w:val="00ED6F8A"/>
    <w:rsid w:val="00EE6D5E"/>
    <w:rsid w:val="00EF6907"/>
    <w:rsid w:val="00F01E92"/>
    <w:rsid w:val="00F11087"/>
    <w:rsid w:val="00F319B7"/>
    <w:rsid w:val="00F465DD"/>
    <w:rsid w:val="00F646A7"/>
    <w:rsid w:val="00F748EE"/>
    <w:rsid w:val="00F74936"/>
    <w:rsid w:val="00FA52E1"/>
    <w:rsid w:val="00FB040D"/>
    <w:rsid w:val="00FB3E80"/>
    <w:rsid w:val="00FB4277"/>
    <w:rsid w:val="00FB46A4"/>
    <w:rsid w:val="00FC6972"/>
    <w:rsid w:val="00FD530B"/>
    <w:rsid w:val="00FE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70426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A53E4"/>
    <w:pPr>
      <w:numPr>
        <w:ilvl w:val="4"/>
        <w:numId w:val="13"/>
      </w:numPr>
      <w:spacing w:before="240" w:after="60"/>
      <w:outlineLvl w:val="4"/>
    </w:pPr>
    <w:rPr>
      <w:rFonts w:ascii="Calibri" w:hAnsi="Calibri"/>
      <w:sz w:val="22"/>
    </w:rPr>
  </w:style>
  <w:style w:type="paragraph" w:styleId="Heading6">
    <w:name w:val="heading 6"/>
    <w:basedOn w:val="Normal"/>
    <w:next w:val="Normal"/>
    <w:link w:val="Heading6Char"/>
    <w:qFormat/>
    <w:rsid w:val="003A53E4"/>
    <w:pPr>
      <w:numPr>
        <w:ilvl w:val="5"/>
        <w:numId w:val="13"/>
      </w:numPr>
      <w:spacing w:before="240" w:after="60"/>
      <w:outlineLvl w:val="5"/>
    </w:pPr>
    <w:rPr>
      <w:rFonts w:ascii="Calibri" w:hAnsi="Calibri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A53E4"/>
    <w:pPr>
      <w:numPr>
        <w:ilvl w:val="6"/>
        <w:numId w:val="1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3A53E4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qFormat/>
    <w:rsid w:val="003A53E4"/>
    <w:pPr>
      <w:numPr>
        <w:ilvl w:val="8"/>
        <w:numId w:val="13"/>
      </w:numPr>
      <w:spacing w:before="240" w:after="60"/>
      <w:outlineLvl w:val="8"/>
    </w:pPr>
    <w:rPr>
      <w:rFonts w:ascii="Calibri" w:hAnsi="Calibri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3A53E4"/>
    <w:rPr>
      <w:rFonts w:ascii="Calibri" w:hAnsi="Calibri"/>
      <w:sz w:val="22"/>
    </w:rPr>
  </w:style>
  <w:style w:type="character" w:customStyle="1" w:styleId="Heading6Char">
    <w:name w:val="Heading 6 Char"/>
    <w:basedOn w:val="DefaultParagraphFont"/>
    <w:link w:val="Heading6"/>
    <w:rsid w:val="003A53E4"/>
    <w:rPr>
      <w:rFonts w:ascii="Calibri" w:hAnsi="Calibri"/>
      <w:i/>
      <w:sz w:val="22"/>
    </w:rPr>
  </w:style>
  <w:style w:type="character" w:customStyle="1" w:styleId="Heading7Char">
    <w:name w:val="Heading 7 Char"/>
    <w:basedOn w:val="DefaultParagraphFont"/>
    <w:link w:val="Heading7"/>
    <w:rsid w:val="003A53E4"/>
    <w:rPr>
      <w:rFonts w:ascii="Calibri" w:hAnsi="Calibri"/>
    </w:rPr>
  </w:style>
  <w:style w:type="character" w:customStyle="1" w:styleId="Heading8Char">
    <w:name w:val="Heading 8 Char"/>
    <w:basedOn w:val="DefaultParagraphFont"/>
    <w:link w:val="Heading8"/>
    <w:rsid w:val="003A53E4"/>
    <w:rPr>
      <w:rFonts w:ascii="Calibri" w:hAnsi="Calibri"/>
      <w:i/>
    </w:rPr>
  </w:style>
  <w:style w:type="character" w:customStyle="1" w:styleId="Heading9Char">
    <w:name w:val="Heading 9 Char"/>
    <w:basedOn w:val="DefaultParagraphFont"/>
    <w:link w:val="Heading9"/>
    <w:rsid w:val="003A53E4"/>
    <w:rPr>
      <w:rFonts w:ascii="Calibri" w:hAnsi="Calibri"/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53E4"/>
    <w:pPr>
      <w:spacing w:after="100"/>
    </w:pPr>
    <w:rPr>
      <w:rFonts w:ascii="Century Gothic" w:hAnsi="Century Gothic"/>
    </w:rPr>
  </w:style>
  <w:style w:type="paragraph" w:styleId="TOC2">
    <w:name w:val="toc 2"/>
    <w:basedOn w:val="Normal"/>
    <w:next w:val="Normal"/>
    <w:autoRedefine/>
    <w:uiPriority w:val="39"/>
    <w:unhideWhenUsed/>
    <w:rsid w:val="003A53E4"/>
    <w:pPr>
      <w:spacing w:after="100"/>
      <w:ind w:left="200"/>
    </w:pPr>
    <w:rPr>
      <w:rFonts w:ascii="Century Gothic" w:hAnsi="Century Gothic"/>
    </w:rPr>
  </w:style>
  <w:style w:type="character" w:styleId="Hyperlink">
    <w:name w:val="Hyperlink"/>
    <w:basedOn w:val="DefaultParagraphFont"/>
    <w:uiPriority w:val="99"/>
    <w:unhideWhenUsed/>
    <w:rsid w:val="00AE4B0A"/>
    <w:rPr>
      <w:rFonts w:ascii="Century Gothic" w:hAnsi="Century Gothic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styleId="Emphasis">
    <w:name w:val="Emphasis"/>
    <w:basedOn w:val="DefaultParagraphFont"/>
    <w:qFormat/>
    <w:rsid w:val="00433AC1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595DA5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F0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951FBA"/>
    <w:pPr>
      <w:keepNext/>
      <w:numPr>
        <w:numId w:val="13"/>
      </w:numPr>
      <w:spacing w:before="120" w:after="60"/>
      <w:outlineLvl w:val="0"/>
    </w:pPr>
    <w:rPr>
      <w:rFonts w:ascii="Calibri" w:eastAsiaTheme="majorEastAsia" w:hAnsi="Calibri" w:cstheme="majorBidi"/>
      <w:b/>
      <w:color w:val="000000" w:themeColor="text1"/>
      <w:sz w:val="28"/>
    </w:rPr>
  </w:style>
  <w:style w:type="paragraph" w:styleId="Heading2">
    <w:name w:val="heading 2"/>
    <w:basedOn w:val="Heading1"/>
    <w:next w:val="Normal"/>
    <w:link w:val="Heading2Char"/>
    <w:qFormat/>
    <w:rsid w:val="00951FBA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qFormat/>
    <w:rsid w:val="00EC2EF0"/>
    <w:pPr>
      <w:numPr>
        <w:ilvl w:val="2"/>
      </w:numPr>
      <w:outlineLvl w:val="2"/>
    </w:pPr>
    <w:rPr>
      <w:rFonts w:eastAsia="Times New Roman" w:cs="Times New Roman"/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C2EF0"/>
    <w:pPr>
      <w:numPr>
        <w:ilvl w:val="3"/>
      </w:numPr>
      <w:outlineLvl w:val="3"/>
    </w:pPr>
    <w:rPr>
      <w:rFonts w:eastAsia="Times New Roman" w:cs="Times New Roman"/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A53E4"/>
    <w:pPr>
      <w:numPr>
        <w:ilvl w:val="4"/>
        <w:numId w:val="13"/>
      </w:numPr>
      <w:spacing w:before="240" w:after="60"/>
      <w:outlineLvl w:val="4"/>
    </w:pPr>
    <w:rPr>
      <w:rFonts w:ascii="Calibri" w:hAnsi="Calibri"/>
      <w:sz w:val="22"/>
    </w:rPr>
  </w:style>
  <w:style w:type="paragraph" w:styleId="Heading6">
    <w:name w:val="heading 6"/>
    <w:basedOn w:val="Normal"/>
    <w:next w:val="Normal"/>
    <w:link w:val="Heading6Char"/>
    <w:qFormat/>
    <w:rsid w:val="003A53E4"/>
    <w:pPr>
      <w:numPr>
        <w:ilvl w:val="5"/>
        <w:numId w:val="13"/>
      </w:numPr>
      <w:spacing w:before="240" w:after="60"/>
      <w:outlineLvl w:val="5"/>
    </w:pPr>
    <w:rPr>
      <w:rFonts w:ascii="Calibri" w:hAnsi="Calibri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A53E4"/>
    <w:pPr>
      <w:numPr>
        <w:ilvl w:val="6"/>
        <w:numId w:val="1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3A53E4"/>
    <w:pPr>
      <w:numPr>
        <w:ilvl w:val="7"/>
        <w:numId w:val="13"/>
      </w:numPr>
      <w:spacing w:before="240" w:after="60"/>
      <w:outlineLvl w:val="7"/>
    </w:pPr>
    <w:rPr>
      <w:rFonts w:ascii="Calibri" w:hAnsi="Calibri"/>
      <w:i/>
    </w:rPr>
  </w:style>
  <w:style w:type="paragraph" w:styleId="Heading9">
    <w:name w:val="heading 9"/>
    <w:basedOn w:val="Normal"/>
    <w:next w:val="Normal"/>
    <w:link w:val="Heading9Char"/>
    <w:qFormat/>
    <w:rsid w:val="003A53E4"/>
    <w:pPr>
      <w:numPr>
        <w:ilvl w:val="8"/>
        <w:numId w:val="13"/>
      </w:numPr>
      <w:spacing w:before="240" w:after="60"/>
      <w:outlineLvl w:val="8"/>
    </w:pPr>
    <w:rPr>
      <w:rFonts w:ascii="Calibri" w:hAnsi="Calibri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2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51FBA"/>
    <w:rPr>
      <w:rFonts w:ascii="Calibri" w:eastAsiaTheme="majorEastAsia" w:hAnsi="Calibri" w:cstheme="majorBidi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rsid w:val="00951FBA"/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qFormat/>
    <w:rsid w:val="00951FBA"/>
    <w:pPr>
      <w:spacing w:line="240" w:lineRule="auto"/>
      <w:jc w:val="center"/>
    </w:pPr>
    <w:rPr>
      <w:rFonts w:ascii="Meiryo" w:eastAsia="Meiryo" w:hAnsi="Meiryo" w:cstheme="majorBidi"/>
      <w:b/>
      <w:sz w:val="40"/>
    </w:rPr>
  </w:style>
  <w:style w:type="character" w:customStyle="1" w:styleId="TitleChar">
    <w:name w:val="Title Char"/>
    <w:basedOn w:val="DefaultParagraphFont"/>
    <w:link w:val="Title"/>
    <w:rsid w:val="00951FBA"/>
    <w:rPr>
      <w:rFonts w:ascii="Meiryo" w:eastAsia="Meiryo" w:hAnsi="Meiryo" w:cstheme="majorBidi"/>
      <w:b/>
      <w:sz w:val="40"/>
    </w:rPr>
  </w:style>
  <w:style w:type="character" w:customStyle="1" w:styleId="Heading3Char">
    <w:name w:val="Heading 3 Char"/>
    <w:basedOn w:val="DefaultParagraphFont"/>
    <w:link w:val="Heading3"/>
    <w:rsid w:val="00EC2EF0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EC2EF0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3A53E4"/>
    <w:rPr>
      <w:rFonts w:ascii="Calibri" w:hAnsi="Calibri"/>
      <w:sz w:val="22"/>
    </w:rPr>
  </w:style>
  <w:style w:type="character" w:customStyle="1" w:styleId="Heading6Char">
    <w:name w:val="Heading 6 Char"/>
    <w:basedOn w:val="DefaultParagraphFont"/>
    <w:link w:val="Heading6"/>
    <w:rsid w:val="003A53E4"/>
    <w:rPr>
      <w:rFonts w:ascii="Calibri" w:hAnsi="Calibri"/>
      <w:i/>
      <w:sz w:val="22"/>
    </w:rPr>
  </w:style>
  <w:style w:type="character" w:customStyle="1" w:styleId="Heading7Char">
    <w:name w:val="Heading 7 Char"/>
    <w:basedOn w:val="DefaultParagraphFont"/>
    <w:link w:val="Heading7"/>
    <w:rsid w:val="003A53E4"/>
    <w:rPr>
      <w:rFonts w:ascii="Calibri" w:hAnsi="Calibri"/>
    </w:rPr>
  </w:style>
  <w:style w:type="character" w:customStyle="1" w:styleId="Heading8Char">
    <w:name w:val="Heading 8 Char"/>
    <w:basedOn w:val="DefaultParagraphFont"/>
    <w:link w:val="Heading8"/>
    <w:rsid w:val="003A53E4"/>
    <w:rPr>
      <w:rFonts w:ascii="Calibri" w:hAnsi="Calibri"/>
      <w:i/>
    </w:rPr>
  </w:style>
  <w:style w:type="character" w:customStyle="1" w:styleId="Heading9Char">
    <w:name w:val="Heading 9 Char"/>
    <w:basedOn w:val="DefaultParagraphFont"/>
    <w:link w:val="Heading9"/>
    <w:rsid w:val="003A53E4"/>
    <w:rPr>
      <w:rFonts w:ascii="Calibri" w:hAnsi="Calibri"/>
      <w:b/>
      <w:i/>
      <w:sz w:val="18"/>
    </w:rPr>
  </w:style>
  <w:style w:type="paragraph" w:styleId="Subtitle">
    <w:name w:val="Subtitle"/>
    <w:basedOn w:val="Normal"/>
    <w:link w:val="SubtitleChar"/>
    <w:qFormat/>
    <w:rsid w:val="00EC2EF0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EC2EF0"/>
    <w:rPr>
      <w:rFonts w:ascii="Arial" w:hAnsi="Arial"/>
      <w:i/>
      <w:sz w:val="36"/>
      <w:lang w:val="en-AU"/>
    </w:rPr>
  </w:style>
  <w:style w:type="paragraph" w:customStyle="1" w:styleId="BodyText">
    <w:name w:val="BodyText"/>
    <w:basedOn w:val="Normal"/>
    <w:qFormat/>
    <w:rsid w:val="00951FBA"/>
    <w:pPr>
      <w:spacing w:after="100"/>
      <w:ind w:left="720"/>
    </w:pPr>
    <w:rPr>
      <w:rFonts w:ascii="Century Gothic" w:hAnsi="Century Gothic"/>
      <w:sz w:val="22"/>
    </w:rPr>
  </w:style>
  <w:style w:type="paragraph" w:customStyle="1" w:styleId="BodyNumbered">
    <w:name w:val="BodyNumbered"/>
    <w:basedOn w:val="BodyText"/>
    <w:qFormat/>
    <w:rsid w:val="005307D8"/>
    <w:pPr>
      <w:numPr>
        <w:ilvl w:val="2"/>
        <w:numId w:val="14"/>
      </w:numPr>
      <w:spacing w:line="36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2D90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A53E4"/>
    <w:pPr>
      <w:spacing w:after="100"/>
    </w:pPr>
    <w:rPr>
      <w:rFonts w:ascii="Century Gothic" w:hAnsi="Century Gothic"/>
    </w:rPr>
  </w:style>
  <w:style w:type="paragraph" w:styleId="TOC2">
    <w:name w:val="toc 2"/>
    <w:basedOn w:val="Normal"/>
    <w:next w:val="Normal"/>
    <w:autoRedefine/>
    <w:uiPriority w:val="39"/>
    <w:unhideWhenUsed/>
    <w:rsid w:val="003A53E4"/>
    <w:pPr>
      <w:spacing w:after="100"/>
      <w:ind w:left="200"/>
    </w:pPr>
    <w:rPr>
      <w:rFonts w:ascii="Century Gothic" w:hAnsi="Century Gothic"/>
    </w:rPr>
  </w:style>
  <w:style w:type="character" w:styleId="Hyperlink">
    <w:name w:val="Hyperlink"/>
    <w:basedOn w:val="DefaultParagraphFont"/>
    <w:uiPriority w:val="99"/>
    <w:unhideWhenUsed/>
    <w:rsid w:val="00AE4B0A"/>
    <w:rPr>
      <w:rFonts w:ascii="Century Gothic" w:hAnsi="Century Gothic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9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D505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0577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0C"/>
  </w:style>
  <w:style w:type="paragraph" w:styleId="Footer">
    <w:name w:val="footer"/>
    <w:basedOn w:val="Normal"/>
    <w:link w:val="FooterChar"/>
    <w:uiPriority w:val="99"/>
    <w:unhideWhenUsed/>
    <w:rsid w:val="009129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0C"/>
  </w:style>
  <w:style w:type="paragraph" w:styleId="NoSpacing">
    <w:name w:val="No Spacing"/>
    <w:link w:val="NoSpacingChar"/>
    <w:uiPriority w:val="1"/>
    <w:qFormat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97409B"/>
    <w:rPr>
      <w:rFonts w:ascii="Calibri" w:eastAsia="MS Mincho" w:hAnsi="Calibri" w:cs="Arial"/>
      <w:sz w:val="22"/>
      <w:szCs w:val="22"/>
      <w:lang w:eastAsia="ja-JP"/>
    </w:rPr>
  </w:style>
  <w:style w:type="character" w:styleId="Emphasis">
    <w:name w:val="Emphasis"/>
    <w:basedOn w:val="DefaultParagraphFont"/>
    <w:qFormat/>
    <w:rsid w:val="00433AC1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595DA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n\Documents\School\JP\UC\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63F51-5EF1-6846-A33C-EB1DA38A1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\Users\Sean\Documents\School\JP\UC\UC_Template.dotx</Template>
  <TotalTime>9</TotalTime>
  <Pages>6</Pages>
  <Words>522</Words>
  <Characters>2977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Fclkin</Company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Marsic</dc:creator>
  <cp:lastModifiedBy>McKenzie Kurtz</cp:lastModifiedBy>
  <cp:revision>38</cp:revision>
  <dcterms:created xsi:type="dcterms:W3CDTF">2012-01-29T00:08:00Z</dcterms:created>
  <dcterms:modified xsi:type="dcterms:W3CDTF">2012-01-30T03:10:00Z</dcterms:modified>
</cp:coreProperties>
</file>